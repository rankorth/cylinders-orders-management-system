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AC" w:rsidRPr="00420C6D" w:rsidRDefault="00124CAC" w:rsidP="00124CAC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24CAC" w:rsidRPr="00420C6D" w:rsidTr="00124CAC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C37C6E" w:rsidRDefault="00124CAC" w:rsidP="0047110A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 w:rsidR="00DC2215"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24CAC" w:rsidRPr="00420C6D" w:rsidTr="00124CAC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84137E" w:rsidRDefault="00124CAC" w:rsidP="0047110A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84137E" w:rsidP="00DC221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TC4.1.1 Update for Cylinder Priority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 w:rsidR="00A24361"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6106B4">
              <w:rPr>
                <w:rFonts w:ascii="Calibri" w:hAnsi="Calibri" w:cs="Calibri"/>
                <w:sz w:val="22"/>
              </w:rPr>
              <w:t>11</w:t>
            </w:r>
            <w:r w:rsidR="00820339"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6106B4">
              <w:rPr>
                <w:rFonts w:ascii="Calibri" w:hAnsi="Calibri" w:cs="Calibri"/>
                <w:sz w:val="22"/>
              </w:rPr>
              <w:t>11</w:t>
            </w:r>
            <w:r w:rsidR="000D48AA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124CAC" w:rsidRPr="00420C6D" w:rsidTr="000E5D56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4137E" w:rsidRPr="0084137E" w:rsidRDefault="00D2178A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D2178A">
              <w:rPr>
                <w:rFonts w:ascii="Calibri" w:hAnsi="Calibri" w:cs="Calibri"/>
                <w:bCs/>
                <w:sz w:val="22"/>
              </w:rPr>
              <w:t>The aim of this test is to verify that the facilities to change the priority o</w:t>
            </w:r>
            <w:r w:rsidR="00A24361">
              <w:rPr>
                <w:rFonts w:ascii="Calibri" w:hAnsi="Calibri" w:cs="Calibri"/>
                <w:bCs/>
                <w:sz w:val="22"/>
              </w:rPr>
              <w:t xml:space="preserve">f a particular </w:t>
            </w:r>
            <w:r w:rsidR="00D30B23">
              <w:rPr>
                <w:rFonts w:ascii="Calibri" w:hAnsi="Calibri" w:cs="Calibri"/>
                <w:bCs/>
                <w:sz w:val="22"/>
              </w:rPr>
              <w:t xml:space="preserve">cylinder operate </w:t>
            </w:r>
            <w:r w:rsidRPr="00D2178A">
              <w:rPr>
                <w:rFonts w:ascii="Calibri" w:hAnsi="Calibri" w:cs="Calibri"/>
                <w:bCs/>
                <w:sz w:val="22"/>
              </w:rPr>
              <w:t xml:space="preserve">as </w:t>
            </w:r>
            <w:r w:rsidR="00D30B23">
              <w:rPr>
                <w:rFonts w:ascii="Calibri" w:hAnsi="Calibri" w:cs="Calibri"/>
                <w:bCs/>
                <w:sz w:val="22"/>
              </w:rPr>
              <w:t>specified in the specifications.</w:t>
            </w: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 xml:space="preserve">Select the </w:t>
            </w:r>
            <w:r>
              <w:rPr>
                <w:b/>
                <w:bCs/>
              </w:rPr>
              <w:t>Search</w:t>
            </w:r>
            <w:r>
              <w:t xml:space="preserve"> command from the </w:t>
            </w:r>
            <w:r>
              <w:rPr>
                <w:b/>
                <w:bCs/>
              </w:rPr>
              <w:t>Orders</w:t>
            </w:r>
            <w:r w:rsidRPr="00DD75AC">
              <w:rPr>
                <w:b/>
                <w:bCs/>
              </w:rPr>
              <w:t xml:space="preserve"> Menu</w:t>
            </w:r>
            <w:r>
              <w:t>. The list of existing orders will be shown.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 xml:space="preserve">Select one of the orders in the list which has a low priority and change it to high priority. Save the change. 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Reload the list to ensure the changes have been saved.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Select one of the orders in the list which has a high priority and change it to low priority. Save the change.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Reload the list to ensure the changes have been saved.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Print out the screen shot of the orders status before and after the priority change to demonstrate the correct information is stored.</w:t>
            </w:r>
          </w:p>
          <w:p w:rsidR="0084137E" w:rsidRPr="000E5D56" w:rsidRDefault="0084137E" w:rsidP="0047110A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24CAC" w:rsidRPr="00420C6D" w:rsidTr="00124CAC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1653B" w:rsidRPr="0084137E" w:rsidRDefault="00D30B23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E5D56" w:rsidRDefault="000E5D56" w:rsidP="0084137E">
      <w:pPr>
        <w:ind w:left="0"/>
      </w:pPr>
    </w:p>
    <w:p w:rsidR="000E5D56" w:rsidRDefault="000E5D56">
      <w:pPr>
        <w:ind w:left="0"/>
        <w:jc w:val="left"/>
      </w:pPr>
      <w:r>
        <w:br w:type="page"/>
      </w:r>
    </w:p>
    <w:p w:rsidR="000E5D56" w:rsidRPr="00420C6D" w:rsidRDefault="000E5D56" w:rsidP="000E5D56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E5D56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C37C6E" w:rsidRDefault="000E5D56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E5D56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C78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 w:rsidR="00F51C78">
              <w:rPr>
                <w:rFonts w:ascii="Calibri" w:hAnsi="Calibri" w:cs="Calibri"/>
                <w:sz w:val="22"/>
              </w:rPr>
              <w:t>2</w:t>
            </w:r>
            <w:r w:rsidRPr="0084137E">
              <w:rPr>
                <w:rFonts w:ascii="Calibri" w:hAnsi="Calibri" w:cs="Calibri"/>
                <w:sz w:val="22"/>
              </w:rPr>
              <w:t xml:space="preserve">.1 </w:t>
            </w:r>
            <w:r w:rsidR="00F51C78">
              <w:rPr>
                <w:rFonts w:ascii="Calibri" w:hAnsi="Calibri" w:cs="Calibri"/>
                <w:sz w:val="22"/>
              </w:rPr>
              <w:t>Export</w:t>
            </w:r>
            <w:r w:rsidRPr="0084137E">
              <w:rPr>
                <w:rFonts w:ascii="Calibri" w:hAnsi="Calibri" w:cs="Calibri"/>
                <w:sz w:val="22"/>
              </w:rPr>
              <w:t xml:space="preserve"> Cylinder </w:t>
            </w:r>
            <w:r w:rsidR="00F51C78">
              <w:rPr>
                <w:rFonts w:ascii="Calibri" w:hAnsi="Calibri" w:cs="Calibri"/>
                <w:sz w:val="22"/>
              </w:rPr>
              <w:t>Queue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0E5D56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E5D56" w:rsidRPr="0084137E" w:rsidRDefault="00F51C78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F51C7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export cylinder queues operate as specified </w:t>
            </w:r>
            <w:r>
              <w:rPr>
                <w:rFonts w:ascii="Calibri" w:hAnsi="Calibri" w:cs="Calibri"/>
                <w:bCs/>
                <w:sz w:val="22"/>
              </w:rPr>
              <w:t>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Default="00E05DA0" w:rsidP="00E05DA0">
            <w:pPr>
              <w:numPr>
                <w:ilvl w:val="0"/>
                <w:numId w:val="2"/>
              </w:numPr>
            </w:pPr>
            <w:r>
              <w:t xml:space="preserve">Select the workflow to view queue, then select the View Queue command from the View Current Queue Menu. </w:t>
            </w:r>
          </w:p>
          <w:p w:rsidR="000E5D56" w:rsidRDefault="00E05DA0" w:rsidP="00E05DA0">
            <w:pPr>
              <w:numPr>
                <w:ilvl w:val="0"/>
                <w:numId w:val="2"/>
              </w:numPr>
            </w:pPr>
            <w:r>
              <w:t>Click the Print Queue button to receive the exported Excel file. Check the Excel file against the View Queue web page to demonstrate the correct information is exported.</w:t>
            </w:r>
          </w:p>
          <w:p w:rsidR="000E5D56" w:rsidRP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E5D56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05DA0" w:rsidRDefault="00E05DA0" w:rsidP="000E5D56">
      <w:pPr>
        <w:ind w:left="0"/>
      </w:pPr>
    </w:p>
    <w:p w:rsidR="00E05DA0" w:rsidRDefault="00E05DA0">
      <w:pPr>
        <w:ind w:left="0"/>
        <w:jc w:val="left"/>
      </w:pPr>
      <w:r>
        <w:br w:type="page"/>
      </w:r>
    </w:p>
    <w:p w:rsidR="00E05DA0" w:rsidRPr="00420C6D" w:rsidRDefault="00E05DA0" w:rsidP="00E05DA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05DA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C37C6E" w:rsidRDefault="00E05DA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05DA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E05DA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>
              <w:rPr>
                <w:rFonts w:ascii="Calibri" w:hAnsi="Calibri" w:cs="Calibri"/>
                <w:sz w:val="22"/>
              </w:rPr>
              <w:t>3</w:t>
            </w:r>
            <w:r w:rsidRPr="0084137E">
              <w:rPr>
                <w:rFonts w:ascii="Calibri" w:hAnsi="Calibri" w:cs="Calibri"/>
                <w:sz w:val="22"/>
              </w:rPr>
              <w:t xml:space="preserve">.1 </w:t>
            </w:r>
            <w:r>
              <w:rPr>
                <w:rFonts w:ascii="Calibri" w:hAnsi="Calibri" w:cs="Calibri"/>
                <w:sz w:val="22"/>
              </w:rPr>
              <w:t>User Login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E05DA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05DA0" w:rsidRPr="0084137E" w:rsidRDefault="00E05DA0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05DA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allow a user to log in </w:t>
            </w:r>
            <w:r w:rsidR="00355E40">
              <w:rPr>
                <w:rFonts w:ascii="Calibri" w:hAnsi="Calibri" w:cs="Calibri"/>
                <w:bCs/>
                <w:sz w:val="22"/>
              </w:rPr>
              <w:t>to</w:t>
            </w:r>
            <w:r w:rsidRPr="00E05DA0">
              <w:rPr>
                <w:rFonts w:ascii="Calibri" w:hAnsi="Calibri" w:cs="Calibri"/>
                <w:bCs/>
                <w:sz w:val="22"/>
              </w:rPr>
              <w:t xml:space="preserve"> the system operate as specified 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Default="00E05DA0" w:rsidP="00E05DA0">
            <w:pPr>
              <w:numPr>
                <w:ilvl w:val="0"/>
                <w:numId w:val="3"/>
              </w:numPr>
            </w:pPr>
            <w:r>
              <w:t xml:space="preserve">Select the </w:t>
            </w:r>
            <w:r w:rsidRPr="00951F4A">
              <w:rPr>
                <w:b/>
                <w:bCs/>
              </w:rPr>
              <w:t>Login</w:t>
            </w:r>
            <w:r>
              <w:t xml:space="preserve"> command from the </w:t>
            </w:r>
            <w:r w:rsidRPr="00951F4A">
              <w:rPr>
                <w:b/>
                <w:bCs/>
              </w:rPr>
              <w:t>Login Menu</w:t>
            </w:r>
            <w:r>
              <w:t>. Enter a valid user account id and password from the employee data in Figure 3.3</w:t>
            </w:r>
            <w:r w:rsidR="00355E40">
              <w:t xml:space="preserve"> in the system test plan.</w:t>
            </w:r>
          </w:p>
          <w:p w:rsidR="00E05DA0" w:rsidRDefault="00E05DA0" w:rsidP="00E05DA0">
            <w:pPr>
              <w:numPr>
                <w:ilvl w:val="1"/>
                <w:numId w:val="3"/>
              </w:numPr>
            </w:pPr>
            <w:r>
              <w:t>UserID: Jacob / Password: ecOr_duwzx4</w:t>
            </w:r>
          </w:p>
          <w:p w:rsidR="00E05DA0" w:rsidRDefault="00E05DA0" w:rsidP="00E05DA0">
            <w:pPr>
              <w:numPr>
                <w:ilvl w:val="0"/>
                <w:numId w:val="3"/>
              </w:numPr>
            </w:pPr>
            <w:r>
              <w:t>Print out the subsequent screenshot to show the successfully log-in of the user account.</w:t>
            </w:r>
          </w:p>
          <w:p w:rsidR="00E05DA0" w:rsidRPr="000E5D56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05DA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355E40" w:rsidRDefault="00355E40" w:rsidP="00E05DA0">
      <w:pPr>
        <w:ind w:left="0"/>
      </w:pPr>
    </w:p>
    <w:p w:rsidR="00355E40" w:rsidRDefault="00355E40">
      <w:pPr>
        <w:ind w:left="0"/>
        <w:jc w:val="left"/>
      </w:pPr>
      <w:r>
        <w:br w:type="page"/>
      </w:r>
    </w:p>
    <w:p w:rsidR="00355E40" w:rsidRPr="00420C6D" w:rsidRDefault="00355E40" w:rsidP="00355E4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355E4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C37C6E" w:rsidRDefault="00355E4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355E4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355E4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>
              <w:rPr>
                <w:rFonts w:ascii="Calibri" w:hAnsi="Calibri" w:cs="Calibri"/>
                <w:sz w:val="22"/>
              </w:rPr>
              <w:t>3</w:t>
            </w:r>
            <w:r>
              <w:rPr>
                <w:rFonts w:ascii="Calibri" w:hAnsi="Calibri" w:cs="Calibri"/>
                <w:sz w:val="22"/>
              </w:rPr>
              <w:t>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User </w:t>
            </w:r>
            <w:r>
              <w:rPr>
                <w:rFonts w:ascii="Calibri" w:hAnsi="Calibri" w:cs="Calibri"/>
                <w:sz w:val="22"/>
              </w:rPr>
              <w:t>Logout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355E4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355E40" w:rsidRPr="0084137E" w:rsidRDefault="00355E40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05DA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allow a user to </w:t>
            </w:r>
            <w:r>
              <w:rPr>
                <w:rFonts w:ascii="Calibri" w:hAnsi="Calibri" w:cs="Calibri"/>
                <w:bCs/>
                <w:sz w:val="22"/>
              </w:rPr>
              <w:t>log</w:t>
            </w:r>
            <w:r w:rsidRPr="00E05DA0">
              <w:rPr>
                <w:rFonts w:ascii="Calibri" w:hAnsi="Calibri" w:cs="Calibri"/>
                <w:bCs/>
                <w:sz w:val="22"/>
              </w:rPr>
              <w:t xml:space="preserve"> out of the system operate as specified 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B48E7" w:rsidRDefault="00FB48E7" w:rsidP="00FB48E7">
            <w:pPr>
              <w:numPr>
                <w:ilvl w:val="0"/>
                <w:numId w:val="6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Logout </w:t>
            </w:r>
            <w:r>
              <w:t xml:space="preserve">command from the </w:t>
            </w:r>
            <w:r w:rsidRPr="00951F4A">
              <w:rPr>
                <w:b/>
                <w:bCs/>
              </w:rPr>
              <w:t>Login Menu</w:t>
            </w:r>
            <w:r>
              <w:t xml:space="preserve">. </w:t>
            </w:r>
          </w:p>
          <w:p w:rsidR="00355E40" w:rsidRDefault="00FB48E7" w:rsidP="00FB48E7">
            <w:pPr>
              <w:numPr>
                <w:ilvl w:val="0"/>
                <w:numId w:val="6"/>
              </w:numPr>
            </w:pPr>
            <w:r>
              <w:t>Print out the subsequent screenshot to show the successfully log-out of the user account.</w:t>
            </w:r>
          </w:p>
          <w:p w:rsidR="00355E40" w:rsidRPr="000E5D56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355E4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FB48E7" w:rsidRDefault="00FB48E7" w:rsidP="00E05DA0">
      <w:pPr>
        <w:ind w:left="0"/>
      </w:pPr>
    </w:p>
    <w:p w:rsidR="00FB48E7" w:rsidRDefault="00FB48E7">
      <w:pPr>
        <w:ind w:left="0"/>
        <w:jc w:val="left"/>
      </w:pPr>
      <w:r>
        <w:br w:type="page"/>
      </w:r>
    </w:p>
    <w:p w:rsidR="00461A28" w:rsidRPr="00420C6D" w:rsidRDefault="00461A28" w:rsidP="00461A2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461A2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C37C6E" w:rsidRDefault="00461A2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461A2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TC4.4.1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461A28">
              <w:rPr>
                <w:rFonts w:ascii="Calibri" w:hAnsi="Calibri" w:cs="Calibri"/>
                <w:sz w:val="22"/>
              </w:rPr>
              <w:t>Add Employee-Role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461A2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461A28" w:rsidRPr="0084137E" w:rsidRDefault="00461A28" w:rsidP="00AC7D4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461A2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C7D4F">
              <w:rPr>
                <w:rFonts w:ascii="Calibri" w:hAnsi="Calibri" w:cs="Calibri"/>
                <w:bCs/>
                <w:sz w:val="22"/>
              </w:rPr>
              <w:t>add</w:t>
            </w:r>
            <w:r w:rsidRPr="00461A28">
              <w:rPr>
                <w:rFonts w:ascii="Calibri" w:hAnsi="Calibri" w:cs="Calibri"/>
                <w:bCs/>
                <w:sz w:val="22"/>
              </w:rPr>
              <w:t xml:space="preserve"> the employee-role relationships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In admin module, select the Employee Menu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In the Assigned Roles table, check the respective role(s) to assign the roles to the employee. Select the employee and add the role as given in Figure 3.3, 3.6</w:t>
            </w:r>
            <w:r w:rsidR="00973D58">
              <w:t xml:space="preserve"> in the system test plan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Click on Save button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Use View Employee Details to check that the role-right access has been successfully added to the employee.</w:t>
            </w:r>
          </w:p>
          <w:p w:rsidR="00461A28" w:rsidRDefault="00E005D5" w:rsidP="00E005D5">
            <w:pPr>
              <w:numPr>
                <w:ilvl w:val="0"/>
                <w:numId w:val="8"/>
              </w:numPr>
            </w:pPr>
            <w:r>
              <w:t>Print out the screen shots of the Employee Details with their roles to demonstrate the correct data was stored.</w:t>
            </w:r>
          </w:p>
          <w:p w:rsidR="00461A28" w:rsidRPr="000E5D56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461A2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973D58" w:rsidRDefault="00973D58" w:rsidP="00461A28">
      <w:pPr>
        <w:ind w:left="0"/>
      </w:pPr>
    </w:p>
    <w:p w:rsidR="00973D58" w:rsidRDefault="00973D58">
      <w:pPr>
        <w:ind w:left="0"/>
        <w:jc w:val="left"/>
      </w:pPr>
      <w:r>
        <w:br w:type="page"/>
      </w:r>
    </w:p>
    <w:p w:rsidR="00973D58" w:rsidRPr="00420C6D" w:rsidRDefault="00973D58" w:rsidP="00973D5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973D5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C37C6E" w:rsidRDefault="00973D5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973D5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TC4.4.2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973D58">
              <w:rPr>
                <w:rFonts w:ascii="Calibri" w:hAnsi="Calibri" w:cs="Calibri"/>
                <w:sz w:val="22"/>
              </w:rPr>
              <w:t>Remove Employee-Role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973D5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973D58" w:rsidRPr="0084137E" w:rsidRDefault="00973D58" w:rsidP="00AC7D4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461A2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C7D4F">
              <w:rPr>
                <w:rFonts w:ascii="Calibri" w:hAnsi="Calibri" w:cs="Calibri"/>
                <w:bCs/>
                <w:sz w:val="22"/>
              </w:rPr>
              <w:t>remove</w:t>
            </w:r>
            <w:r w:rsidRPr="00461A28">
              <w:rPr>
                <w:rFonts w:ascii="Calibri" w:hAnsi="Calibri" w:cs="Calibri"/>
                <w:bCs/>
                <w:sz w:val="22"/>
              </w:rPr>
              <w:t xml:space="preserve"> the employee-role relationships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 xml:space="preserve">In the Assigned Roles table, uncheck the respective account(s) to remove the roles of the employee. Select the employee from </w:t>
            </w:r>
            <w:r w:rsidR="007D2563">
              <w:t>the previous test case</w:t>
            </w:r>
            <w:r>
              <w:t>, and remove the role previously added to it.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>Click on Save button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>Use View Employee Details to check that the role-right access has been successfully removed.</w:t>
            </w:r>
          </w:p>
          <w:p w:rsidR="00973D58" w:rsidRDefault="00807AF7" w:rsidP="00807AF7">
            <w:pPr>
              <w:numPr>
                <w:ilvl w:val="0"/>
                <w:numId w:val="9"/>
              </w:numPr>
            </w:pPr>
            <w:r>
              <w:t>Print out the screen shots of the Employee Details with their roles to demonstrate the correct data was stored.</w:t>
            </w:r>
          </w:p>
          <w:p w:rsidR="00973D58" w:rsidRPr="000E5D56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973D5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7D2563" w:rsidRDefault="007D2563" w:rsidP="00973D58">
      <w:pPr>
        <w:ind w:left="0"/>
      </w:pPr>
    </w:p>
    <w:p w:rsidR="007D2563" w:rsidRDefault="007D2563">
      <w:pPr>
        <w:ind w:left="0"/>
        <w:jc w:val="left"/>
      </w:pPr>
      <w:r>
        <w:br w:type="page"/>
      </w:r>
    </w:p>
    <w:p w:rsidR="007D2563" w:rsidRPr="00420C6D" w:rsidRDefault="007D2563" w:rsidP="007D2563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D2563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C37C6E" w:rsidRDefault="007D2563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D2563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7D256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7D2563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D2563" w:rsidRPr="0084137E" w:rsidRDefault="007D2563" w:rsidP="004A690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4A6908">
              <w:rPr>
                <w:rFonts w:ascii="Calibri" w:hAnsi="Calibri" w:cs="Calibri"/>
                <w:bCs/>
                <w:sz w:val="22"/>
              </w:rPr>
              <w:t>create</w:t>
            </w:r>
            <w:bookmarkStart w:id="0" w:name="_GoBack"/>
            <w:bookmarkEnd w:id="0"/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In admin module, select the Workflow Error Message Menu . Add the error code data as shown in Figure 3.8.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Click on Save button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Use View Error list to check that the error code has been successfully entered into the database.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Print out the screen shots of the following error codes to demonstrate the correct data was stored:</w:t>
            </w:r>
          </w:p>
          <w:p w:rsidR="007D2563" w:rsidRDefault="007D2563" w:rsidP="003B2C8D">
            <w:pPr>
              <w:numPr>
                <w:ilvl w:val="1"/>
                <w:numId w:val="10"/>
              </w:numPr>
            </w:pPr>
            <w:r>
              <w:t xml:space="preserve">Error 101: Cylinder has a crack </w:t>
            </w:r>
          </w:p>
          <w:p w:rsidR="007D2563" w:rsidRDefault="007D2563" w:rsidP="003B2C8D">
            <w:pPr>
              <w:numPr>
                <w:ilvl w:val="1"/>
                <w:numId w:val="10"/>
              </w:numPr>
            </w:pPr>
            <w:r>
              <w:t>Error 555: Unknown error</w:t>
            </w:r>
          </w:p>
          <w:p w:rsidR="007D2563" w:rsidRPr="000E5D56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D2563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7D2563" w:rsidRDefault="007D2563" w:rsidP="007D2563">
      <w:pPr>
        <w:ind w:left="0"/>
      </w:pPr>
    </w:p>
    <w:p w:rsidR="00973D58" w:rsidRDefault="00973D58" w:rsidP="00973D58">
      <w:pPr>
        <w:ind w:left="0"/>
      </w:pPr>
    </w:p>
    <w:p w:rsidR="00461A28" w:rsidRDefault="00461A28" w:rsidP="00461A28">
      <w:pPr>
        <w:ind w:left="0"/>
      </w:pPr>
    </w:p>
    <w:p w:rsidR="00E05DA0" w:rsidRDefault="00E05DA0" w:rsidP="00E05DA0">
      <w:pPr>
        <w:ind w:left="0"/>
      </w:pPr>
    </w:p>
    <w:p w:rsidR="000E5D56" w:rsidRDefault="000E5D56" w:rsidP="000E5D56">
      <w:pPr>
        <w:ind w:left="0"/>
      </w:pPr>
    </w:p>
    <w:sectPr w:rsidR="000E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5D0" w:rsidRDefault="006375D0" w:rsidP="002E4C45">
      <w:pPr>
        <w:spacing w:after="0" w:line="240" w:lineRule="auto"/>
      </w:pPr>
      <w:r>
        <w:separator/>
      </w:r>
    </w:p>
  </w:endnote>
  <w:endnote w:type="continuationSeparator" w:id="0">
    <w:p w:rsidR="006375D0" w:rsidRDefault="006375D0" w:rsidP="002E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5D0" w:rsidRDefault="006375D0" w:rsidP="002E4C45">
      <w:pPr>
        <w:spacing w:after="0" w:line="240" w:lineRule="auto"/>
      </w:pPr>
      <w:r>
        <w:separator/>
      </w:r>
    </w:p>
  </w:footnote>
  <w:footnote w:type="continuationSeparator" w:id="0">
    <w:p w:rsidR="006375D0" w:rsidRDefault="006375D0" w:rsidP="002E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62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936FE7"/>
    <w:multiLevelType w:val="hybridMultilevel"/>
    <w:tmpl w:val="DEBEBB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87573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C8430E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002663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3A81A2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9C1ED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7143BC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F3A6148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55521F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19"/>
    <w:rsid w:val="000D48AA"/>
    <w:rsid w:val="000E5D56"/>
    <w:rsid w:val="00124CAC"/>
    <w:rsid w:val="002E4C45"/>
    <w:rsid w:val="00355E40"/>
    <w:rsid w:val="003B2C8D"/>
    <w:rsid w:val="00461A28"/>
    <w:rsid w:val="004A6908"/>
    <w:rsid w:val="00543260"/>
    <w:rsid w:val="006106B4"/>
    <w:rsid w:val="006375D0"/>
    <w:rsid w:val="007D2563"/>
    <w:rsid w:val="00807AF7"/>
    <w:rsid w:val="00820339"/>
    <w:rsid w:val="0084137E"/>
    <w:rsid w:val="0091653B"/>
    <w:rsid w:val="00973D58"/>
    <w:rsid w:val="009B207F"/>
    <w:rsid w:val="00A24361"/>
    <w:rsid w:val="00AC7D4F"/>
    <w:rsid w:val="00BA15CF"/>
    <w:rsid w:val="00BD3AAF"/>
    <w:rsid w:val="00D2178A"/>
    <w:rsid w:val="00D30B23"/>
    <w:rsid w:val="00DC2215"/>
    <w:rsid w:val="00E005D5"/>
    <w:rsid w:val="00E05DA0"/>
    <w:rsid w:val="00EE4719"/>
    <w:rsid w:val="00F51C78"/>
    <w:rsid w:val="00FB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Chang</dc:creator>
  <cp:keywords/>
  <dc:description/>
  <cp:lastModifiedBy>Alvin</cp:lastModifiedBy>
  <cp:revision>21</cp:revision>
  <dcterms:created xsi:type="dcterms:W3CDTF">2012-01-12T15:53:00Z</dcterms:created>
  <dcterms:modified xsi:type="dcterms:W3CDTF">2012-01-13T15:14:00Z</dcterms:modified>
</cp:coreProperties>
</file>