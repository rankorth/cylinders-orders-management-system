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9152"/>
      </w:tblGrid>
      <w:tr w:rsidR="007940B8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40B8" w:rsidRDefault="007940B8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7940B8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40B8" w:rsidRDefault="007940B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7940B8" w:rsidRPr="0059411A" w:rsidRDefault="007940B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Pr="000C1BFC">
              <w:rPr>
                <w:rFonts w:ascii="Palatino Linotype" w:hAnsi="Palatino Linotype"/>
                <w:sz w:val="20"/>
                <w:szCs w:val="20"/>
                <w:lang w:val="en-US"/>
              </w:rPr>
              <w:t>USER DOCUMENTS</w:t>
            </w:r>
            <w:bookmarkStart w:id="0" w:name="_GoBack"/>
            <w:bookmarkEnd w:id="0"/>
          </w:p>
          <w:p w:rsidR="007940B8" w:rsidRPr="0059411A" w:rsidRDefault="007940B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7940B8" w:rsidRPr="0059411A" w:rsidRDefault="007940B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Koh Ming Jin</w:t>
            </w:r>
          </w:p>
          <w:p w:rsidR="007940B8" w:rsidRPr="0059411A" w:rsidRDefault="007940B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01 December 2011</w:t>
            </w:r>
          </w:p>
          <w:p w:rsidR="007940B8" w:rsidRPr="0059411A" w:rsidRDefault="007940B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Pr="00445786">
              <w:t>Maung Tin Kyaw Oo</w:t>
            </w: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972"/>
              <w:gridCol w:w="2977"/>
              <w:gridCol w:w="1418"/>
              <w:gridCol w:w="1417"/>
            </w:tblGrid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DA4CF1" w:rsidRDefault="007940B8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DA4CF1" w:rsidRDefault="007940B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DA4CF1" w:rsidRDefault="007940B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7940B8" w:rsidRPr="00DA4CF1" w:rsidRDefault="007940B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DA4CF1" w:rsidRDefault="007940B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7940B8" w:rsidRPr="00DA4CF1" w:rsidRDefault="007940B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5B7A5B" w:rsidRDefault="007940B8" w:rsidP="00FF639D">
                  <w:r>
                    <w:t>Version 1 of the User Guide created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Default="007940B8" w:rsidP="00FF639D">
                  <w:r>
                    <w:t>User Guide reviewed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Koh Ming Jin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 w:rsidRPr="00445786">
                    <w:t>Maung Tin Kyaw Oo</w:t>
                  </w: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940B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40B8" w:rsidRPr="004F6032" w:rsidRDefault="007940B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7940B8" w:rsidRPr="0059411A" w:rsidRDefault="007940B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7940B8" w:rsidRPr="005A2EF4" w:rsidRDefault="007940B8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7940B8" w:rsidRDefault="007940B8"/>
    <w:sectPr w:rsidR="007940B8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CF1"/>
    <w:rsid w:val="000C1BFC"/>
    <w:rsid w:val="00246452"/>
    <w:rsid w:val="003044C3"/>
    <w:rsid w:val="003A4800"/>
    <w:rsid w:val="00445786"/>
    <w:rsid w:val="004F6032"/>
    <w:rsid w:val="0059411A"/>
    <w:rsid w:val="005A2EF4"/>
    <w:rsid w:val="005B7A5B"/>
    <w:rsid w:val="00770924"/>
    <w:rsid w:val="007940B8"/>
    <w:rsid w:val="007F65DE"/>
    <w:rsid w:val="00957ED8"/>
    <w:rsid w:val="00985E7C"/>
    <w:rsid w:val="00986F9C"/>
    <w:rsid w:val="00A3646C"/>
    <w:rsid w:val="00A722CA"/>
    <w:rsid w:val="00AC66EC"/>
    <w:rsid w:val="00B13915"/>
    <w:rsid w:val="00C549BF"/>
    <w:rsid w:val="00DA4CF1"/>
    <w:rsid w:val="00E13D03"/>
    <w:rsid w:val="00E65FF0"/>
    <w:rsid w:val="00ED2F2C"/>
    <w:rsid w:val="00FE6FC7"/>
    <w:rsid w:val="00FF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57</Words>
  <Characters>327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A0065725b</cp:lastModifiedBy>
  <cp:revision>10</cp:revision>
  <dcterms:created xsi:type="dcterms:W3CDTF">2011-08-21T07:17:00Z</dcterms:created>
  <dcterms:modified xsi:type="dcterms:W3CDTF">2012-01-13T14:44:00Z</dcterms:modified>
</cp:coreProperties>
</file>