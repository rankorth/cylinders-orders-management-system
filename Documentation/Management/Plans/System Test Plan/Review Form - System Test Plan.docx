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/>
      </w:tblPr>
      <w:tblGrid>
        <w:gridCol w:w="9152"/>
      </w:tblGrid>
      <w:tr w:rsidR="001F6F0A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F6F0A" w:rsidRDefault="001F6F0A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1F6F0A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F6F0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Pr="007B724A">
              <w:rPr>
                <w:rFonts w:ascii="Palatino Linotype" w:hAnsi="Palatino Linotype"/>
                <w:sz w:val="20"/>
                <w:szCs w:val="20"/>
                <w:lang w:val="en-US"/>
              </w:rPr>
              <w:t>SYSTEM TEST PLAN</w:t>
            </w: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>
              <w:t>Alvin Chang Parkk Khiong</w:t>
            </w: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01 NOVEMBER 2011</w:t>
            </w: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MAUNG TIN KYAW OO</w:t>
            </w:r>
          </w:p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2972"/>
              <w:gridCol w:w="2977"/>
              <w:gridCol w:w="1418"/>
              <w:gridCol w:w="1417"/>
            </w:tblGrid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DA4CF1" w:rsidRDefault="001F6F0A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DA4CF1" w:rsidRDefault="001F6F0A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DA4CF1" w:rsidRDefault="001F6F0A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1F6F0A" w:rsidRPr="00DA4CF1" w:rsidRDefault="001F6F0A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DA4CF1" w:rsidRDefault="001F6F0A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1F6F0A" w:rsidRPr="00DA4CF1" w:rsidRDefault="001F6F0A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F97114" w:rsidRDefault="001F6F0A" w:rsidP="00B44081">
                  <w:r>
                    <w:t>Version 1 of System Test Plan created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Default="001F6F0A" w:rsidP="00B44081">
                  <w:r>
                    <w:t>System Test Plan reviewed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t>Alvin Chang Parkk Khiong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bookmarkStart w:id="0" w:name="_GoBack"/>
                  <w:bookmarkEnd w:id="0"/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F6F0A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6F0A" w:rsidRPr="004F6032" w:rsidRDefault="001F6F0A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1F6F0A" w:rsidRPr="0059411A" w:rsidRDefault="001F6F0A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1F6F0A" w:rsidRPr="005A2EF4" w:rsidRDefault="001F6F0A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1F6F0A" w:rsidRDefault="001F6F0A"/>
    <w:sectPr w:rsidR="001F6F0A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4CF1"/>
    <w:rsid w:val="001F6F0A"/>
    <w:rsid w:val="00246452"/>
    <w:rsid w:val="002C1391"/>
    <w:rsid w:val="003044C3"/>
    <w:rsid w:val="004E2B2F"/>
    <w:rsid w:val="004F52E5"/>
    <w:rsid w:val="004F6032"/>
    <w:rsid w:val="0059411A"/>
    <w:rsid w:val="005A2EF4"/>
    <w:rsid w:val="007B724A"/>
    <w:rsid w:val="007F65DE"/>
    <w:rsid w:val="00986F9C"/>
    <w:rsid w:val="009A2F49"/>
    <w:rsid w:val="00A722CA"/>
    <w:rsid w:val="00B13915"/>
    <w:rsid w:val="00B44081"/>
    <w:rsid w:val="00C549BF"/>
    <w:rsid w:val="00DA4CF1"/>
    <w:rsid w:val="00ED2F2C"/>
    <w:rsid w:val="00F97114"/>
    <w:rsid w:val="00FB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62</Words>
  <Characters>357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A0065725b</cp:lastModifiedBy>
  <cp:revision>6</cp:revision>
  <dcterms:created xsi:type="dcterms:W3CDTF">2011-08-21T07:17:00Z</dcterms:created>
  <dcterms:modified xsi:type="dcterms:W3CDTF">2012-01-13T14:57:00Z</dcterms:modified>
</cp:coreProperties>
</file>