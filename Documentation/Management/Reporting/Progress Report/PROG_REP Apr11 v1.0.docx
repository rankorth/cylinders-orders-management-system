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F6C" w:rsidRDefault="00571F6C"/>
    <w:tbl>
      <w:tblPr>
        <w:tblW w:w="0" w:type="auto"/>
        <w:tblLayout w:type="fixed"/>
        <w:tblLook w:val="0000"/>
      </w:tblPr>
      <w:tblGrid>
        <w:gridCol w:w="4500"/>
        <w:gridCol w:w="1181"/>
        <w:gridCol w:w="3319"/>
      </w:tblGrid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Team Number: SE18-</w:t>
            </w:r>
            <w:r w:rsidRPr="00A26637">
              <w:rPr>
                <w:b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Date: 31-Mar -2011</w:t>
            </w:r>
          </w:p>
        </w:tc>
      </w:tr>
      <w:tr w:rsidR="00571F6C" w:rsidTr="00B458B6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Summary of work done since last report:</w:t>
            </w:r>
          </w:p>
          <w:p w:rsidR="00571F6C" w:rsidRDefault="00571F6C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 w:rsidRPr="00B458B6">
              <w:rPr>
                <w:b/>
              </w:rPr>
              <w:t xml:space="preserve">Project </w:t>
            </w:r>
            <w:r>
              <w:rPr>
                <w:b/>
              </w:rPr>
              <w:t>Plan has been completed.</w:t>
            </w:r>
          </w:p>
          <w:p w:rsidR="00571F6C" w:rsidRDefault="00571F6C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Quality Plan and file naming structure have been completed.</w:t>
            </w:r>
          </w:p>
          <w:p w:rsidR="00571F6C" w:rsidRDefault="00571F6C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Everyone started following the quality plan by producing Time Reports.</w:t>
            </w:r>
          </w:p>
          <w:p w:rsidR="00571F6C" w:rsidRPr="00B458B6" w:rsidRDefault="00571F6C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Team meetings were conducted and minutes were written.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Deliverables Started since last report: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 w:rsidP="00B458B6">
            <w:pPr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b/>
              </w:rPr>
              <w:t>Meeting Minutes</w:t>
            </w:r>
          </w:p>
          <w:p w:rsidR="00571F6C" w:rsidRDefault="00571F6C" w:rsidP="00B458B6">
            <w:pPr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b/>
              </w:rPr>
              <w:t>Cost Estimation &amp; Risk Analysis</w:t>
            </w:r>
          </w:p>
          <w:p w:rsidR="00571F6C" w:rsidRDefault="00571F6C" w:rsidP="00B458B6">
            <w:pPr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b/>
              </w:rPr>
              <w:t xml:space="preserve">Quality Plan 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Deliverables Complete since last report:</w:t>
            </w:r>
          </w:p>
          <w:p w:rsidR="00571F6C" w:rsidRDefault="00571F6C" w:rsidP="00B458B6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February meeting minutes</w:t>
            </w:r>
          </w:p>
          <w:p w:rsidR="00571F6C" w:rsidRDefault="00571F6C" w:rsidP="00B458B6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Project Plan</w:t>
            </w:r>
          </w:p>
          <w:p w:rsidR="00571F6C" w:rsidRDefault="00571F6C" w:rsidP="00B458B6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Users’ Requirements Specs</w:t>
            </w:r>
          </w:p>
          <w:p w:rsidR="00571F6C" w:rsidRDefault="00571F6C" w:rsidP="00B458B6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Quality Plan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</w:tc>
      </w:tr>
      <w:tr w:rsidR="00571F6C" w:rsidTr="00B458B6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Effort Expended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Brief Summary of Work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 w:rsidP="00B458B6">
            <w:pPr>
              <w:spacing w:before="240" w:after="240"/>
              <w:rPr>
                <w:b/>
              </w:rPr>
            </w:pPr>
            <w:r>
              <w:rPr>
                <w:b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571F6C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2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Project Planning Review 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 </w:t>
            </w:r>
            <w:r w:rsidRPr="00B458B6">
              <w:rPr>
                <w:b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A26637" w:rsidRDefault="00571F6C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36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 w:rsidP="004819FB">
            <w:pPr>
              <w:spacing w:before="240" w:after="240"/>
              <w:rPr>
                <w:b/>
              </w:rPr>
            </w:pPr>
            <w:r>
              <w:rPr>
                <w:b/>
              </w:rPr>
              <w:t>Project Planning, User Requirement Gathering, Administration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3.  </w:t>
            </w:r>
            <w:r w:rsidRPr="00B458B6">
              <w:rPr>
                <w:b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0D32B8" w:rsidRDefault="00571F6C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18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>Quality Planning, File Naming System, Project Plan Review, Formatting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4.  </w:t>
            </w:r>
            <w:r w:rsidRPr="00B458B6">
              <w:rPr>
                <w:b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571F6C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12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>Meeting Minutes, SVN Testing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A26637" w:rsidRDefault="00571F6C">
            <w:pPr>
              <w:spacing w:before="240" w:after="240"/>
              <w:rPr>
                <w:b/>
                <w:color w:val="auto"/>
              </w:rPr>
            </w:pPr>
            <w:r w:rsidRPr="00A26637">
              <w:rPr>
                <w:b/>
                <w:color w:val="auto"/>
              </w:rPr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571F6C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17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Function Point Count, Effort </w:t>
            </w:r>
            <w:r w:rsidRPr="00D25343">
              <w:rPr>
                <w:b/>
              </w:rPr>
              <w:t>Estimate</w:t>
            </w:r>
            <w:r>
              <w:rPr>
                <w:b/>
              </w:rPr>
              <w:t>, Use Case Modeling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6.  </w:t>
            </w:r>
            <w:r w:rsidRPr="00B458B6">
              <w:rPr>
                <w:b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571F6C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12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>Project Plan Risk Analysis, Review, Requirement Specs Gathering</w:t>
            </w:r>
          </w:p>
        </w:tc>
      </w:tr>
    </w:tbl>
    <w:p w:rsidR="00571F6C" w:rsidRDefault="00571F6C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/>
      </w:tblPr>
      <w:tblGrid>
        <w:gridCol w:w="9000"/>
      </w:tblGrid>
      <w:tr w:rsidR="00571F6C" w:rsidTr="00B458B6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Problems Encountered </w:t>
            </w:r>
            <w:r>
              <w:rPr>
                <w:b/>
                <w:i/>
              </w:rPr>
              <w:t>(highlight any assistance you might need from your ISS advisor or other staff)</w:t>
            </w:r>
            <w:r>
              <w:rPr>
                <w:b/>
              </w:rPr>
              <w:t>:</w:t>
            </w:r>
          </w:p>
          <w:p w:rsidR="00571F6C" w:rsidRDefault="00571F6C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Distributing the work to team members according to their strengths and preferences.</w:t>
            </w:r>
          </w:p>
          <w:p w:rsidR="00571F6C" w:rsidRDefault="00571F6C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Communicating with client who is overseas.</w:t>
            </w:r>
          </w:p>
          <w:p w:rsidR="00571F6C" w:rsidRDefault="00571F6C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Keeping everyone informed of the project progress.</w:t>
            </w: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</w:tc>
      </w:tr>
      <w:tr w:rsidR="00571F6C" w:rsidTr="00B458B6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>Plans for the Next Month:</w:t>
            </w:r>
          </w:p>
          <w:p w:rsidR="00571F6C" w:rsidRDefault="00571F6C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Complete Use Case Model Survey</w:t>
            </w:r>
          </w:p>
          <w:p w:rsidR="00571F6C" w:rsidRDefault="00571F6C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Complete Use Case Realization Reports.</w:t>
            </w:r>
          </w:p>
          <w:p w:rsidR="00571F6C" w:rsidRDefault="00571F6C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Team meetings to ensure that everyone is following the plan.</w:t>
            </w:r>
          </w:p>
          <w:p w:rsidR="00571F6C" w:rsidRDefault="00571F6C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Regular communication with clients to keep them involved.</w:t>
            </w: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</w:tc>
      </w:tr>
    </w:tbl>
    <w:p w:rsidR="00571F6C" w:rsidRDefault="00571F6C"/>
    <w:sectPr w:rsidR="00571F6C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F6C" w:rsidRDefault="00571F6C">
      <w:r>
        <w:separator/>
      </w:r>
    </w:p>
  </w:endnote>
  <w:endnote w:type="continuationSeparator" w:id="0">
    <w:p w:rsidR="00571F6C" w:rsidRDefault="00571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F6C" w:rsidRDefault="00571F6C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571F6C" w:rsidRDefault="00571F6C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i/>
        <w:sz w:val="20"/>
      </w:rPr>
    </w:pPr>
    <w:r>
      <w:rPr>
        <w:b/>
        <w:i/>
        <w:position w:val="30"/>
        <w:sz w:val="20"/>
      </w:rPr>
      <w:t>HR/ATA/SE-DIP/TR-17/V1.0</w:t>
    </w:r>
    <w:r>
      <w:rPr>
        <w:b/>
        <w:i/>
        <w:position w:val="30"/>
        <w:sz w:val="20"/>
      </w:rPr>
      <w:tab/>
      <w:t>MTech SE Project Progress Report Form</w:t>
    </w:r>
    <w:r>
      <w:rPr>
        <w:b/>
        <w:i/>
        <w:position w:val="30"/>
        <w:sz w:val="20"/>
      </w:rPr>
      <w:tab/>
    </w:r>
    <w:r w:rsidRPr="00F75E80">
      <w:rPr>
        <w:b/>
        <w:i/>
        <w:noProof/>
        <w:sz w:val="20"/>
        <w:lang w:val="en-SG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63pt;height:36.75pt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F6C" w:rsidRDefault="00571F6C">
      <w:r>
        <w:separator/>
      </w:r>
    </w:p>
  </w:footnote>
  <w:footnote w:type="continuationSeparator" w:id="0">
    <w:p w:rsidR="00571F6C" w:rsidRDefault="00571F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F6C" w:rsidRDefault="00571F6C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i/>
        <w:sz w:val="20"/>
      </w:rPr>
    </w:pPr>
    <w:r>
      <w:rPr>
        <w:b/>
        <w:i/>
        <w:sz w:val="20"/>
      </w:rPr>
      <w:t>Master of Technology in Software Engineering</w:t>
    </w:r>
    <w:r>
      <w:rPr>
        <w:b/>
        <w:i/>
        <w:sz w:val="20"/>
      </w:rPr>
      <w:tab/>
      <w:t xml:space="preserve">page </w:t>
    </w:r>
    <w:r>
      <w:rPr>
        <w:b/>
        <w:i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>
      <w:rPr>
        <w:b/>
        <w:i/>
        <w:sz w:val="20"/>
      </w:rPr>
      <w:fldChar w:fldCharType="separate"/>
    </w:r>
    <w:r>
      <w:rPr>
        <w:b/>
        <w:i/>
        <w:noProof/>
        <w:sz w:val="20"/>
      </w:rPr>
      <w:t>2</w:t>
    </w:r>
    <w:r>
      <w:rPr>
        <w:b/>
        <w:i/>
        <w:sz w:val="20"/>
      </w:rPr>
      <w:fldChar w:fldCharType="end"/>
    </w:r>
    <w:r>
      <w:rPr>
        <w:b/>
        <w:i/>
        <w:sz w:val="20"/>
      </w:rPr>
      <w:t xml:space="preserve"> of </w:t>
    </w:r>
    <w:fldSimple w:instr=" SECTIONPAGES  \* MERGEFORMAT ">
      <w:r w:rsidRPr="0032334A">
        <w:rPr>
          <w:b/>
          <w:i/>
          <w:noProof/>
          <w:sz w:val="20"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58B6"/>
    <w:rsid w:val="000106F6"/>
    <w:rsid w:val="000A1DAB"/>
    <w:rsid w:val="000D32B8"/>
    <w:rsid w:val="001518C7"/>
    <w:rsid w:val="001E36A0"/>
    <w:rsid w:val="00225B7C"/>
    <w:rsid w:val="00296CE2"/>
    <w:rsid w:val="00297E00"/>
    <w:rsid w:val="002F1CA1"/>
    <w:rsid w:val="0032334A"/>
    <w:rsid w:val="00454DE2"/>
    <w:rsid w:val="004819FB"/>
    <w:rsid w:val="004D7718"/>
    <w:rsid w:val="004E0395"/>
    <w:rsid w:val="004E5A69"/>
    <w:rsid w:val="00505C36"/>
    <w:rsid w:val="00571F6C"/>
    <w:rsid w:val="00640BBF"/>
    <w:rsid w:val="006A1358"/>
    <w:rsid w:val="006D7E5C"/>
    <w:rsid w:val="00745CB0"/>
    <w:rsid w:val="0078461A"/>
    <w:rsid w:val="007A10B6"/>
    <w:rsid w:val="007A6C96"/>
    <w:rsid w:val="007D1CCA"/>
    <w:rsid w:val="007F68A6"/>
    <w:rsid w:val="008853D0"/>
    <w:rsid w:val="008D3BEB"/>
    <w:rsid w:val="00964940"/>
    <w:rsid w:val="009911BF"/>
    <w:rsid w:val="00A26637"/>
    <w:rsid w:val="00AF2FA4"/>
    <w:rsid w:val="00B458B6"/>
    <w:rsid w:val="00B76AD5"/>
    <w:rsid w:val="00BB1DE4"/>
    <w:rsid w:val="00C06557"/>
    <w:rsid w:val="00CB30A8"/>
    <w:rsid w:val="00D25343"/>
    <w:rsid w:val="00DD6115"/>
    <w:rsid w:val="00E3294C"/>
    <w:rsid w:val="00E84520"/>
    <w:rsid w:val="00EF5665"/>
    <w:rsid w:val="00F64893"/>
    <w:rsid w:val="00F7270D"/>
    <w:rsid w:val="00F75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szCs w:val="20"/>
      <w:lang w:val="en-US" w:eastAsia="en-S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Times New Roman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Times New Roman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</w:rPr>
  </w:style>
  <w:style w:type="paragraph" w:customStyle="1" w:styleId="point">
    <w:name w:val="point"/>
    <w:basedOn w:val="Normal"/>
    <w:uiPriority w:val="99"/>
    <w:rsid w:val="00E3294C"/>
    <w:rPr>
      <w:sz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szCs w:val="20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szCs w:val="20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szCs w:val="20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155</TotalTime>
  <Pages>3</Pages>
  <Words>233</Words>
  <Characters>1331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Number: SE18-2S</dc:title>
  <dc:subject/>
  <dc:creator>ISS</dc:creator>
  <cp:keywords/>
  <dc:description/>
  <cp:lastModifiedBy>Tran Ba Tien</cp:lastModifiedBy>
  <cp:revision>8</cp:revision>
  <cp:lastPrinted>1993-10-22T10:05:00Z</cp:lastPrinted>
  <dcterms:created xsi:type="dcterms:W3CDTF">2011-04-04T15:31:00Z</dcterms:created>
  <dcterms:modified xsi:type="dcterms:W3CDTF">2011-04-07T16:02:00Z</dcterms:modified>
</cp:coreProperties>
</file>