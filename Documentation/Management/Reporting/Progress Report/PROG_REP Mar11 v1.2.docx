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6A0" w:rsidRDefault="001E36A0"/>
    <w:tbl>
      <w:tblPr>
        <w:tblW w:w="0" w:type="auto"/>
        <w:tblLayout w:type="fixed"/>
        <w:tblLook w:val="0000"/>
      </w:tblPr>
      <w:tblGrid>
        <w:gridCol w:w="4500"/>
        <w:gridCol w:w="1181"/>
        <w:gridCol w:w="3319"/>
      </w:tblGrid>
      <w:tr w:rsidR="001E36A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120" w:after="120"/>
              <w:rPr>
                <w:b/>
              </w:rPr>
            </w:pPr>
            <w:r>
              <w:rPr>
                <w:b/>
              </w:rPr>
              <w:t>Team Number: SE18-</w:t>
            </w:r>
            <w:r w:rsidRPr="00A26637">
              <w:rPr>
                <w:b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120" w:after="120"/>
              <w:rPr>
                <w:b/>
              </w:rPr>
            </w:pPr>
            <w:r>
              <w:rPr>
                <w:b/>
              </w:rPr>
              <w:t>Date: 28-Feb-2011</w:t>
            </w:r>
          </w:p>
        </w:tc>
      </w:tr>
      <w:tr w:rsidR="001E36A0" w:rsidTr="00B458B6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120" w:after="120"/>
              <w:rPr>
                <w:b/>
              </w:rPr>
            </w:pPr>
            <w:r>
              <w:rPr>
                <w:b/>
              </w:rPr>
              <w:t>Summary of work done since last report:</w:t>
            </w:r>
          </w:p>
          <w:p w:rsidR="001E36A0" w:rsidRDefault="001E36A0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First draft of Users’ Requirements has been collected.</w:t>
            </w:r>
          </w:p>
          <w:p w:rsidR="001E36A0" w:rsidRDefault="001E36A0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 xml:space="preserve">Second draft of domain understanding and additional Users’ Requirements has been collected at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</w:rPr>
                  <w:t>Vietnam</w:t>
                </w:r>
              </w:smartTag>
            </w:smartTag>
            <w:r>
              <w:rPr>
                <w:b/>
              </w:rPr>
              <w:t xml:space="preserve"> by Ba Tien.</w:t>
            </w:r>
          </w:p>
          <w:p w:rsidR="001E36A0" w:rsidRDefault="001E36A0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B458B6">
              <w:rPr>
                <w:b/>
              </w:rPr>
              <w:t xml:space="preserve">Project Planning </w:t>
            </w:r>
            <w:r>
              <w:rPr>
                <w:b/>
              </w:rPr>
              <w:t xml:space="preserve">and work breakdown structure </w:t>
            </w:r>
            <w:r w:rsidRPr="00B458B6">
              <w:rPr>
                <w:b/>
              </w:rPr>
              <w:t>has been done.</w:t>
            </w:r>
          </w:p>
          <w:p w:rsidR="001E36A0" w:rsidRDefault="001E36A0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 w:rsidRPr="00B458B6">
              <w:rPr>
                <w:b/>
              </w:rPr>
              <w:t xml:space="preserve">There has been some changes in team formation due to withdrawal from course. </w:t>
            </w:r>
          </w:p>
          <w:p w:rsidR="001E36A0" w:rsidRDefault="001E36A0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Everyone has been assigned a role.</w:t>
            </w:r>
          </w:p>
          <w:p w:rsidR="001E36A0" w:rsidRPr="00B458B6" w:rsidRDefault="001E36A0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First draft of quality plan and the file naming system have been done.</w:t>
            </w:r>
          </w:p>
          <w:p w:rsidR="001E36A0" w:rsidRDefault="001E36A0">
            <w:pPr>
              <w:spacing w:before="120" w:after="120"/>
              <w:rPr>
                <w:b/>
              </w:rPr>
            </w:pPr>
          </w:p>
        </w:tc>
      </w:tr>
      <w:tr w:rsidR="001E36A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Deliverables Started since last report:</w:t>
            </w:r>
          </w:p>
          <w:p w:rsidR="001E36A0" w:rsidRDefault="001E36A0">
            <w:pPr>
              <w:spacing w:before="120" w:after="120"/>
              <w:rPr>
                <w:b/>
              </w:rPr>
            </w:pPr>
          </w:p>
          <w:p w:rsidR="001E36A0" w:rsidRDefault="001E36A0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>Meeting Minutes</w:t>
            </w:r>
          </w:p>
          <w:p w:rsidR="001E36A0" w:rsidRDefault="001E36A0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>Project Planning / WBS</w:t>
            </w:r>
          </w:p>
          <w:p w:rsidR="001E36A0" w:rsidRDefault="001E36A0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>Users’ Requirements Draft</w:t>
            </w:r>
          </w:p>
          <w:p w:rsidR="001E36A0" w:rsidRDefault="001E36A0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 xml:space="preserve">Users’ Requirements </w:t>
            </w:r>
          </w:p>
          <w:p w:rsidR="001E36A0" w:rsidRDefault="001E36A0">
            <w:pPr>
              <w:spacing w:before="120" w:after="120"/>
              <w:rPr>
                <w:b/>
              </w:rPr>
            </w:pPr>
          </w:p>
          <w:p w:rsidR="001E36A0" w:rsidRDefault="001E36A0">
            <w:pPr>
              <w:spacing w:before="120" w:after="120"/>
              <w:rPr>
                <w:b/>
              </w:rPr>
            </w:pPr>
          </w:p>
          <w:p w:rsidR="001E36A0" w:rsidRDefault="001E36A0">
            <w:pPr>
              <w:spacing w:before="120" w:after="120"/>
              <w:rPr>
                <w:b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Deliverables Complete since last report:</w:t>
            </w:r>
          </w:p>
          <w:p w:rsidR="001E36A0" w:rsidRDefault="001E36A0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February meeting minutes</w:t>
            </w:r>
          </w:p>
          <w:p w:rsidR="001E36A0" w:rsidRDefault="001E36A0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Project Planning / WBS</w:t>
            </w:r>
          </w:p>
          <w:p w:rsidR="001E36A0" w:rsidRDefault="001E36A0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Users’ Requirements Draft</w:t>
            </w:r>
          </w:p>
          <w:p w:rsidR="001E36A0" w:rsidRDefault="001E36A0">
            <w:pPr>
              <w:spacing w:before="120" w:after="120"/>
              <w:rPr>
                <w:b/>
              </w:rPr>
            </w:pPr>
          </w:p>
          <w:p w:rsidR="001E36A0" w:rsidRDefault="001E36A0">
            <w:pPr>
              <w:spacing w:before="120" w:after="120"/>
              <w:rPr>
                <w:b/>
              </w:rPr>
            </w:pPr>
          </w:p>
          <w:p w:rsidR="001E36A0" w:rsidRDefault="001E36A0">
            <w:pPr>
              <w:spacing w:before="120" w:after="120"/>
              <w:rPr>
                <w:b/>
              </w:rPr>
            </w:pPr>
          </w:p>
        </w:tc>
      </w:tr>
      <w:tr w:rsidR="001E36A0" w:rsidTr="00B458B6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Effort Expended</w:t>
            </w:r>
          </w:p>
        </w:tc>
      </w:tr>
      <w:tr w:rsidR="001E36A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120" w:after="120"/>
              <w:rPr>
                <w:b/>
              </w:rPr>
            </w:pPr>
            <w:r>
              <w:rPr>
                <w:b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120" w:after="120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120" w:after="120"/>
              <w:rPr>
                <w:b/>
              </w:rPr>
            </w:pPr>
            <w:r>
              <w:rPr>
                <w:b/>
              </w:rPr>
              <w:t>Brief Summary of Work</w:t>
            </w:r>
          </w:p>
        </w:tc>
      </w:tr>
      <w:tr w:rsidR="001E36A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 w:rsidP="00B458B6">
            <w:pPr>
              <w:spacing w:before="240" w:after="240"/>
              <w:rPr>
                <w:b/>
              </w:rPr>
            </w:pPr>
            <w:r>
              <w:rPr>
                <w:b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Pr="00F7270D" w:rsidRDefault="001E36A0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Project Planning / Quality Planning </w:t>
            </w:r>
          </w:p>
        </w:tc>
      </w:tr>
      <w:tr w:rsidR="001E36A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 </w:t>
            </w:r>
            <w:r w:rsidRPr="00B458B6">
              <w:rPr>
                <w:b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Pr="00A26637" w:rsidRDefault="001E36A0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24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 w:rsidP="004819FB">
            <w:pPr>
              <w:spacing w:before="240" w:after="240"/>
              <w:rPr>
                <w:b/>
              </w:rPr>
            </w:pPr>
            <w:r>
              <w:rPr>
                <w:b/>
              </w:rPr>
              <w:t>Gathered users’ requirements at Vietnam</w:t>
            </w:r>
          </w:p>
        </w:tc>
      </w:tr>
      <w:tr w:rsidR="001E36A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3.  </w:t>
            </w:r>
            <w:r w:rsidRPr="00B458B6">
              <w:rPr>
                <w:b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Pr="000D32B8" w:rsidRDefault="001E36A0">
            <w:pPr>
              <w:spacing w:before="240" w:after="240"/>
              <w:rPr>
                <w:b/>
                <w:color w:val="auto"/>
              </w:rPr>
            </w:pPr>
            <w:r w:rsidRPr="000D32B8">
              <w:rPr>
                <w:b/>
                <w:color w:val="auto"/>
              </w:rPr>
              <w:t>20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>Drafting of project quality plan and file naming system</w:t>
            </w:r>
          </w:p>
        </w:tc>
      </w:tr>
      <w:tr w:rsidR="001E36A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4.  </w:t>
            </w:r>
            <w:r w:rsidRPr="00B458B6">
              <w:rPr>
                <w:b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Pr="00F7270D" w:rsidRDefault="001E36A0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8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>Meeting Minutes</w:t>
            </w:r>
          </w:p>
        </w:tc>
      </w:tr>
      <w:tr w:rsidR="001E36A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Pr="00A26637" w:rsidRDefault="001E36A0">
            <w:pPr>
              <w:spacing w:before="240" w:after="240"/>
              <w:rPr>
                <w:b/>
                <w:color w:val="auto"/>
              </w:rPr>
            </w:pPr>
            <w:r w:rsidRPr="00A26637">
              <w:rPr>
                <w:b/>
                <w:color w:val="auto"/>
              </w:rPr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Pr="00F7270D" w:rsidRDefault="001E36A0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>Project Planning</w:t>
            </w:r>
          </w:p>
        </w:tc>
      </w:tr>
      <w:tr w:rsidR="001E36A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6.  </w:t>
            </w:r>
            <w:r w:rsidRPr="00B458B6">
              <w:rPr>
                <w:b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Pr="00F7270D" w:rsidRDefault="001E36A0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>Project Planning</w:t>
            </w:r>
          </w:p>
        </w:tc>
      </w:tr>
    </w:tbl>
    <w:p w:rsidR="001E36A0" w:rsidRDefault="001E36A0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/>
      </w:tblPr>
      <w:tblGrid>
        <w:gridCol w:w="9000"/>
      </w:tblGrid>
      <w:tr w:rsidR="001E36A0" w:rsidTr="00B458B6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Problems Encountered </w:t>
            </w:r>
            <w:r>
              <w:rPr>
                <w:b/>
                <w:i/>
              </w:rPr>
              <w:t>(highlight any assistance you might need from your ISS advisor or other staff)</w:t>
            </w:r>
            <w:r>
              <w:rPr>
                <w:b/>
              </w:rPr>
              <w:t>:</w:t>
            </w:r>
          </w:p>
          <w:p w:rsidR="001E36A0" w:rsidRDefault="001E36A0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Distributing the work to team members according to their strengths and preferences.</w:t>
            </w:r>
          </w:p>
          <w:p w:rsidR="001E36A0" w:rsidRDefault="001E36A0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Communicating with client who is overseas.</w:t>
            </w:r>
          </w:p>
          <w:p w:rsidR="001E36A0" w:rsidRDefault="001E36A0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Evaluating requirements to ensure it can be completed within schedule.</w:t>
            </w:r>
          </w:p>
          <w:p w:rsidR="001E36A0" w:rsidRDefault="001E36A0">
            <w:pPr>
              <w:spacing w:before="240" w:after="240"/>
              <w:rPr>
                <w:b/>
              </w:rPr>
            </w:pPr>
          </w:p>
          <w:p w:rsidR="001E36A0" w:rsidRDefault="001E36A0">
            <w:pPr>
              <w:spacing w:before="240" w:after="240"/>
              <w:rPr>
                <w:b/>
              </w:rPr>
            </w:pPr>
          </w:p>
          <w:p w:rsidR="001E36A0" w:rsidRDefault="001E36A0">
            <w:pPr>
              <w:spacing w:before="240" w:after="240"/>
              <w:rPr>
                <w:b/>
              </w:rPr>
            </w:pPr>
          </w:p>
          <w:p w:rsidR="001E36A0" w:rsidRDefault="001E36A0">
            <w:pPr>
              <w:spacing w:before="240" w:after="240"/>
              <w:rPr>
                <w:b/>
              </w:rPr>
            </w:pPr>
          </w:p>
          <w:p w:rsidR="001E36A0" w:rsidRDefault="001E36A0">
            <w:pPr>
              <w:spacing w:before="240" w:after="240"/>
              <w:rPr>
                <w:b/>
              </w:rPr>
            </w:pPr>
          </w:p>
          <w:p w:rsidR="001E36A0" w:rsidRDefault="001E36A0">
            <w:pPr>
              <w:spacing w:before="240" w:after="240"/>
              <w:rPr>
                <w:b/>
              </w:rPr>
            </w:pPr>
          </w:p>
        </w:tc>
      </w:tr>
      <w:tr w:rsidR="001E36A0" w:rsidTr="00B458B6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6A0" w:rsidRDefault="001E36A0">
            <w:pPr>
              <w:spacing w:before="240" w:after="240"/>
              <w:rPr>
                <w:b/>
              </w:rPr>
            </w:pPr>
            <w:r>
              <w:rPr>
                <w:b/>
              </w:rPr>
              <w:t>Plans for the Next Month:</w:t>
            </w:r>
          </w:p>
          <w:p w:rsidR="001E36A0" w:rsidRDefault="001E36A0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Completing Project Plan and Quality Plan.</w:t>
            </w:r>
          </w:p>
          <w:p w:rsidR="001E36A0" w:rsidRDefault="001E36A0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Completing User Requirement Specs and have client signs off.</w:t>
            </w:r>
          </w:p>
          <w:p w:rsidR="001E36A0" w:rsidRDefault="001E36A0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Team meetings to ensure everyone understand the requirements, and clear up any uncertainties.</w:t>
            </w:r>
          </w:p>
          <w:p w:rsidR="001E36A0" w:rsidRDefault="001E36A0">
            <w:pPr>
              <w:spacing w:before="240" w:after="240"/>
              <w:rPr>
                <w:b/>
              </w:rPr>
            </w:pPr>
          </w:p>
          <w:p w:rsidR="001E36A0" w:rsidRDefault="001E36A0">
            <w:pPr>
              <w:spacing w:before="240" w:after="240"/>
              <w:rPr>
                <w:b/>
              </w:rPr>
            </w:pPr>
          </w:p>
          <w:p w:rsidR="001E36A0" w:rsidRDefault="001E36A0">
            <w:pPr>
              <w:spacing w:before="240" w:after="240"/>
              <w:rPr>
                <w:b/>
              </w:rPr>
            </w:pPr>
          </w:p>
          <w:p w:rsidR="001E36A0" w:rsidRDefault="001E36A0">
            <w:pPr>
              <w:spacing w:before="240" w:after="240"/>
              <w:rPr>
                <w:b/>
              </w:rPr>
            </w:pPr>
          </w:p>
          <w:p w:rsidR="001E36A0" w:rsidRDefault="001E36A0">
            <w:pPr>
              <w:spacing w:before="240" w:after="240"/>
              <w:rPr>
                <w:b/>
              </w:rPr>
            </w:pPr>
          </w:p>
          <w:p w:rsidR="001E36A0" w:rsidRDefault="001E36A0">
            <w:pPr>
              <w:spacing w:before="240" w:after="240"/>
              <w:rPr>
                <w:b/>
              </w:rPr>
            </w:pPr>
          </w:p>
        </w:tc>
      </w:tr>
    </w:tbl>
    <w:p w:rsidR="001E36A0" w:rsidRDefault="001E36A0"/>
    <w:sectPr w:rsidR="001E36A0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6A0" w:rsidRDefault="001E36A0">
      <w:r>
        <w:separator/>
      </w:r>
    </w:p>
  </w:endnote>
  <w:endnote w:type="continuationSeparator" w:id="0">
    <w:p w:rsidR="001E36A0" w:rsidRDefault="001E3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A0" w:rsidRDefault="001E36A0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1E36A0" w:rsidRDefault="001E36A0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i/>
        <w:sz w:val="20"/>
      </w:rPr>
    </w:pPr>
    <w:r>
      <w:rPr>
        <w:b/>
        <w:i/>
        <w:position w:val="30"/>
        <w:sz w:val="20"/>
      </w:rPr>
      <w:t>HR/ATA/SE-DIP/TR-17/V1.0</w:t>
    </w:r>
    <w:r>
      <w:rPr>
        <w:b/>
        <w:i/>
        <w:position w:val="30"/>
        <w:sz w:val="20"/>
      </w:rPr>
      <w:tab/>
      <w:t>MTech SE Project Progress Report Form</w:t>
    </w:r>
    <w:r>
      <w:rPr>
        <w:b/>
        <w:i/>
        <w:position w:val="30"/>
        <w:sz w:val="20"/>
      </w:rPr>
      <w:tab/>
    </w:r>
    <w:r w:rsidRPr="00B76AD5">
      <w:rPr>
        <w:b/>
        <w:i/>
        <w:noProof/>
        <w:sz w:val="20"/>
        <w:lang w:val="en-SG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63pt;height:36.75pt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6A0" w:rsidRDefault="001E36A0">
      <w:r>
        <w:separator/>
      </w:r>
    </w:p>
  </w:footnote>
  <w:footnote w:type="continuationSeparator" w:id="0">
    <w:p w:rsidR="001E36A0" w:rsidRDefault="001E36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A0" w:rsidRDefault="001E36A0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i/>
        <w:sz w:val="20"/>
      </w:rPr>
    </w:pPr>
    <w:r>
      <w:rPr>
        <w:b/>
        <w:i/>
        <w:sz w:val="20"/>
      </w:rPr>
      <w:t>Master of Technology in Software Engineering</w:t>
    </w:r>
    <w:r>
      <w:rPr>
        <w:b/>
        <w:i/>
        <w:sz w:val="20"/>
      </w:rPr>
      <w:tab/>
      <w:t xml:space="preserve">page </w:t>
    </w:r>
    <w:r>
      <w:rPr>
        <w:b/>
        <w:i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>
      <w:rPr>
        <w:b/>
        <w:i/>
        <w:sz w:val="20"/>
      </w:rPr>
      <w:fldChar w:fldCharType="separate"/>
    </w:r>
    <w:r>
      <w:rPr>
        <w:b/>
        <w:i/>
        <w:noProof/>
        <w:sz w:val="20"/>
      </w:rPr>
      <w:t>2</w:t>
    </w:r>
    <w:r>
      <w:rPr>
        <w:b/>
        <w:i/>
        <w:sz w:val="20"/>
      </w:rPr>
      <w:fldChar w:fldCharType="end"/>
    </w:r>
    <w:r>
      <w:rPr>
        <w:b/>
        <w:i/>
        <w:sz w:val="20"/>
      </w:rPr>
      <w:t xml:space="preserve"> of </w:t>
    </w:r>
    <w:fldSimple w:instr=" SECTIONPAGES  \* MERGEFORMAT ">
      <w:r w:rsidRPr="007A6C96">
        <w:rPr>
          <w:b/>
          <w:i/>
          <w:noProof/>
          <w:sz w:val="20"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58B6"/>
    <w:rsid w:val="000A1DAB"/>
    <w:rsid w:val="000D32B8"/>
    <w:rsid w:val="001E36A0"/>
    <w:rsid w:val="00296CE2"/>
    <w:rsid w:val="00297E00"/>
    <w:rsid w:val="00454DE2"/>
    <w:rsid w:val="004819FB"/>
    <w:rsid w:val="004D7718"/>
    <w:rsid w:val="00640BBF"/>
    <w:rsid w:val="006D7E5C"/>
    <w:rsid w:val="0078461A"/>
    <w:rsid w:val="007A6C96"/>
    <w:rsid w:val="007D1CCA"/>
    <w:rsid w:val="007F68A6"/>
    <w:rsid w:val="008853D0"/>
    <w:rsid w:val="008D3BEB"/>
    <w:rsid w:val="00A26637"/>
    <w:rsid w:val="00B458B6"/>
    <w:rsid w:val="00B76AD5"/>
    <w:rsid w:val="00CB30A8"/>
    <w:rsid w:val="00DD6115"/>
    <w:rsid w:val="00E3294C"/>
    <w:rsid w:val="00F64893"/>
    <w:rsid w:val="00F72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szCs w:val="20"/>
      <w:lang w:val="en-US" w:eastAsia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Times New Roman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Times New Roman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</w:rPr>
  </w:style>
  <w:style w:type="paragraph" w:customStyle="1" w:styleId="point">
    <w:name w:val="point"/>
    <w:basedOn w:val="Normal"/>
    <w:uiPriority w:val="99"/>
    <w:rsid w:val="00E3294C"/>
    <w:rPr>
      <w:sz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szCs w:val="20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szCs w:val="20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szCs w:val="20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206</TotalTime>
  <Pages>3</Pages>
  <Words>251</Words>
  <Characters>1433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</dc:creator>
  <cp:keywords/>
  <dc:description/>
  <cp:lastModifiedBy>Tran Ba Tien</cp:lastModifiedBy>
  <cp:revision>8</cp:revision>
  <cp:lastPrinted>1993-10-22T10:05:00Z</cp:lastPrinted>
  <dcterms:created xsi:type="dcterms:W3CDTF">2011-03-01T01:34:00Z</dcterms:created>
  <dcterms:modified xsi:type="dcterms:W3CDTF">2011-03-01T16:06:00Z</dcterms:modified>
</cp:coreProperties>
</file>