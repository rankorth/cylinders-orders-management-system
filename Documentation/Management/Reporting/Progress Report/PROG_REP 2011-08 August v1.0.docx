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94" w:rsidRDefault="00137994"/>
    <w:tbl>
      <w:tblPr>
        <w:tblW w:w="0" w:type="auto"/>
        <w:tblInd w:w="-106" w:type="dxa"/>
        <w:tblLayout w:type="fixed"/>
        <w:tblLook w:val="0000"/>
      </w:tblPr>
      <w:tblGrid>
        <w:gridCol w:w="4500"/>
        <w:gridCol w:w="1181"/>
        <w:gridCol w:w="3319"/>
      </w:tblGrid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Number: SE18-</w:t>
            </w:r>
            <w:r w:rsidRPr="00A26637">
              <w:rPr>
                <w:b/>
                <w:bCs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8F569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Date: 31-July-2011</w:t>
            </w: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Summary of work done since last report:</w:t>
            </w:r>
          </w:p>
          <w:p w:rsidR="00137994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Update to Analysis UCRR has been done.</w:t>
            </w:r>
          </w:p>
          <w:p w:rsidR="00137994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Transition from Analysis to Design has been done.</w:t>
            </w:r>
          </w:p>
          <w:p w:rsidR="00137994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High-Level Design Specs has been done.</w:t>
            </w:r>
          </w:p>
          <w:p w:rsidR="00137994" w:rsidRPr="00B458B6" w:rsidRDefault="00137994" w:rsidP="00B458B6">
            <w:pPr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Team meetings were conducted and minutes were written.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Started since last report: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High-Level Design Specs</w:t>
            </w:r>
          </w:p>
          <w:p w:rsidR="00137994" w:rsidRDefault="00137994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Concept prototype</w:t>
            </w:r>
          </w:p>
          <w:p w:rsidR="00137994" w:rsidRDefault="00137994" w:rsidP="00B458B6">
            <w:pPr>
              <w:numPr>
                <w:ilvl w:val="0"/>
                <w:numId w:val="2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Software Architecture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Deliverables Complete since last report:</w:t>
            </w:r>
          </w:p>
          <w:p w:rsidR="00137994" w:rsidRDefault="00137994" w:rsidP="001F6A61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Interface prototype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UCRR (Analysis)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July’s time reports</w:t>
            </w:r>
          </w:p>
          <w:p w:rsidR="00137994" w:rsidRDefault="00137994" w:rsidP="00B458B6">
            <w:pPr>
              <w:numPr>
                <w:ilvl w:val="0"/>
                <w:numId w:val="3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Meeting minutes</w:t>
            </w: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  <w:p w:rsidR="00137994" w:rsidRDefault="00137994">
            <w:pPr>
              <w:spacing w:before="120" w:after="12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 Expended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Brief Summary of Work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458B6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 , Concept Prototype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2.  </w:t>
            </w:r>
            <w:r w:rsidRPr="00B458B6">
              <w:rPr>
                <w:b/>
                <w:bCs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4819FB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Project Management, High-Level Design Specs, Analysis-Design Transition, Software Artchitecture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3.  </w:t>
            </w:r>
            <w:r w:rsidRPr="00B458B6">
              <w:rPr>
                <w:b/>
                <w:bCs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0D32B8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(Analysis) for Department Manager,</w:t>
            </w:r>
          </w:p>
          <w:p w:rsidR="00137994" w:rsidRDefault="00137994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Concept Prototype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4.  </w:t>
            </w:r>
            <w:r w:rsidRPr="00B458B6">
              <w:rPr>
                <w:b/>
                <w:bCs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5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BB2A9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Meeting Minutes, UCRR for Employee &amp; Sales Staff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A26637" w:rsidRDefault="00137994">
            <w:pPr>
              <w:spacing w:before="240" w:after="240"/>
              <w:rPr>
                <w:b/>
                <w:bCs/>
                <w:color w:val="auto"/>
              </w:rPr>
            </w:pPr>
            <w:r w:rsidRPr="00A26637">
              <w:rPr>
                <w:b/>
                <w:bCs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21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 Analysis for Operation Manager</w:t>
            </w:r>
          </w:p>
        </w:tc>
      </w:tr>
      <w:tr w:rsidR="00137994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6.  </w:t>
            </w:r>
            <w:r w:rsidRPr="00B458B6">
              <w:rPr>
                <w:b/>
                <w:bCs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Pr="00F7270D" w:rsidRDefault="00137994">
            <w:pPr>
              <w:spacing w:before="240" w:after="24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17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Update UCRR</w:t>
            </w:r>
            <w:r w:rsidRPr="008F5690">
              <w:rPr>
                <w:b/>
                <w:bCs/>
              </w:rPr>
              <w:t xml:space="preserve"> (Analysis) for Account and Worker</w:t>
            </w:r>
            <w:r>
              <w:rPr>
                <w:b/>
                <w:bCs/>
              </w:rPr>
              <w:t>, Concept Prototype</w:t>
            </w:r>
          </w:p>
        </w:tc>
      </w:tr>
    </w:tbl>
    <w:p w:rsidR="00137994" w:rsidRDefault="0013799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0" w:type="auto"/>
        <w:tblInd w:w="-106" w:type="dxa"/>
        <w:tblLayout w:type="fixed"/>
        <w:tblLook w:val="0000"/>
      </w:tblPr>
      <w:tblGrid>
        <w:gridCol w:w="9000"/>
      </w:tblGrid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 xml:space="preserve">Problems Encountered </w:t>
            </w:r>
            <w:r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>
              <w:rPr>
                <w:b/>
                <w:bCs/>
              </w:rPr>
              <w:t>: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Exam period interfere with project work.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Communicating with client who is overseas.</w:t>
            </w:r>
          </w:p>
          <w:p w:rsidR="00137994" w:rsidRDefault="00137994" w:rsidP="00A26637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Keeping everyone informed of the project progress.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  <w:tr w:rsidR="00137994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994" w:rsidRDefault="00137994" w:rsidP="00EF1402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Plans for the Next Month: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Complete concept prototype &amp; prototyping report.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database design.</w:t>
            </w:r>
          </w:p>
          <w:p w:rsidR="00137994" w:rsidRDefault="00137994" w:rsidP="00EF1402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Create UCRR (Design).</w:t>
            </w:r>
          </w:p>
          <w:p w:rsidR="00137994" w:rsidRDefault="00137994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Team meetings to ensure that everyone is following the plan.</w:t>
            </w:r>
          </w:p>
          <w:p w:rsidR="00137994" w:rsidRDefault="00137994" w:rsidP="000A1DAB">
            <w:pPr>
              <w:numPr>
                <w:ilvl w:val="1"/>
                <w:numId w:val="2"/>
              </w:num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Regular communication with clients to keep them involved.</w:t>
            </w: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  <w:p w:rsidR="00137994" w:rsidRDefault="00137994">
            <w:pPr>
              <w:spacing w:before="240" w:after="240"/>
              <w:rPr>
                <w:b/>
                <w:bCs/>
              </w:rPr>
            </w:pPr>
          </w:p>
        </w:tc>
      </w:tr>
    </w:tbl>
    <w:p w:rsidR="00137994" w:rsidRDefault="00137994"/>
    <w:sectPr w:rsidR="00137994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994" w:rsidRDefault="00137994">
      <w:r>
        <w:separator/>
      </w:r>
    </w:p>
  </w:endnote>
  <w:endnote w:type="continuationSeparator" w:id="0">
    <w:p w:rsidR="00137994" w:rsidRDefault="00137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137994" w:rsidRDefault="00137994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position w:val="30"/>
        <w:sz w:val="20"/>
        <w:szCs w:val="20"/>
      </w:rPr>
      <w:t>HR/ATA/SE-DIP/TR-17/V1.0</w:t>
    </w:r>
    <w:r>
      <w:rPr>
        <w:b/>
        <w:bCs/>
        <w:i/>
        <w:iCs/>
        <w:position w:val="30"/>
        <w:sz w:val="20"/>
        <w:szCs w:val="20"/>
      </w:rPr>
      <w:tab/>
      <w:t>MTech SE Project Progress Report Form</w:t>
    </w:r>
    <w:r>
      <w:rPr>
        <w:b/>
        <w:bCs/>
        <w:i/>
        <w:iCs/>
        <w:position w:val="30"/>
        <w:sz w:val="20"/>
        <w:szCs w:val="20"/>
      </w:rPr>
      <w:tab/>
    </w:r>
    <w:r w:rsidRPr="003B296E">
      <w:rPr>
        <w:b/>
        <w:bCs/>
        <w:i/>
        <w:iCs/>
        <w:noProof/>
        <w:sz w:val="20"/>
        <w:szCs w:val="20"/>
        <w:lang w:val="en-SG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60.75pt;height:35.2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994" w:rsidRDefault="00137994">
      <w:r>
        <w:separator/>
      </w:r>
    </w:p>
  </w:footnote>
  <w:footnote w:type="continuationSeparator" w:id="0">
    <w:p w:rsidR="00137994" w:rsidRDefault="001379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994" w:rsidRDefault="00137994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>Master of Technology in Software Engineering</w:t>
    </w:r>
    <w:r>
      <w:rPr>
        <w:b/>
        <w:bCs/>
        <w:i/>
        <w:iCs/>
        <w:sz w:val="20"/>
        <w:szCs w:val="20"/>
      </w:rPr>
      <w:tab/>
      <w:t xml:space="preserve">page </w:t>
    </w:r>
    <w:r>
      <w:rPr>
        <w:b/>
        <w:bCs/>
        <w:i/>
        <w:iCs/>
        <w:sz w:val="20"/>
        <w:szCs w:val="20"/>
      </w:rPr>
      <w:fldChar w:fldCharType="begin"/>
    </w:r>
    <w:r>
      <w:rPr>
        <w:b/>
        <w:bCs/>
        <w:i/>
        <w:iCs/>
        <w:sz w:val="20"/>
        <w:szCs w:val="20"/>
      </w:rPr>
      <w:instrText xml:space="preserve"> PAGE  \* MERGEFORMAT </w:instrText>
    </w:r>
    <w:r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noProof/>
        <w:sz w:val="20"/>
        <w:szCs w:val="20"/>
      </w:rPr>
      <w:t>1</w:t>
    </w:r>
    <w:r>
      <w:rPr>
        <w:b/>
        <w:bCs/>
        <w:i/>
        <w:iCs/>
        <w:sz w:val="20"/>
        <w:szCs w:val="20"/>
      </w:rPr>
      <w:fldChar w:fldCharType="end"/>
    </w:r>
    <w:r>
      <w:rPr>
        <w:b/>
        <w:bCs/>
        <w:i/>
        <w:iCs/>
        <w:sz w:val="20"/>
        <w:szCs w:val="20"/>
      </w:rPr>
      <w:t xml:space="preserve"> of </w:t>
    </w:r>
    <w:fldSimple w:instr=" SECTIONPAGES  \* MERGEFORMAT ">
      <w:r w:rsidRPr="002E1D23">
        <w:rPr>
          <w:b/>
          <w:bCs/>
          <w:i/>
          <w:iCs/>
          <w:noProof/>
          <w:sz w:val="20"/>
          <w:szCs w:val="20"/>
        </w:rPr>
        <w:t>3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58B6"/>
    <w:rsid w:val="000106F6"/>
    <w:rsid w:val="0003263A"/>
    <w:rsid w:val="000A1DAB"/>
    <w:rsid w:val="000D32B8"/>
    <w:rsid w:val="00137994"/>
    <w:rsid w:val="001518C7"/>
    <w:rsid w:val="001C1788"/>
    <w:rsid w:val="001C3F82"/>
    <w:rsid w:val="001E36A0"/>
    <w:rsid w:val="001F6A61"/>
    <w:rsid w:val="00225B7C"/>
    <w:rsid w:val="00296CE2"/>
    <w:rsid w:val="00297E00"/>
    <w:rsid w:val="002E1D23"/>
    <w:rsid w:val="002F1CA1"/>
    <w:rsid w:val="0032334A"/>
    <w:rsid w:val="003B296E"/>
    <w:rsid w:val="003D70BB"/>
    <w:rsid w:val="00454DE2"/>
    <w:rsid w:val="004819FB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A1358"/>
    <w:rsid w:val="006D7E5C"/>
    <w:rsid w:val="00713695"/>
    <w:rsid w:val="00745CB0"/>
    <w:rsid w:val="0078461A"/>
    <w:rsid w:val="007A10B6"/>
    <w:rsid w:val="007A6C96"/>
    <w:rsid w:val="007D1CCA"/>
    <w:rsid w:val="007F68A6"/>
    <w:rsid w:val="0083288B"/>
    <w:rsid w:val="008853D0"/>
    <w:rsid w:val="008A6F7A"/>
    <w:rsid w:val="008D3BEB"/>
    <w:rsid w:val="008F5690"/>
    <w:rsid w:val="00964940"/>
    <w:rsid w:val="009911BF"/>
    <w:rsid w:val="00A26637"/>
    <w:rsid w:val="00AA77B7"/>
    <w:rsid w:val="00AB6A53"/>
    <w:rsid w:val="00AF2FA4"/>
    <w:rsid w:val="00B458B6"/>
    <w:rsid w:val="00B76AD5"/>
    <w:rsid w:val="00BB1DE4"/>
    <w:rsid w:val="00BB2A9A"/>
    <w:rsid w:val="00C06557"/>
    <w:rsid w:val="00CA2A9A"/>
    <w:rsid w:val="00CB30A8"/>
    <w:rsid w:val="00CD2DD6"/>
    <w:rsid w:val="00D25343"/>
    <w:rsid w:val="00D94BEF"/>
    <w:rsid w:val="00DD4CFF"/>
    <w:rsid w:val="00DD6115"/>
    <w:rsid w:val="00E3294C"/>
    <w:rsid w:val="00E84520"/>
    <w:rsid w:val="00EF1402"/>
    <w:rsid w:val="00EF5665"/>
    <w:rsid w:val="00F64893"/>
    <w:rsid w:val="00F7270D"/>
    <w:rsid w:val="00F75E80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 w:cs="Palatino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autoRedefine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Palatino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  <w:szCs w:val="18"/>
    </w:rPr>
  </w:style>
  <w:style w:type="paragraph" w:customStyle="1" w:styleId="point">
    <w:name w:val="point"/>
    <w:basedOn w:val="Normal"/>
    <w:uiPriority w:val="99"/>
    <w:rsid w:val="00E3294C"/>
    <w:rPr>
      <w:sz w:val="18"/>
      <w:szCs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  <w:szCs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bCs/>
      <w:sz w:val="18"/>
      <w:szCs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 w:cs="Palatino"/>
      <w:i/>
      <w:iCs/>
      <w:color w:val="000000"/>
      <w:sz w:val="24"/>
      <w:szCs w:val="24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 w:cs="Palatino"/>
      <w:b/>
      <w:bCs/>
      <w:i/>
      <w:iCs/>
      <w:color w:val="000000"/>
      <w:sz w:val="24"/>
      <w:szCs w:val="24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 w:cs="Palatino"/>
      <w:b/>
      <w:bCs/>
      <w:color w:val="000000"/>
      <w:sz w:val="28"/>
      <w:szCs w:val="28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 w:cs="Palatino"/>
      <w:b/>
      <w:bCs/>
      <w:color w:val="000000"/>
      <w:sz w:val="24"/>
      <w:szCs w:val="24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  <w:szCs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bCs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  <w:bCs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3</Pages>
  <Words>232</Words>
  <Characters>1329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subject/>
  <dc:creator>ISS</dc:creator>
  <cp:keywords/>
  <dc:description/>
  <cp:lastModifiedBy>Tran Ba Tien</cp:lastModifiedBy>
  <cp:revision>3</cp:revision>
  <cp:lastPrinted>1993-10-22T10:05:00Z</cp:lastPrinted>
  <dcterms:created xsi:type="dcterms:W3CDTF">2011-08-19T18:12:00Z</dcterms:created>
  <dcterms:modified xsi:type="dcterms:W3CDTF">2011-08-19T18:17:00Z</dcterms:modified>
</cp:coreProperties>
</file>