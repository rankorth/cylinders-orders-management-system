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/>
      </w:tblPr>
      <w:tblGrid>
        <w:gridCol w:w="9152"/>
      </w:tblGrid>
      <w:tr w:rsidR="00CD3B39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3B39" w:rsidRDefault="00CD3B39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CD3B39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3B39" w:rsidRDefault="00CD3B39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CD3B39" w:rsidRPr="0059411A" w:rsidRDefault="00CD3B39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USER REQUIREMENT SPECIFICATIONS</w:t>
            </w:r>
          </w:p>
          <w:p w:rsidR="00CD3B39" w:rsidRPr="0059411A" w:rsidRDefault="00CD3B39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1.0</w:t>
            </w:r>
          </w:p>
          <w:p w:rsidR="00CD3B39" w:rsidRPr="0059411A" w:rsidRDefault="00CD3B39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TRAN BA TIEN</w:t>
            </w:r>
          </w:p>
          <w:p w:rsidR="00CD3B39" w:rsidRPr="0059411A" w:rsidRDefault="00CD3B39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26 March 2011</w:t>
            </w:r>
          </w:p>
          <w:p w:rsidR="00CD3B39" w:rsidRPr="0059411A" w:rsidRDefault="00CD3B39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MAUNG TIN KYAW OO</w:t>
            </w:r>
          </w:p>
          <w:p w:rsidR="00CD3B39" w:rsidRPr="0059411A" w:rsidRDefault="00CD3B39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2972"/>
              <w:gridCol w:w="2977"/>
              <w:gridCol w:w="1418"/>
              <w:gridCol w:w="1417"/>
            </w:tblGrid>
            <w:tr w:rsidR="00CD3B39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DA4CF1" w:rsidRDefault="00CD3B39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DA4CF1" w:rsidRDefault="00CD3B39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DA4CF1" w:rsidRDefault="00CD3B39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CD3B39" w:rsidRPr="00DA4CF1" w:rsidRDefault="00CD3B39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DA4CF1" w:rsidRDefault="00CD3B39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CD3B39" w:rsidRPr="00DA4CF1" w:rsidRDefault="00CD3B39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CD3B39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The document did not describe about the employee management performance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Inserted a section (3.3) to describe the employee management performance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Ba Tien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Default="00CD3B39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Maung Tin Kyaw Oo</w:t>
                  </w:r>
                </w:p>
                <w:p w:rsidR="00CD3B39" w:rsidRPr="004F6032" w:rsidRDefault="00CD3B39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D3B39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Duplicate information on error description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Remove duplicate information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9B43C3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Ba Tien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Default="00CD3B39" w:rsidP="009B43C3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Maung Tin Kyaw Oo</w:t>
                  </w:r>
                </w:p>
                <w:p w:rsidR="00CD3B39" w:rsidRPr="004F6032" w:rsidRDefault="00CD3B39" w:rsidP="009B43C3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D3B39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D3B39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D3B39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D3B39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D3B39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D3B39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D3B39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D3B39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3B39" w:rsidRPr="004F6032" w:rsidRDefault="00CD3B39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CD3B39" w:rsidRPr="0059411A" w:rsidRDefault="00CD3B39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CD3B39" w:rsidRPr="005A2EF4" w:rsidRDefault="00CD3B39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CD3B39" w:rsidRDefault="00CD3B39"/>
    <w:sectPr w:rsidR="00CD3B39" w:rsidSect="0098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4CF1"/>
    <w:rsid w:val="00246452"/>
    <w:rsid w:val="003044C3"/>
    <w:rsid w:val="00366609"/>
    <w:rsid w:val="004F6032"/>
    <w:rsid w:val="0059411A"/>
    <w:rsid w:val="005A2EF4"/>
    <w:rsid w:val="00645365"/>
    <w:rsid w:val="007F65DE"/>
    <w:rsid w:val="00986F9C"/>
    <w:rsid w:val="009B43C3"/>
    <w:rsid w:val="00A722CA"/>
    <w:rsid w:val="00B13915"/>
    <w:rsid w:val="00C549BF"/>
    <w:rsid w:val="00CD3B39"/>
    <w:rsid w:val="00DA3693"/>
    <w:rsid w:val="00DA4CF1"/>
    <w:rsid w:val="00ED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lang w:val="en-SG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86</Words>
  <Characters>493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Form</dc:title>
  <dc:subject/>
  <dc:creator>Alvin</dc:creator>
  <cp:keywords/>
  <dc:description/>
  <cp:lastModifiedBy>a0065760a</cp:lastModifiedBy>
  <cp:revision>3</cp:revision>
  <dcterms:created xsi:type="dcterms:W3CDTF">2011-08-21T07:17:00Z</dcterms:created>
  <dcterms:modified xsi:type="dcterms:W3CDTF">2011-08-21T07:24:00Z</dcterms:modified>
</cp:coreProperties>
</file>