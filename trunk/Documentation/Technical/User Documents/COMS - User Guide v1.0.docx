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2157F8" w:rsidRPr="005A2EF4">
        <w:tc>
          <w:tcPr>
            <w:tcW w:w="10296" w:type="dxa"/>
          </w:tcPr>
          <w:p w:rsidR="002157F8" w:rsidRPr="00093D17" w:rsidRDefault="00B802BA" w:rsidP="005D151B">
            <w:pPr>
              <w:pStyle w:val="Title"/>
              <w:rPr>
                <w:rFonts w:cs="Times New Roman"/>
                <w:sz w:val="144"/>
                <w:szCs w:val="144"/>
              </w:rPr>
            </w:pPr>
            <w:r>
              <w:rPr>
                <w:sz w:val="116"/>
                <w:szCs w:val="116"/>
              </w:rPr>
              <w:t>User</w:t>
            </w:r>
            <w:r w:rsidR="00F45351">
              <w:rPr>
                <w:sz w:val="116"/>
                <w:szCs w:val="116"/>
              </w:rPr>
              <w:t xml:space="preserve"> Manual</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B802BA" w:rsidRPr="00B802BA" w:rsidRDefault="00F45351" w:rsidP="00B802BA">
            <w:r>
              <w:t>The user manual</w:t>
            </w:r>
            <w:r w:rsidR="00B802BA">
              <w:t xml:space="preserve"> </w:t>
            </w:r>
            <w:r w:rsidR="00B802BA" w:rsidRPr="00B802BA">
              <w:t xml:space="preserve">provides the information necessary for the user to effectively use the </w:t>
            </w:r>
            <w:r w:rsidR="00B802BA">
              <w:t xml:space="preserve">cylinders &amp; orders management </w:t>
            </w:r>
            <w:r w:rsidR="00B802BA" w:rsidRPr="00B802BA">
              <w:t>system</w:t>
            </w:r>
            <w:r w:rsidR="00B802BA">
              <w:t xml:space="preserve"> (COMS)</w:t>
            </w:r>
            <w:r w:rsidR="00B802BA" w:rsidRPr="00B802BA">
              <w:t>.</w:t>
            </w:r>
          </w:p>
          <w:p w:rsidR="002157F8" w:rsidRPr="005A2EF4" w:rsidRDefault="002157F8" w:rsidP="006B6E3C">
            <w:pPr>
              <w:rPr>
                <w:rFonts w:cs="Times New Roman"/>
              </w:rPr>
            </w:pPr>
          </w:p>
        </w:tc>
      </w:tr>
    </w:tbl>
    <w:p w:rsidR="002157F8" w:rsidRDefault="00AD1926" w:rsidP="006B6E3C">
      <w:pPr>
        <w:rPr>
          <w:rFonts w:cs="Times New Roman"/>
        </w:rPr>
      </w:pPr>
      <w:r w:rsidRPr="00AD1926">
        <w:rPr>
          <w:noProof/>
          <w:lang w:eastAsia="ja-JP"/>
        </w:rPr>
        <w:pict>
          <v:rect id="Rectangle 52" o:spid="_x0000_s1026" style="position:absolute;left:0;text-align:left;margin-left:0;margin-top:0;width:595.3pt;height:841.9pt;z-index:-251657216;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sidRPr="00AD1926">
        <w:rPr>
          <w:noProof/>
          <w:lang w:eastAsia="ja-JP"/>
        </w:rPr>
        <w:pict>
          <v:rect id="Rectangle 54" o:spid="_x0000_s1027" style="position:absolute;left:0;text-align:left;margin-left:0;margin-top:0;width:451.3pt;height:174.45pt;z-index:251656192;visibility:visible;mso-position-horizontal:center;mso-position-horizontal-relative:page;mso-position-vertical:top;mso-position-vertical-relative:page;v-text-anchor:middle" fillcolor="#4f81bd" stroked="f" strokeweight="2pt">
            <w10:wrap anchorx="page" anchory="page"/>
          </v:rect>
        </w:pict>
      </w:r>
      <w:r w:rsidRPr="00AD1926">
        <w:rPr>
          <w:noProof/>
          <w:lang w:eastAsia="ja-JP"/>
        </w:rPr>
        <w:pict>
          <v:rect id="Rectangle 55" o:spid="_x0000_s1028" style="position:absolute;left:0;text-align:left;margin-left:0;margin-top:0;width:451.3pt;height:2.85pt;z-index:251657216;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AD1926" w:rsidP="006B6E3C">
      <w:pPr>
        <w:rPr>
          <w:rFonts w:cs="Times New Roman"/>
        </w:rPr>
      </w:pPr>
      <w:r w:rsidRPr="00AD1926">
        <w:rPr>
          <w:noProof/>
          <w:lang w:eastAsia="ja-JP"/>
        </w:rPr>
        <w:lastRenderedPageBreak/>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251658240;visibility:visible" stroked="f">
            <v:textbox>
              <w:txbxContent>
                <w:p w:rsidR="00414F94" w:rsidRPr="005D151B" w:rsidRDefault="00414F94"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2157F8" w:rsidRPr="005A2EF4">
        <w:trPr>
          <w:cantSplit/>
        </w:trPr>
        <w:tc>
          <w:tcPr>
            <w:tcW w:w="3168" w:type="dxa"/>
          </w:tcPr>
          <w:p w:rsidR="002157F8" w:rsidRPr="005A2EF4" w:rsidRDefault="002157F8" w:rsidP="006B6E3C">
            <w:r w:rsidRPr="005A2EF4">
              <w:lastRenderedPageBreak/>
              <w:t xml:space="preserve">Filing Reference : </w:t>
            </w:r>
          </w:p>
        </w:tc>
        <w:tc>
          <w:tcPr>
            <w:tcW w:w="5472" w:type="dxa"/>
            <w:gridSpan w:val="3"/>
          </w:tcPr>
          <w:p w:rsidR="002157F8" w:rsidRPr="005A2EF4" w:rsidRDefault="00F45351" w:rsidP="006B6E3C">
            <w:pPr>
              <w:rPr>
                <w:rFonts w:cs="Times New Roman"/>
              </w:rPr>
            </w:pPr>
            <w:r w:rsidRPr="005A2EF4">
              <w:t>GG/COMS/TU.1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D01486" w:rsidP="006B6E3C">
            <w:r>
              <w:t>User Manual</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B802BA" w:rsidP="006B6E3C">
            <w:pPr>
              <w:rPr>
                <w:rFonts w:cs="Times New Roman"/>
              </w:rPr>
            </w:pPr>
            <w:proofErr w:type="spellStart"/>
            <w:r>
              <w:t>Koh</w:t>
            </w:r>
            <w:proofErr w:type="spellEnd"/>
            <w:r>
              <w:t xml:space="preserve"> Ming Jin</w:t>
            </w:r>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rsidR="00B802BA">
              <w:t>December</w:t>
            </w:r>
            <w:r>
              <w:t xml:space="preserve">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proofErr w:type="spellStart"/>
            <w:r w:rsidRPr="00445786">
              <w:t>Maung</w:t>
            </w:r>
            <w:proofErr w:type="spellEnd"/>
            <w:r w:rsidRPr="00445786">
              <w:t xml:space="preserve"> Tin </w:t>
            </w:r>
            <w:proofErr w:type="spellStart"/>
            <w:r w:rsidRPr="00445786">
              <w:t>Kyaw</w:t>
            </w:r>
            <w:proofErr w:type="spellEnd"/>
            <w:r w:rsidRPr="00445786">
              <w:t xml:space="preserve"> </w:t>
            </w:r>
            <w:proofErr w:type="spellStart"/>
            <w:r w:rsidRPr="00445786">
              <w:t>Oo</w:t>
            </w:r>
            <w:proofErr w:type="spellEnd"/>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 xml:space="preserve">Tran </w:t>
            </w:r>
            <w:proofErr w:type="spellStart"/>
            <w:r>
              <w:t>Ba</w:t>
            </w:r>
            <w:proofErr w:type="spellEnd"/>
            <w:r>
              <w:t xml:space="preserve"> </w:t>
            </w:r>
            <w:proofErr w:type="spellStart"/>
            <w:r>
              <w:t>Tien</w:t>
            </w:r>
            <w:proofErr w:type="spellEnd"/>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0E5ECB">
          <w:footerReference w:type="first" r:id="rId8"/>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D01486" w:rsidP="00223D85">
            <w:pPr>
              <w:spacing w:after="0" w:line="360" w:lineRule="atLeast"/>
              <w:ind w:left="0"/>
              <w:jc w:val="center"/>
              <w:rPr>
                <w:rFonts w:ascii="NewCenturySchlbk" w:hAnsi="NewCenturySchlbk" w:cs="NewCenturySchlbk"/>
                <w:position w:val="6"/>
              </w:rPr>
            </w:pPr>
            <w:r>
              <w:rPr>
                <w:position w:val="6"/>
              </w:rPr>
              <w:t>01/12</w:t>
            </w:r>
            <w:r w:rsidR="002157F8">
              <w:rPr>
                <w:position w:val="6"/>
              </w:rPr>
              <w:t>/2011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D01486" w:rsidP="00223D85">
            <w:pPr>
              <w:spacing w:after="0" w:line="360" w:lineRule="atLeast"/>
              <w:ind w:left="0"/>
              <w:jc w:val="center"/>
              <w:rPr>
                <w:rFonts w:cs="Times New Roman"/>
                <w:position w:val="6"/>
              </w:rPr>
            </w:pPr>
            <w:proofErr w:type="spellStart"/>
            <w:r>
              <w:rPr>
                <w:position w:val="6"/>
              </w:rPr>
              <w:t>Koh</w:t>
            </w:r>
            <w:proofErr w:type="spellEnd"/>
            <w:r>
              <w:rPr>
                <w:position w:val="6"/>
              </w:rPr>
              <w:t xml:space="preserve"> Ming Jin</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2157F8" w:rsidRPr="005E15D0" w:rsidRDefault="00D01486"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User Manual</w:t>
      </w:r>
      <w:r w:rsidR="002157F8"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Tran </w:t>
            </w:r>
            <w:proofErr w:type="spellStart"/>
            <w:r w:rsidRPr="005A2EF4">
              <w:t>Ba</w:t>
            </w:r>
            <w:proofErr w:type="spellEnd"/>
            <w:r w:rsidRPr="005A2EF4">
              <w:t xml:space="preserve"> </w:t>
            </w:r>
            <w:proofErr w:type="spellStart"/>
            <w:r w:rsidRPr="005A2EF4">
              <w:t>Tien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Maung</w:t>
            </w:r>
            <w:proofErr w:type="spellEnd"/>
            <w:r w:rsidRPr="005A2EF4">
              <w:t xml:space="preserve"> Tin </w:t>
            </w:r>
            <w:proofErr w:type="spellStart"/>
            <w:r w:rsidRPr="005A2EF4">
              <w:t>Kyaw</w:t>
            </w:r>
            <w:proofErr w:type="spellEnd"/>
            <w:r w:rsidRPr="005A2EF4">
              <w:t xml:space="preserve"> </w:t>
            </w:r>
            <w:proofErr w:type="spellStart"/>
            <w:r w:rsidRPr="005A2EF4">
              <w:t>Oo</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Chang </w:t>
            </w:r>
            <w:proofErr w:type="spellStart"/>
            <w:r w:rsidRPr="005A2EF4">
              <w:t>Parkk</w:t>
            </w:r>
            <w:proofErr w:type="spellEnd"/>
            <w:r w:rsidRPr="005A2EF4">
              <w:t xml:space="preserve"> </w:t>
            </w:r>
            <w:proofErr w:type="spellStart"/>
            <w:r w:rsidRPr="005A2EF4">
              <w:t>Khiong</w:t>
            </w:r>
            <w:proofErr w:type="spellEnd"/>
            <w:r w:rsidRPr="005A2EF4">
              <w:t xml:space="preserve">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Koh</w:t>
            </w:r>
            <w:proofErr w:type="spellEnd"/>
            <w:r w:rsidRPr="005A2EF4">
              <w:t xml:space="preserve">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Junaith</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Phyo</w:t>
            </w:r>
            <w:proofErr w:type="spellEnd"/>
            <w:r w:rsidRPr="005A2EF4">
              <w:t xml:space="preserve"> </w:t>
            </w:r>
            <w:proofErr w:type="spellStart"/>
            <w:r w:rsidRPr="005A2EF4">
              <w:t>Phyo</w:t>
            </w:r>
            <w:proofErr w:type="spellEnd"/>
            <w:r w:rsidRPr="005A2EF4">
              <w:t xml:space="preserve"> </w:t>
            </w:r>
            <w:proofErr w:type="spellStart"/>
            <w:r w:rsidRPr="005A2EF4">
              <w:t>Lwin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lastRenderedPageBreak/>
        <w:t>Table of Contents</w:t>
      </w:r>
    </w:p>
    <w:p w:rsidR="002157F8" w:rsidRPr="001844AA" w:rsidRDefault="002157F8" w:rsidP="001844AA">
      <w:pPr>
        <w:rPr>
          <w:rFonts w:cs="Times New Roman"/>
          <w:lang w:val="en-US" w:eastAsia="ja-JP"/>
        </w:rPr>
      </w:pPr>
    </w:p>
    <w:p w:rsidR="00856A86" w:rsidRDefault="00AD1926">
      <w:pPr>
        <w:pStyle w:val="TOC1"/>
        <w:rPr>
          <w:rFonts w:asciiTheme="minorHAnsi" w:eastAsiaTheme="minorEastAsia" w:hAnsiTheme="minorHAnsi" w:cstheme="minorBidi"/>
          <w:noProof/>
        </w:rPr>
      </w:pPr>
      <w:r>
        <w:fldChar w:fldCharType="begin"/>
      </w:r>
      <w:r w:rsidR="002157F8">
        <w:instrText xml:space="preserve"> TOC \o "1-3" \h \z \u </w:instrText>
      </w:r>
      <w:r>
        <w:fldChar w:fldCharType="separate"/>
      </w:r>
      <w:hyperlink w:anchor="_Toc313666638" w:history="1">
        <w:r w:rsidR="00856A86" w:rsidRPr="00773542">
          <w:rPr>
            <w:rStyle w:val="Hyperlink"/>
            <w:noProof/>
          </w:rPr>
          <w:t>1.</w:t>
        </w:r>
        <w:r w:rsidR="00856A86">
          <w:rPr>
            <w:rFonts w:asciiTheme="minorHAnsi" w:eastAsiaTheme="minorEastAsia" w:hAnsiTheme="minorHAnsi" w:cstheme="minorBidi"/>
            <w:noProof/>
          </w:rPr>
          <w:tab/>
        </w:r>
        <w:r w:rsidR="00856A86" w:rsidRPr="00773542">
          <w:rPr>
            <w:rStyle w:val="Hyperlink"/>
            <w:noProof/>
          </w:rPr>
          <w:t>INTRODUCTION</w:t>
        </w:r>
        <w:r w:rsidR="00856A86">
          <w:rPr>
            <w:noProof/>
            <w:webHidden/>
          </w:rPr>
          <w:tab/>
        </w:r>
        <w:r w:rsidR="00856A86">
          <w:rPr>
            <w:noProof/>
            <w:webHidden/>
          </w:rPr>
          <w:fldChar w:fldCharType="begin"/>
        </w:r>
        <w:r w:rsidR="00856A86">
          <w:rPr>
            <w:noProof/>
            <w:webHidden/>
          </w:rPr>
          <w:instrText xml:space="preserve"> PAGEREF _Toc313666638 \h </w:instrText>
        </w:r>
        <w:r w:rsidR="00856A86">
          <w:rPr>
            <w:noProof/>
            <w:webHidden/>
          </w:rPr>
        </w:r>
        <w:r w:rsidR="00856A86">
          <w:rPr>
            <w:noProof/>
            <w:webHidden/>
          </w:rPr>
          <w:fldChar w:fldCharType="separate"/>
        </w:r>
        <w:r w:rsidR="00856A86">
          <w:rPr>
            <w:noProof/>
            <w:webHidden/>
          </w:rPr>
          <w:t>1</w:t>
        </w:r>
        <w:r w:rsidR="00856A86">
          <w:rPr>
            <w:noProof/>
            <w:webHidden/>
          </w:rPr>
          <w:fldChar w:fldCharType="end"/>
        </w:r>
      </w:hyperlink>
    </w:p>
    <w:p w:rsidR="00856A86" w:rsidRDefault="00856A86">
      <w:pPr>
        <w:pStyle w:val="TOC2"/>
        <w:rPr>
          <w:rFonts w:asciiTheme="minorHAnsi" w:eastAsiaTheme="minorEastAsia" w:hAnsiTheme="minorHAnsi" w:cstheme="minorBidi"/>
          <w:noProof/>
        </w:rPr>
      </w:pPr>
      <w:hyperlink w:anchor="_Toc313666639" w:history="1">
        <w:r w:rsidRPr="00773542">
          <w:rPr>
            <w:rStyle w:val="Hyperlink"/>
            <w:noProof/>
          </w:rPr>
          <w:t>Purpose</w:t>
        </w:r>
        <w:r>
          <w:rPr>
            <w:noProof/>
            <w:webHidden/>
          </w:rPr>
          <w:tab/>
        </w:r>
        <w:r>
          <w:rPr>
            <w:noProof/>
            <w:webHidden/>
          </w:rPr>
          <w:fldChar w:fldCharType="begin"/>
        </w:r>
        <w:r>
          <w:rPr>
            <w:noProof/>
            <w:webHidden/>
          </w:rPr>
          <w:instrText xml:space="preserve"> PAGEREF _Toc313666639 \h </w:instrText>
        </w:r>
        <w:r>
          <w:rPr>
            <w:noProof/>
            <w:webHidden/>
          </w:rPr>
        </w:r>
        <w:r>
          <w:rPr>
            <w:noProof/>
            <w:webHidden/>
          </w:rPr>
          <w:fldChar w:fldCharType="separate"/>
        </w:r>
        <w:r>
          <w:rPr>
            <w:noProof/>
            <w:webHidden/>
          </w:rPr>
          <w:t>1</w:t>
        </w:r>
        <w:r>
          <w:rPr>
            <w:noProof/>
            <w:webHidden/>
          </w:rPr>
          <w:fldChar w:fldCharType="end"/>
        </w:r>
      </w:hyperlink>
    </w:p>
    <w:p w:rsidR="00856A86" w:rsidRDefault="00856A86">
      <w:pPr>
        <w:pStyle w:val="TOC2"/>
        <w:rPr>
          <w:rFonts w:asciiTheme="minorHAnsi" w:eastAsiaTheme="minorEastAsia" w:hAnsiTheme="minorHAnsi" w:cstheme="minorBidi"/>
          <w:noProof/>
        </w:rPr>
      </w:pPr>
      <w:hyperlink w:anchor="_Toc313666640" w:history="1">
        <w:r w:rsidRPr="00773542">
          <w:rPr>
            <w:rStyle w:val="Hyperlink"/>
            <w:noProof/>
          </w:rPr>
          <w:t>Audience</w:t>
        </w:r>
        <w:r>
          <w:rPr>
            <w:noProof/>
            <w:webHidden/>
          </w:rPr>
          <w:tab/>
        </w:r>
        <w:r>
          <w:rPr>
            <w:noProof/>
            <w:webHidden/>
          </w:rPr>
          <w:fldChar w:fldCharType="begin"/>
        </w:r>
        <w:r>
          <w:rPr>
            <w:noProof/>
            <w:webHidden/>
          </w:rPr>
          <w:instrText xml:space="preserve"> PAGEREF _Toc313666640 \h </w:instrText>
        </w:r>
        <w:r>
          <w:rPr>
            <w:noProof/>
            <w:webHidden/>
          </w:rPr>
        </w:r>
        <w:r>
          <w:rPr>
            <w:noProof/>
            <w:webHidden/>
          </w:rPr>
          <w:fldChar w:fldCharType="separate"/>
        </w:r>
        <w:r>
          <w:rPr>
            <w:noProof/>
            <w:webHidden/>
          </w:rPr>
          <w:t>1</w:t>
        </w:r>
        <w:r>
          <w:rPr>
            <w:noProof/>
            <w:webHidden/>
          </w:rPr>
          <w:fldChar w:fldCharType="end"/>
        </w:r>
      </w:hyperlink>
    </w:p>
    <w:p w:rsidR="00856A86" w:rsidRDefault="00856A86">
      <w:pPr>
        <w:pStyle w:val="TOC2"/>
        <w:rPr>
          <w:rFonts w:asciiTheme="minorHAnsi" w:eastAsiaTheme="minorEastAsia" w:hAnsiTheme="minorHAnsi" w:cstheme="minorBidi"/>
          <w:noProof/>
        </w:rPr>
      </w:pPr>
      <w:hyperlink w:anchor="_Toc313666641" w:history="1">
        <w:r w:rsidRPr="00773542">
          <w:rPr>
            <w:rStyle w:val="Hyperlink"/>
            <w:noProof/>
          </w:rPr>
          <w:t>Organisation</w:t>
        </w:r>
        <w:r>
          <w:rPr>
            <w:noProof/>
            <w:webHidden/>
          </w:rPr>
          <w:tab/>
        </w:r>
        <w:r>
          <w:rPr>
            <w:noProof/>
            <w:webHidden/>
          </w:rPr>
          <w:fldChar w:fldCharType="begin"/>
        </w:r>
        <w:r>
          <w:rPr>
            <w:noProof/>
            <w:webHidden/>
          </w:rPr>
          <w:instrText xml:space="preserve"> PAGEREF _Toc313666641 \h </w:instrText>
        </w:r>
        <w:r>
          <w:rPr>
            <w:noProof/>
            <w:webHidden/>
          </w:rPr>
        </w:r>
        <w:r>
          <w:rPr>
            <w:noProof/>
            <w:webHidden/>
          </w:rPr>
          <w:fldChar w:fldCharType="separate"/>
        </w:r>
        <w:r>
          <w:rPr>
            <w:noProof/>
            <w:webHidden/>
          </w:rPr>
          <w:t>1</w:t>
        </w:r>
        <w:r>
          <w:rPr>
            <w:noProof/>
            <w:webHidden/>
          </w:rPr>
          <w:fldChar w:fldCharType="end"/>
        </w:r>
      </w:hyperlink>
    </w:p>
    <w:p w:rsidR="00856A86" w:rsidRDefault="00856A86">
      <w:pPr>
        <w:pStyle w:val="TOC2"/>
        <w:rPr>
          <w:rFonts w:asciiTheme="minorHAnsi" w:eastAsiaTheme="minorEastAsia" w:hAnsiTheme="minorHAnsi" w:cstheme="minorBidi"/>
          <w:noProof/>
        </w:rPr>
      </w:pPr>
      <w:hyperlink w:anchor="_Toc313666642" w:history="1">
        <w:r w:rsidRPr="00773542">
          <w:rPr>
            <w:rStyle w:val="Hyperlink"/>
            <w:noProof/>
          </w:rPr>
          <w:t>References</w:t>
        </w:r>
        <w:r>
          <w:rPr>
            <w:noProof/>
            <w:webHidden/>
          </w:rPr>
          <w:tab/>
        </w:r>
        <w:r>
          <w:rPr>
            <w:noProof/>
            <w:webHidden/>
          </w:rPr>
          <w:fldChar w:fldCharType="begin"/>
        </w:r>
        <w:r>
          <w:rPr>
            <w:noProof/>
            <w:webHidden/>
          </w:rPr>
          <w:instrText xml:space="preserve"> PAGEREF _Toc313666642 \h </w:instrText>
        </w:r>
        <w:r>
          <w:rPr>
            <w:noProof/>
            <w:webHidden/>
          </w:rPr>
        </w:r>
        <w:r>
          <w:rPr>
            <w:noProof/>
            <w:webHidden/>
          </w:rPr>
          <w:fldChar w:fldCharType="separate"/>
        </w:r>
        <w:r>
          <w:rPr>
            <w:noProof/>
            <w:webHidden/>
          </w:rPr>
          <w:t>2</w:t>
        </w:r>
        <w:r>
          <w:rPr>
            <w:noProof/>
            <w:webHidden/>
          </w:rPr>
          <w:fldChar w:fldCharType="end"/>
        </w:r>
      </w:hyperlink>
    </w:p>
    <w:p w:rsidR="00856A86" w:rsidRDefault="00856A86">
      <w:pPr>
        <w:pStyle w:val="TOC1"/>
        <w:rPr>
          <w:rFonts w:asciiTheme="minorHAnsi" w:eastAsiaTheme="minorEastAsia" w:hAnsiTheme="minorHAnsi" w:cstheme="minorBidi"/>
          <w:noProof/>
        </w:rPr>
      </w:pPr>
      <w:hyperlink w:anchor="_Toc313666643" w:history="1">
        <w:r w:rsidRPr="00773542">
          <w:rPr>
            <w:rStyle w:val="Hyperlink"/>
            <w:noProof/>
          </w:rPr>
          <w:t>USER INSTRUCTIONS</w:t>
        </w:r>
        <w:r>
          <w:rPr>
            <w:noProof/>
            <w:webHidden/>
          </w:rPr>
          <w:tab/>
        </w:r>
        <w:r>
          <w:rPr>
            <w:noProof/>
            <w:webHidden/>
          </w:rPr>
          <w:fldChar w:fldCharType="begin"/>
        </w:r>
        <w:r>
          <w:rPr>
            <w:noProof/>
            <w:webHidden/>
          </w:rPr>
          <w:instrText xml:space="preserve"> PAGEREF _Toc313666643 \h </w:instrText>
        </w:r>
        <w:r>
          <w:rPr>
            <w:noProof/>
            <w:webHidden/>
          </w:rPr>
        </w:r>
        <w:r>
          <w:rPr>
            <w:noProof/>
            <w:webHidden/>
          </w:rPr>
          <w:fldChar w:fldCharType="separate"/>
        </w:r>
        <w:r>
          <w:rPr>
            <w:noProof/>
            <w:webHidden/>
          </w:rPr>
          <w:t>3</w:t>
        </w:r>
        <w:r>
          <w:rPr>
            <w:noProof/>
            <w:webHidden/>
          </w:rPr>
          <w:fldChar w:fldCharType="end"/>
        </w:r>
      </w:hyperlink>
    </w:p>
    <w:p w:rsidR="00856A86" w:rsidRDefault="00856A86">
      <w:pPr>
        <w:pStyle w:val="TOC2"/>
        <w:rPr>
          <w:rFonts w:asciiTheme="minorHAnsi" w:eastAsiaTheme="minorEastAsia" w:hAnsiTheme="minorHAnsi" w:cstheme="minorBidi"/>
          <w:noProof/>
        </w:rPr>
      </w:pPr>
      <w:hyperlink w:anchor="_Toc313666644" w:history="1">
        <w:r w:rsidRPr="00773542">
          <w:rPr>
            <w:rStyle w:val="Hyperlink"/>
            <w:noProof/>
          </w:rPr>
          <w:t>2.1.</w:t>
        </w:r>
        <w:r>
          <w:rPr>
            <w:rFonts w:asciiTheme="minorHAnsi" w:eastAsiaTheme="minorEastAsia" w:hAnsiTheme="minorHAnsi" w:cstheme="minorBidi"/>
            <w:noProof/>
          </w:rPr>
          <w:tab/>
        </w:r>
        <w:r w:rsidRPr="00773542">
          <w:rPr>
            <w:rStyle w:val="Hyperlink"/>
            <w:noProof/>
          </w:rPr>
          <w:t>Getting Started</w:t>
        </w:r>
        <w:r>
          <w:rPr>
            <w:noProof/>
            <w:webHidden/>
          </w:rPr>
          <w:tab/>
        </w:r>
        <w:r>
          <w:rPr>
            <w:noProof/>
            <w:webHidden/>
          </w:rPr>
          <w:fldChar w:fldCharType="begin"/>
        </w:r>
        <w:r>
          <w:rPr>
            <w:noProof/>
            <w:webHidden/>
          </w:rPr>
          <w:instrText xml:space="preserve"> PAGEREF _Toc313666644 \h </w:instrText>
        </w:r>
        <w:r>
          <w:rPr>
            <w:noProof/>
            <w:webHidden/>
          </w:rPr>
        </w:r>
        <w:r>
          <w:rPr>
            <w:noProof/>
            <w:webHidden/>
          </w:rPr>
          <w:fldChar w:fldCharType="separate"/>
        </w:r>
        <w:r>
          <w:rPr>
            <w:noProof/>
            <w:webHidden/>
          </w:rPr>
          <w:t>3</w:t>
        </w:r>
        <w:r>
          <w:rPr>
            <w:noProof/>
            <w:webHidden/>
          </w:rPr>
          <w:fldChar w:fldCharType="end"/>
        </w:r>
      </w:hyperlink>
    </w:p>
    <w:p w:rsidR="00856A86" w:rsidRDefault="00856A86">
      <w:pPr>
        <w:pStyle w:val="TOC2"/>
        <w:rPr>
          <w:rFonts w:asciiTheme="minorHAnsi" w:eastAsiaTheme="minorEastAsia" w:hAnsiTheme="minorHAnsi" w:cstheme="minorBidi"/>
          <w:noProof/>
        </w:rPr>
      </w:pPr>
      <w:hyperlink w:anchor="_Toc313666645" w:history="1">
        <w:r w:rsidRPr="00773542">
          <w:rPr>
            <w:rStyle w:val="Hyperlink"/>
            <w:noProof/>
          </w:rPr>
          <w:t>2.2.</w:t>
        </w:r>
        <w:r>
          <w:rPr>
            <w:rFonts w:asciiTheme="minorHAnsi" w:eastAsiaTheme="minorEastAsia" w:hAnsiTheme="minorHAnsi" w:cstheme="minorBidi"/>
            <w:noProof/>
          </w:rPr>
          <w:tab/>
        </w:r>
        <w:r w:rsidRPr="00773542">
          <w:rPr>
            <w:rStyle w:val="Hyperlink"/>
            <w:noProof/>
          </w:rPr>
          <w:t>Manage Employee User Account</w:t>
        </w:r>
        <w:r>
          <w:rPr>
            <w:noProof/>
            <w:webHidden/>
          </w:rPr>
          <w:tab/>
        </w:r>
        <w:r>
          <w:rPr>
            <w:noProof/>
            <w:webHidden/>
          </w:rPr>
          <w:fldChar w:fldCharType="begin"/>
        </w:r>
        <w:r>
          <w:rPr>
            <w:noProof/>
            <w:webHidden/>
          </w:rPr>
          <w:instrText xml:space="preserve"> PAGEREF _Toc313666645 \h </w:instrText>
        </w:r>
        <w:r>
          <w:rPr>
            <w:noProof/>
            <w:webHidden/>
          </w:rPr>
        </w:r>
        <w:r>
          <w:rPr>
            <w:noProof/>
            <w:webHidden/>
          </w:rPr>
          <w:fldChar w:fldCharType="separate"/>
        </w:r>
        <w:r>
          <w:rPr>
            <w:noProof/>
            <w:webHidden/>
          </w:rPr>
          <w:t>4</w:t>
        </w:r>
        <w:r>
          <w:rPr>
            <w:noProof/>
            <w:webHidden/>
          </w:rPr>
          <w:fldChar w:fldCharType="end"/>
        </w:r>
      </w:hyperlink>
    </w:p>
    <w:p w:rsidR="00856A86" w:rsidRDefault="00856A86">
      <w:pPr>
        <w:pStyle w:val="TOC3"/>
        <w:rPr>
          <w:rFonts w:asciiTheme="minorHAnsi" w:eastAsiaTheme="minorEastAsia" w:hAnsiTheme="minorHAnsi" w:cstheme="minorBidi"/>
          <w:noProof/>
        </w:rPr>
      </w:pPr>
      <w:hyperlink w:anchor="_Toc313666646" w:history="1">
        <w:r w:rsidRPr="00773542">
          <w:rPr>
            <w:rStyle w:val="Hyperlink"/>
            <w:noProof/>
          </w:rPr>
          <w:t>1.1.1</w:t>
        </w:r>
        <w:r>
          <w:rPr>
            <w:rFonts w:asciiTheme="minorHAnsi" w:eastAsiaTheme="minorEastAsia" w:hAnsiTheme="minorHAnsi" w:cstheme="minorBidi"/>
            <w:noProof/>
          </w:rPr>
          <w:tab/>
        </w:r>
        <w:r w:rsidRPr="00773542">
          <w:rPr>
            <w:rStyle w:val="Hyperlink"/>
            <w:noProof/>
          </w:rPr>
          <w:t>Create Employee User Account</w:t>
        </w:r>
        <w:r>
          <w:rPr>
            <w:noProof/>
            <w:webHidden/>
          </w:rPr>
          <w:tab/>
        </w:r>
        <w:r>
          <w:rPr>
            <w:noProof/>
            <w:webHidden/>
          </w:rPr>
          <w:fldChar w:fldCharType="begin"/>
        </w:r>
        <w:r>
          <w:rPr>
            <w:noProof/>
            <w:webHidden/>
          </w:rPr>
          <w:instrText xml:space="preserve"> PAGEREF _Toc313666646 \h </w:instrText>
        </w:r>
        <w:r>
          <w:rPr>
            <w:noProof/>
            <w:webHidden/>
          </w:rPr>
        </w:r>
        <w:r>
          <w:rPr>
            <w:noProof/>
            <w:webHidden/>
          </w:rPr>
          <w:fldChar w:fldCharType="separate"/>
        </w:r>
        <w:r>
          <w:rPr>
            <w:noProof/>
            <w:webHidden/>
          </w:rPr>
          <w:t>4</w:t>
        </w:r>
        <w:r>
          <w:rPr>
            <w:noProof/>
            <w:webHidden/>
          </w:rPr>
          <w:fldChar w:fldCharType="end"/>
        </w:r>
      </w:hyperlink>
    </w:p>
    <w:p w:rsidR="00856A86" w:rsidRDefault="00856A86">
      <w:pPr>
        <w:pStyle w:val="TOC3"/>
        <w:rPr>
          <w:rFonts w:asciiTheme="minorHAnsi" w:eastAsiaTheme="minorEastAsia" w:hAnsiTheme="minorHAnsi" w:cstheme="minorBidi"/>
          <w:noProof/>
        </w:rPr>
      </w:pPr>
      <w:hyperlink w:anchor="_Toc313666647" w:history="1">
        <w:r w:rsidRPr="00773542">
          <w:rPr>
            <w:rStyle w:val="Hyperlink"/>
            <w:noProof/>
          </w:rPr>
          <w:t>1.1.2</w:t>
        </w:r>
        <w:r>
          <w:rPr>
            <w:rFonts w:asciiTheme="minorHAnsi" w:eastAsiaTheme="minorEastAsia" w:hAnsiTheme="minorHAnsi" w:cstheme="minorBidi"/>
            <w:noProof/>
          </w:rPr>
          <w:tab/>
        </w:r>
        <w:r w:rsidRPr="00773542">
          <w:rPr>
            <w:rStyle w:val="Hyperlink"/>
            <w:noProof/>
          </w:rPr>
          <w:t>Edit Employee User Account</w:t>
        </w:r>
        <w:r>
          <w:rPr>
            <w:noProof/>
            <w:webHidden/>
          </w:rPr>
          <w:tab/>
        </w:r>
        <w:r>
          <w:rPr>
            <w:noProof/>
            <w:webHidden/>
          </w:rPr>
          <w:fldChar w:fldCharType="begin"/>
        </w:r>
        <w:r>
          <w:rPr>
            <w:noProof/>
            <w:webHidden/>
          </w:rPr>
          <w:instrText xml:space="preserve"> PAGEREF _Toc313666647 \h </w:instrText>
        </w:r>
        <w:r>
          <w:rPr>
            <w:noProof/>
            <w:webHidden/>
          </w:rPr>
        </w:r>
        <w:r>
          <w:rPr>
            <w:noProof/>
            <w:webHidden/>
          </w:rPr>
          <w:fldChar w:fldCharType="separate"/>
        </w:r>
        <w:r>
          <w:rPr>
            <w:noProof/>
            <w:webHidden/>
          </w:rPr>
          <w:t>4</w:t>
        </w:r>
        <w:r>
          <w:rPr>
            <w:noProof/>
            <w:webHidden/>
          </w:rPr>
          <w:fldChar w:fldCharType="end"/>
        </w:r>
      </w:hyperlink>
    </w:p>
    <w:p w:rsidR="00856A86" w:rsidRDefault="00856A86">
      <w:pPr>
        <w:pStyle w:val="TOC3"/>
        <w:rPr>
          <w:rFonts w:asciiTheme="minorHAnsi" w:eastAsiaTheme="minorEastAsia" w:hAnsiTheme="minorHAnsi" w:cstheme="minorBidi"/>
          <w:noProof/>
        </w:rPr>
      </w:pPr>
      <w:hyperlink w:anchor="_Toc313666648" w:history="1">
        <w:r w:rsidRPr="00773542">
          <w:rPr>
            <w:rStyle w:val="Hyperlink"/>
            <w:noProof/>
          </w:rPr>
          <w:t>1.1.3</w:t>
        </w:r>
        <w:r>
          <w:rPr>
            <w:rFonts w:asciiTheme="minorHAnsi" w:eastAsiaTheme="minorEastAsia" w:hAnsiTheme="minorHAnsi" w:cstheme="minorBidi"/>
            <w:noProof/>
          </w:rPr>
          <w:tab/>
        </w:r>
        <w:r w:rsidRPr="00773542">
          <w:rPr>
            <w:rStyle w:val="Hyperlink"/>
            <w:noProof/>
          </w:rPr>
          <w:t>Delete Employee User Account</w:t>
        </w:r>
        <w:r>
          <w:rPr>
            <w:noProof/>
            <w:webHidden/>
          </w:rPr>
          <w:tab/>
        </w:r>
        <w:r>
          <w:rPr>
            <w:noProof/>
            <w:webHidden/>
          </w:rPr>
          <w:fldChar w:fldCharType="begin"/>
        </w:r>
        <w:r>
          <w:rPr>
            <w:noProof/>
            <w:webHidden/>
          </w:rPr>
          <w:instrText xml:space="preserve"> PAGEREF _Toc313666648 \h </w:instrText>
        </w:r>
        <w:r>
          <w:rPr>
            <w:noProof/>
            <w:webHidden/>
          </w:rPr>
        </w:r>
        <w:r>
          <w:rPr>
            <w:noProof/>
            <w:webHidden/>
          </w:rPr>
          <w:fldChar w:fldCharType="separate"/>
        </w:r>
        <w:r>
          <w:rPr>
            <w:noProof/>
            <w:webHidden/>
          </w:rPr>
          <w:t>4</w:t>
        </w:r>
        <w:r>
          <w:rPr>
            <w:noProof/>
            <w:webHidden/>
          </w:rPr>
          <w:fldChar w:fldCharType="end"/>
        </w:r>
      </w:hyperlink>
    </w:p>
    <w:p w:rsidR="00856A86" w:rsidRDefault="00856A86">
      <w:pPr>
        <w:pStyle w:val="TOC2"/>
        <w:rPr>
          <w:rFonts w:asciiTheme="minorHAnsi" w:eastAsiaTheme="minorEastAsia" w:hAnsiTheme="minorHAnsi" w:cstheme="minorBidi"/>
          <w:noProof/>
        </w:rPr>
      </w:pPr>
      <w:hyperlink w:anchor="_Toc313666649" w:history="1">
        <w:r w:rsidRPr="00773542">
          <w:rPr>
            <w:rStyle w:val="Hyperlink"/>
            <w:noProof/>
          </w:rPr>
          <w:t>2.3.</w:t>
        </w:r>
        <w:r>
          <w:rPr>
            <w:rFonts w:asciiTheme="minorHAnsi" w:eastAsiaTheme="minorEastAsia" w:hAnsiTheme="minorHAnsi" w:cstheme="minorBidi"/>
            <w:noProof/>
          </w:rPr>
          <w:tab/>
        </w:r>
        <w:r w:rsidRPr="00773542">
          <w:rPr>
            <w:rStyle w:val="Hyperlink"/>
            <w:noProof/>
          </w:rPr>
          <w:t>Manage Roles &amp; Rights</w:t>
        </w:r>
        <w:r>
          <w:rPr>
            <w:noProof/>
            <w:webHidden/>
          </w:rPr>
          <w:tab/>
        </w:r>
        <w:r>
          <w:rPr>
            <w:noProof/>
            <w:webHidden/>
          </w:rPr>
          <w:fldChar w:fldCharType="begin"/>
        </w:r>
        <w:r>
          <w:rPr>
            <w:noProof/>
            <w:webHidden/>
          </w:rPr>
          <w:instrText xml:space="preserve"> PAGEREF _Toc313666649 \h </w:instrText>
        </w:r>
        <w:r>
          <w:rPr>
            <w:noProof/>
            <w:webHidden/>
          </w:rPr>
        </w:r>
        <w:r>
          <w:rPr>
            <w:noProof/>
            <w:webHidden/>
          </w:rPr>
          <w:fldChar w:fldCharType="separate"/>
        </w:r>
        <w:r>
          <w:rPr>
            <w:noProof/>
            <w:webHidden/>
          </w:rPr>
          <w:t>5</w:t>
        </w:r>
        <w:r>
          <w:rPr>
            <w:noProof/>
            <w:webHidden/>
          </w:rPr>
          <w:fldChar w:fldCharType="end"/>
        </w:r>
      </w:hyperlink>
    </w:p>
    <w:p w:rsidR="00856A86" w:rsidRDefault="00856A86">
      <w:pPr>
        <w:pStyle w:val="TOC3"/>
        <w:rPr>
          <w:rFonts w:asciiTheme="minorHAnsi" w:eastAsiaTheme="minorEastAsia" w:hAnsiTheme="minorHAnsi" w:cstheme="minorBidi"/>
          <w:noProof/>
        </w:rPr>
      </w:pPr>
      <w:hyperlink w:anchor="_Toc313666650" w:history="1">
        <w:r w:rsidRPr="00773542">
          <w:rPr>
            <w:rStyle w:val="Hyperlink"/>
            <w:noProof/>
          </w:rPr>
          <w:t>1.1.1</w:t>
        </w:r>
        <w:r>
          <w:rPr>
            <w:rFonts w:asciiTheme="minorHAnsi" w:eastAsiaTheme="minorEastAsia" w:hAnsiTheme="minorHAnsi" w:cstheme="minorBidi"/>
            <w:noProof/>
          </w:rPr>
          <w:tab/>
        </w:r>
        <w:r w:rsidRPr="00773542">
          <w:rPr>
            <w:rStyle w:val="Hyperlink"/>
            <w:noProof/>
          </w:rPr>
          <w:t>Create New Role</w:t>
        </w:r>
        <w:r>
          <w:rPr>
            <w:noProof/>
            <w:webHidden/>
          </w:rPr>
          <w:tab/>
        </w:r>
        <w:r>
          <w:rPr>
            <w:noProof/>
            <w:webHidden/>
          </w:rPr>
          <w:fldChar w:fldCharType="begin"/>
        </w:r>
        <w:r>
          <w:rPr>
            <w:noProof/>
            <w:webHidden/>
          </w:rPr>
          <w:instrText xml:space="preserve"> PAGEREF _Toc313666650 \h </w:instrText>
        </w:r>
        <w:r>
          <w:rPr>
            <w:noProof/>
            <w:webHidden/>
          </w:rPr>
        </w:r>
        <w:r>
          <w:rPr>
            <w:noProof/>
            <w:webHidden/>
          </w:rPr>
          <w:fldChar w:fldCharType="separate"/>
        </w:r>
        <w:r>
          <w:rPr>
            <w:noProof/>
            <w:webHidden/>
          </w:rPr>
          <w:t>5</w:t>
        </w:r>
        <w:r>
          <w:rPr>
            <w:noProof/>
            <w:webHidden/>
          </w:rPr>
          <w:fldChar w:fldCharType="end"/>
        </w:r>
      </w:hyperlink>
    </w:p>
    <w:p w:rsidR="00856A86" w:rsidRDefault="00856A86">
      <w:pPr>
        <w:pStyle w:val="TOC3"/>
        <w:rPr>
          <w:rFonts w:asciiTheme="minorHAnsi" w:eastAsiaTheme="minorEastAsia" w:hAnsiTheme="minorHAnsi" w:cstheme="minorBidi"/>
          <w:noProof/>
        </w:rPr>
      </w:pPr>
      <w:hyperlink w:anchor="_Toc313666651" w:history="1">
        <w:r w:rsidRPr="00773542">
          <w:rPr>
            <w:rStyle w:val="Hyperlink"/>
            <w:noProof/>
          </w:rPr>
          <w:t>1.1.2</w:t>
        </w:r>
        <w:r>
          <w:rPr>
            <w:rFonts w:asciiTheme="minorHAnsi" w:eastAsiaTheme="minorEastAsia" w:hAnsiTheme="minorHAnsi" w:cstheme="minorBidi"/>
            <w:noProof/>
          </w:rPr>
          <w:tab/>
        </w:r>
        <w:r w:rsidRPr="00773542">
          <w:rPr>
            <w:rStyle w:val="Hyperlink"/>
            <w:noProof/>
          </w:rPr>
          <w:t>Edit Role</w:t>
        </w:r>
        <w:r>
          <w:rPr>
            <w:noProof/>
            <w:webHidden/>
          </w:rPr>
          <w:tab/>
        </w:r>
        <w:r>
          <w:rPr>
            <w:noProof/>
            <w:webHidden/>
          </w:rPr>
          <w:fldChar w:fldCharType="begin"/>
        </w:r>
        <w:r>
          <w:rPr>
            <w:noProof/>
            <w:webHidden/>
          </w:rPr>
          <w:instrText xml:space="preserve"> PAGEREF _Toc313666651 \h </w:instrText>
        </w:r>
        <w:r>
          <w:rPr>
            <w:noProof/>
            <w:webHidden/>
          </w:rPr>
        </w:r>
        <w:r>
          <w:rPr>
            <w:noProof/>
            <w:webHidden/>
          </w:rPr>
          <w:fldChar w:fldCharType="separate"/>
        </w:r>
        <w:r>
          <w:rPr>
            <w:noProof/>
            <w:webHidden/>
          </w:rPr>
          <w:t>5</w:t>
        </w:r>
        <w:r>
          <w:rPr>
            <w:noProof/>
            <w:webHidden/>
          </w:rPr>
          <w:fldChar w:fldCharType="end"/>
        </w:r>
      </w:hyperlink>
    </w:p>
    <w:p w:rsidR="00856A86" w:rsidRDefault="00856A86">
      <w:pPr>
        <w:pStyle w:val="TOC2"/>
        <w:rPr>
          <w:rFonts w:asciiTheme="minorHAnsi" w:eastAsiaTheme="minorEastAsia" w:hAnsiTheme="minorHAnsi" w:cstheme="minorBidi"/>
          <w:noProof/>
        </w:rPr>
      </w:pPr>
      <w:hyperlink w:anchor="_Toc313666652" w:history="1">
        <w:r w:rsidRPr="00773542">
          <w:rPr>
            <w:rStyle w:val="Hyperlink"/>
            <w:noProof/>
          </w:rPr>
          <w:t>2.4.</w:t>
        </w:r>
        <w:r>
          <w:rPr>
            <w:rFonts w:asciiTheme="minorHAnsi" w:eastAsiaTheme="minorEastAsia" w:hAnsiTheme="minorHAnsi" w:cstheme="minorBidi"/>
            <w:noProof/>
          </w:rPr>
          <w:tab/>
        </w:r>
        <w:r w:rsidRPr="00773542">
          <w:rPr>
            <w:rStyle w:val="Hyperlink"/>
            <w:noProof/>
          </w:rPr>
          <w:t xml:space="preserve">Manage </w:t>
        </w:r>
        <w:r w:rsidRPr="00773542">
          <w:rPr>
            <w:rStyle w:val="Hyperlink"/>
            <w:noProof/>
            <w:highlight w:val="yellow"/>
          </w:rPr>
          <w:t>Employee-Role Relationship</w:t>
        </w:r>
        <w:r>
          <w:rPr>
            <w:noProof/>
            <w:webHidden/>
          </w:rPr>
          <w:tab/>
        </w:r>
        <w:r>
          <w:rPr>
            <w:noProof/>
            <w:webHidden/>
          </w:rPr>
          <w:fldChar w:fldCharType="begin"/>
        </w:r>
        <w:r>
          <w:rPr>
            <w:noProof/>
            <w:webHidden/>
          </w:rPr>
          <w:instrText xml:space="preserve"> PAGEREF _Toc313666652 \h </w:instrText>
        </w:r>
        <w:r>
          <w:rPr>
            <w:noProof/>
            <w:webHidden/>
          </w:rPr>
        </w:r>
        <w:r>
          <w:rPr>
            <w:noProof/>
            <w:webHidden/>
          </w:rPr>
          <w:fldChar w:fldCharType="separate"/>
        </w:r>
        <w:r>
          <w:rPr>
            <w:noProof/>
            <w:webHidden/>
          </w:rPr>
          <w:t>5</w:t>
        </w:r>
        <w:r>
          <w:rPr>
            <w:noProof/>
            <w:webHidden/>
          </w:rPr>
          <w:fldChar w:fldCharType="end"/>
        </w:r>
      </w:hyperlink>
    </w:p>
    <w:p w:rsidR="00856A86" w:rsidRDefault="00856A86">
      <w:pPr>
        <w:pStyle w:val="TOC2"/>
        <w:rPr>
          <w:rFonts w:asciiTheme="minorHAnsi" w:eastAsiaTheme="minorEastAsia" w:hAnsiTheme="minorHAnsi" w:cstheme="minorBidi"/>
          <w:noProof/>
        </w:rPr>
      </w:pPr>
      <w:hyperlink w:anchor="_Toc313666653" w:history="1">
        <w:r w:rsidRPr="00773542">
          <w:rPr>
            <w:rStyle w:val="Hyperlink"/>
            <w:noProof/>
          </w:rPr>
          <w:t>2.5.</w:t>
        </w:r>
        <w:r>
          <w:rPr>
            <w:rFonts w:asciiTheme="minorHAnsi" w:eastAsiaTheme="minorEastAsia" w:hAnsiTheme="minorHAnsi" w:cstheme="minorBidi"/>
            <w:noProof/>
          </w:rPr>
          <w:tab/>
        </w:r>
        <w:r w:rsidRPr="00773542">
          <w:rPr>
            <w:rStyle w:val="Hyperlink"/>
            <w:noProof/>
          </w:rPr>
          <w:t>Manage Sales Order</w:t>
        </w:r>
        <w:r>
          <w:rPr>
            <w:noProof/>
            <w:webHidden/>
          </w:rPr>
          <w:tab/>
        </w:r>
        <w:r>
          <w:rPr>
            <w:noProof/>
            <w:webHidden/>
          </w:rPr>
          <w:fldChar w:fldCharType="begin"/>
        </w:r>
        <w:r>
          <w:rPr>
            <w:noProof/>
            <w:webHidden/>
          </w:rPr>
          <w:instrText xml:space="preserve"> PAGEREF _Toc313666653 \h </w:instrText>
        </w:r>
        <w:r>
          <w:rPr>
            <w:noProof/>
            <w:webHidden/>
          </w:rPr>
        </w:r>
        <w:r>
          <w:rPr>
            <w:noProof/>
            <w:webHidden/>
          </w:rPr>
          <w:fldChar w:fldCharType="separate"/>
        </w:r>
        <w:r>
          <w:rPr>
            <w:noProof/>
            <w:webHidden/>
          </w:rPr>
          <w:t>5</w:t>
        </w:r>
        <w:r>
          <w:rPr>
            <w:noProof/>
            <w:webHidden/>
          </w:rPr>
          <w:fldChar w:fldCharType="end"/>
        </w:r>
      </w:hyperlink>
    </w:p>
    <w:p w:rsidR="00856A86" w:rsidRDefault="00856A86">
      <w:pPr>
        <w:pStyle w:val="TOC3"/>
        <w:rPr>
          <w:rFonts w:asciiTheme="minorHAnsi" w:eastAsiaTheme="minorEastAsia" w:hAnsiTheme="minorHAnsi" w:cstheme="minorBidi"/>
          <w:noProof/>
        </w:rPr>
      </w:pPr>
      <w:hyperlink w:anchor="_Toc313666654" w:history="1">
        <w:r w:rsidRPr="00773542">
          <w:rPr>
            <w:rStyle w:val="Hyperlink"/>
            <w:noProof/>
          </w:rPr>
          <w:t>1.1.1</w:t>
        </w:r>
        <w:r>
          <w:rPr>
            <w:rFonts w:asciiTheme="minorHAnsi" w:eastAsiaTheme="minorEastAsia" w:hAnsiTheme="minorHAnsi" w:cstheme="minorBidi"/>
            <w:noProof/>
          </w:rPr>
          <w:tab/>
        </w:r>
        <w:r w:rsidRPr="00773542">
          <w:rPr>
            <w:rStyle w:val="Hyperlink"/>
            <w:noProof/>
          </w:rPr>
          <w:t>Create New Sales Order</w:t>
        </w:r>
        <w:r>
          <w:rPr>
            <w:noProof/>
            <w:webHidden/>
          </w:rPr>
          <w:tab/>
        </w:r>
        <w:r>
          <w:rPr>
            <w:noProof/>
            <w:webHidden/>
          </w:rPr>
          <w:fldChar w:fldCharType="begin"/>
        </w:r>
        <w:r>
          <w:rPr>
            <w:noProof/>
            <w:webHidden/>
          </w:rPr>
          <w:instrText xml:space="preserve"> PAGEREF _Toc313666654 \h </w:instrText>
        </w:r>
        <w:r>
          <w:rPr>
            <w:noProof/>
            <w:webHidden/>
          </w:rPr>
        </w:r>
        <w:r>
          <w:rPr>
            <w:noProof/>
            <w:webHidden/>
          </w:rPr>
          <w:fldChar w:fldCharType="separate"/>
        </w:r>
        <w:r>
          <w:rPr>
            <w:noProof/>
            <w:webHidden/>
          </w:rPr>
          <w:t>6</w:t>
        </w:r>
        <w:r>
          <w:rPr>
            <w:noProof/>
            <w:webHidden/>
          </w:rPr>
          <w:fldChar w:fldCharType="end"/>
        </w:r>
      </w:hyperlink>
    </w:p>
    <w:p w:rsidR="00856A86" w:rsidRDefault="00856A86">
      <w:pPr>
        <w:pStyle w:val="TOC3"/>
        <w:rPr>
          <w:rFonts w:asciiTheme="minorHAnsi" w:eastAsiaTheme="minorEastAsia" w:hAnsiTheme="minorHAnsi" w:cstheme="minorBidi"/>
          <w:noProof/>
        </w:rPr>
      </w:pPr>
      <w:hyperlink w:anchor="_Toc313666655" w:history="1">
        <w:r w:rsidRPr="00773542">
          <w:rPr>
            <w:rStyle w:val="Hyperlink"/>
            <w:noProof/>
          </w:rPr>
          <w:t>1.1.2</w:t>
        </w:r>
        <w:r>
          <w:rPr>
            <w:rFonts w:asciiTheme="minorHAnsi" w:eastAsiaTheme="minorEastAsia" w:hAnsiTheme="minorHAnsi" w:cstheme="minorBidi"/>
            <w:noProof/>
          </w:rPr>
          <w:tab/>
        </w:r>
        <w:r w:rsidRPr="00773542">
          <w:rPr>
            <w:rStyle w:val="Hyperlink"/>
            <w:noProof/>
          </w:rPr>
          <w:t>Edit Sales Order</w:t>
        </w:r>
        <w:r>
          <w:rPr>
            <w:noProof/>
            <w:webHidden/>
          </w:rPr>
          <w:tab/>
        </w:r>
        <w:r>
          <w:rPr>
            <w:noProof/>
            <w:webHidden/>
          </w:rPr>
          <w:fldChar w:fldCharType="begin"/>
        </w:r>
        <w:r>
          <w:rPr>
            <w:noProof/>
            <w:webHidden/>
          </w:rPr>
          <w:instrText xml:space="preserve"> PAGEREF _Toc313666655 \h </w:instrText>
        </w:r>
        <w:r>
          <w:rPr>
            <w:noProof/>
            <w:webHidden/>
          </w:rPr>
        </w:r>
        <w:r>
          <w:rPr>
            <w:noProof/>
            <w:webHidden/>
          </w:rPr>
          <w:fldChar w:fldCharType="separate"/>
        </w:r>
        <w:r>
          <w:rPr>
            <w:noProof/>
            <w:webHidden/>
          </w:rPr>
          <w:t>6</w:t>
        </w:r>
        <w:r>
          <w:rPr>
            <w:noProof/>
            <w:webHidden/>
          </w:rPr>
          <w:fldChar w:fldCharType="end"/>
        </w:r>
      </w:hyperlink>
    </w:p>
    <w:p w:rsidR="00856A86" w:rsidRDefault="00856A86">
      <w:pPr>
        <w:pStyle w:val="TOC3"/>
        <w:rPr>
          <w:rFonts w:asciiTheme="minorHAnsi" w:eastAsiaTheme="minorEastAsia" w:hAnsiTheme="minorHAnsi" w:cstheme="minorBidi"/>
          <w:noProof/>
        </w:rPr>
      </w:pPr>
      <w:hyperlink w:anchor="_Toc313666656" w:history="1">
        <w:r w:rsidRPr="00773542">
          <w:rPr>
            <w:rStyle w:val="Hyperlink"/>
            <w:noProof/>
          </w:rPr>
          <w:t>1.1.3</w:t>
        </w:r>
        <w:r>
          <w:rPr>
            <w:rFonts w:asciiTheme="minorHAnsi" w:eastAsiaTheme="minorEastAsia" w:hAnsiTheme="minorHAnsi" w:cstheme="minorBidi"/>
            <w:noProof/>
          </w:rPr>
          <w:tab/>
        </w:r>
        <w:r w:rsidRPr="00773542">
          <w:rPr>
            <w:rStyle w:val="Hyperlink"/>
            <w:noProof/>
          </w:rPr>
          <w:t>Delete Sales Order</w:t>
        </w:r>
        <w:r>
          <w:rPr>
            <w:noProof/>
            <w:webHidden/>
          </w:rPr>
          <w:tab/>
        </w:r>
        <w:r>
          <w:rPr>
            <w:noProof/>
            <w:webHidden/>
          </w:rPr>
          <w:fldChar w:fldCharType="begin"/>
        </w:r>
        <w:r>
          <w:rPr>
            <w:noProof/>
            <w:webHidden/>
          </w:rPr>
          <w:instrText xml:space="preserve"> PAGEREF _Toc313666656 \h </w:instrText>
        </w:r>
        <w:r>
          <w:rPr>
            <w:noProof/>
            <w:webHidden/>
          </w:rPr>
        </w:r>
        <w:r>
          <w:rPr>
            <w:noProof/>
            <w:webHidden/>
          </w:rPr>
          <w:fldChar w:fldCharType="separate"/>
        </w:r>
        <w:r>
          <w:rPr>
            <w:noProof/>
            <w:webHidden/>
          </w:rPr>
          <w:t>6</w:t>
        </w:r>
        <w:r>
          <w:rPr>
            <w:noProof/>
            <w:webHidden/>
          </w:rPr>
          <w:fldChar w:fldCharType="end"/>
        </w:r>
      </w:hyperlink>
    </w:p>
    <w:p w:rsidR="00856A86" w:rsidRDefault="00856A86">
      <w:pPr>
        <w:pStyle w:val="TOC2"/>
        <w:rPr>
          <w:rFonts w:asciiTheme="minorHAnsi" w:eastAsiaTheme="minorEastAsia" w:hAnsiTheme="minorHAnsi" w:cstheme="minorBidi"/>
          <w:noProof/>
        </w:rPr>
      </w:pPr>
      <w:hyperlink w:anchor="_Toc313666657" w:history="1">
        <w:r w:rsidRPr="00773542">
          <w:rPr>
            <w:rStyle w:val="Hyperlink"/>
            <w:noProof/>
          </w:rPr>
          <w:t>2.6.</w:t>
        </w:r>
        <w:r>
          <w:rPr>
            <w:rFonts w:asciiTheme="minorHAnsi" w:eastAsiaTheme="minorEastAsia" w:hAnsiTheme="minorHAnsi" w:cstheme="minorBidi"/>
            <w:noProof/>
          </w:rPr>
          <w:tab/>
        </w:r>
        <w:r w:rsidRPr="00773542">
          <w:rPr>
            <w:rStyle w:val="Hyperlink"/>
            <w:noProof/>
          </w:rPr>
          <w:t>Manage Error</w:t>
        </w:r>
        <w:r>
          <w:rPr>
            <w:noProof/>
            <w:webHidden/>
          </w:rPr>
          <w:tab/>
        </w:r>
        <w:r>
          <w:rPr>
            <w:noProof/>
            <w:webHidden/>
          </w:rPr>
          <w:fldChar w:fldCharType="begin"/>
        </w:r>
        <w:r>
          <w:rPr>
            <w:noProof/>
            <w:webHidden/>
          </w:rPr>
          <w:instrText xml:space="preserve"> PAGEREF _Toc313666657 \h </w:instrText>
        </w:r>
        <w:r>
          <w:rPr>
            <w:noProof/>
            <w:webHidden/>
          </w:rPr>
        </w:r>
        <w:r>
          <w:rPr>
            <w:noProof/>
            <w:webHidden/>
          </w:rPr>
          <w:fldChar w:fldCharType="separate"/>
        </w:r>
        <w:r>
          <w:rPr>
            <w:noProof/>
            <w:webHidden/>
          </w:rPr>
          <w:t>6</w:t>
        </w:r>
        <w:r>
          <w:rPr>
            <w:noProof/>
            <w:webHidden/>
          </w:rPr>
          <w:fldChar w:fldCharType="end"/>
        </w:r>
      </w:hyperlink>
    </w:p>
    <w:p w:rsidR="00856A86" w:rsidRDefault="00856A86">
      <w:pPr>
        <w:pStyle w:val="TOC3"/>
        <w:rPr>
          <w:rFonts w:asciiTheme="minorHAnsi" w:eastAsiaTheme="minorEastAsia" w:hAnsiTheme="minorHAnsi" w:cstheme="minorBidi"/>
          <w:noProof/>
        </w:rPr>
      </w:pPr>
      <w:hyperlink w:anchor="_Toc313666658" w:history="1">
        <w:r w:rsidRPr="00773542">
          <w:rPr>
            <w:rStyle w:val="Hyperlink"/>
            <w:noProof/>
          </w:rPr>
          <w:t>1.1.1</w:t>
        </w:r>
        <w:r>
          <w:rPr>
            <w:rFonts w:asciiTheme="minorHAnsi" w:eastAsiaTheme="minorEastAsia" w:hAnsiTheme="minorHAnsi" w:cstheme="minorBidi"/>
            <w:noProof/>
          </w:rPr>
          <w:tab/>
        </w:r>
        <w:r w:rsidRPr="00773542">
          <w:rPr>
            <w:rStyle w:val="Hyperlink"/>
            <w:noProof/>
          </w:rPr>
          <w:t>Create Error Code</w:t>
        </w:r>
        <w:r>
          <w:rPr>
            <w:noProof/>
            <w:webHidden/>
          </w:rPr>
          <w:tab/>
        </w:r>
        <w:r>
          <w:rPr>
            <w:noProof/>
            <w:webHidden/>
          </w:rPr>
          <w:fldChar w:fldCharType="begin"/>
        </w:r>
        <w:r>
          <w:rPr>
            <w:noProof/>
            <w:webHidden/>
          </w:rPr>
          <w:instrText xml:space="preserve"> PAGEREF _Toc313666658 \h </w:instrText>
        </w:r>
        <w:r>
          <w:rPr>
            <w:noProof/>
            <w:webHidden/>
          </w:rPr>
        </w:r>
        <w:r>
          <w:rPr>
            <w:noProof/>
            <w:webHidden/>
          </w:rPr>
          <w:fldChar w:fldCharType="separate"/>
        </w:r>
        <w:r>
          <w:rPr>
            <w:noProof/>
            <w:webHidden/>
          </w:rPr>
          <w:t>7</w:t>
        </w:r>
        <w:r>
          <w:rPr>
            <w:noProof/>
            <w:webHidden/>
          </w:rPr>
          <w:fldChar w:fldCharType="end"/>
        </w:r>
      </w:hyperlink>
    </w:p>
    <w:p w:rsidR="00856A86" w:rsidRDefault="00856A86">
      <w:pPr>
        <w:pStyle w:val="TOC3"/>
        <w:rPr>
          <w:rFonts w:asciiTheme="minorHAnsi" w:eastAsiaTheme="minorEastAsia" w:hAnsiTheme="minorHAnsi" w:cstheme="minorBidi"/>
          <w:noProof/>
        </w:rPr>
      </w:pPr>
      <w:hyperlink w:anchor="_Toc313666659" w:history="1">
        <w:r w:rsidRPr="00773542">
          <w:rPr>
            <w:rStyle w:val="Hyperlink"/>
            <w:noProof/>
          </w:rPr>
          <w:t>1.1.2</w:t>
        </w:r>
        <w:r>
          <w:rPr>
            <w:rFonts w:asciiTheme="minorHAnsi" w:eastAsiaTheme="minorEastAsia" w:hAnsiTheme="minorHAnsi" w:cstheme="minorBidi"/>
            <w:noProof/>
          </w:rPr>
          <w:tab/>
        </w:r>
        <w:r w:rsidRPr="00773542">
          <w:rPr>
            <w:rStyle w:val="Hyperlink"/>
            <w:noProof/>
          </w:rPr>
          <w:t>Edit Error Code</w:t>
        </w:r>
        <w:r>
          <w:rPr>
            <w:noProof/>
            <w:webHidden/>
          </w:rPr>
          <w:tab/>
        </w:r>
        <w:r>
          <w:rPr>
            <w:noProof/>
            <w:webHidden/>
          </w:rPr>
          <w:fldChar w:fldCharType="begin"/>
        </w:r>
        <w:r>
          <w:rPr>
            <w:noProof/>
            <w:webHidden/>
          </w:rPr>
          <w:instrText xml:space="preserve"> PAGEREF _Toc313666659 \h </w:instrText>
        </w:r>
        <w:r>
          <w:rPr>
            <w:noProof/>
            <w:webHidden/>
          </w:rPr>
        </w:r>
        <w:r>
          <w:rPr>
            <w:noProof/>
            <w:webHidden/>
          </w:rPr>
          <w:fldChar w:fldCharType="separate"/>
        </w:r>
        <w:r>
          <w:rPr>
            <w:noProof/>
            <w:webHidden/>
          </w:rPr>
          <w:t>7</w:t>
        </w:r>
        <w:r>
          <w:rPr>
            <w:noProof/>
            <w:webHidden/>
          </w:rPr>
          <w:fldChar w:fldCharType="end"/>
        </w:r>
      </w:hyperlink>
    </w:p>
    <w:p w:rsidR="00856A86" w:rsidRDefault="00856A86">
      <w:pPr>
        <w:pStyle w:val="TOC3"/>
        <w:rPr>
          <w:rFonts w:asciiTheme="minorHAnsi" w:eastAsiaTheme="minorEastAsia" w:hAnsiTheme="minorHAnsi" w:cstheme="minorBidi"/>
          <w:noProof/>
        </w:rPr>
      </w:pPr>
      <w:hyperlink w:anchor="_Toc313666660" w:history="1">
        <w:r w:rsidRPr="00773542">
          <w:rPr>
            <w:rStyle w:val="Hyperlink"/>
            <w:noProof/>
          </w:rPr>
          <w:t>1.1.3</w:t>
        </w:r>
        <w:r>
          <w:rPr>
            <w:rFonts w:asciiTheme="minorHAnsi" w:eastAsiaTheme="minorEastAsia" w:hAnsiTheme="minorHAnsi" w:cstheme="minorBidi"/>
            <w:noProof/>
          </w:rPr>
          <w:tab/>
        </w:r>
        <w:r w:rsidRPr="00773542">
          <w:rPr>
            <w:rStyle w:val="Hyperlink"/>
            <w:noProof/>
          </w:rPr>
          <w:t>Delete Error Code</w:t>
        </w:r>
        <w:r>
          <w:rPr>
            <w:noProof/>
            <w:webHidden/>
          </w:rPr>
          <w:tab/>
        </w:r>
        <w:r>
          <w:rPr>
            <w:noProof/>
            <w:webHidden/>
          </w:rPr>
          <w:fldChar w:fldCharType="begin"/>
        </w:r>
        <w:r>
          <w:rPr>
            <w:noProof/>
            <w:webHidden/>
          </w:rPr>
          <w:instrText xml:space="preserve"> PAGEREF _Toc313666660 \h </w:instrText>
        </w:r>
        <w:r>
          <w:rPr>
            <w:noProof/>
            <w:webHidden/>
          </w:rPr>
        </w:r>
        <w:r>
          <w:rPr>
            <w:noProof/>
            <w:webHidden/>
          </w:rPr>
          <w:fldChar w:fldCharType="separate"/>
        </w:r>
        <w:r>
          <w:rPr>
            <w:noProof/>
            <w:webHidden/>
          </w:rPr>
          <w:t>7</w:t>
        </w:r>
        <w:r>
          <w:rPr>
            <w:noProof/>
            <w:webHidden/>
          </w:rPr>
          <w:fldChar w:fldCharType="end"/>
        </w:r>
      </w:hyperlink>
    </w:p>
    <w:p w:rsidR="00856A86" w:rsidRDefault="00856A86">
      <w:pPr>
        <w:pStyle w:val="TOC2"/>
        <w:rPr>
          <w:rFonts w:asciiTheme="minorHAnsi" w:eastAsiaTheme="minorEastAsia" w:hAnsiTheme="minorHAnsi" w:cstheme="minorBidi"/>
          <w:noProof/>
        </w:rPr>
      </w:pPr>
      <w:hyperlink w:anchor="_Toc313666661" w:history="1">
        <w:r w:rsidRPr="00773542">
          <w:rPr>
            <w:rStyle w:val="Hyperlink"/>
            <w:noProof/>
          </w:rPr>
          <w:t>2.7.</w:t>
        </w:r>
        <w:r>
          <w:rPr>
            <w:rFonts w:asciiTheme="minorHAnsi" w:eastAsiaTheme="minorEastAsia" w:hAnsiTheme="minorHAnsi" w:cstheme="minorBidi"/>
            <w:noProof/>
          </w:rPr>
          <w:tab/>
        </w:r>
        <w:r w:rsidRPr="00773542">
          <w:rPr>
            <w:rStyle w:val="Hyperlink"/>
            <w:noProof/>
          </w:rPr>
          <w:t>Manage Cylinder Production Process</w:t>
        </w:r>
        <w:r>
          <w:rPr>
            <w:noProof/>
            <w:webHidden/>
          </w:rPr>
          <w:tab/>
        </w:r>
        <w:r>
          <w:rPr>
            <w:noProof/>
            <w:webHidden/>
          </w:rPr>
          <w:fldChar w:fldCharType="begin"/>
        </w:r>
        <w:r>
          <w:rPr>
            <w:noProof/>
            <w:webHidden/>
          </w:rPr>
          <w:instrText xml:space="preserve"> PAGEREF _Toc313666661 \h </w:instrText>
        </w:r>
        <w:r>
          <w:rPr>
            <w:noProof/>
            <w:webHidden/>
          </w:rPr>
        </w:r>
        <w:r>
          <w:rPr>
            <w:noProof/>
            <w:webHidden/>
          </w:rPr>
          <w:fldChar w:fldCharType="separate"/>
        </w:r>
        <w:r>
          <w:rPr>
            <w:noProof/>
            <w:webHidden/>
          </w:rPr>
          <w:t>8</w:t>
        </w:r>
        <w:r>
          <w:rPr>
            <w:noProof/>
            <w:webHidden/>
          </w:rPr>
          <w:fldChar w:fldCharType="end"/>
        </w:r>
      </w:hyperlink>
    </w:p>
    <w:p w:rsidR="00856A86" w:rsidRDefault="00856A86">
      <w:pPr>
        <w:pStyle w:val="TOC3"/>
        <w:rPr>
          <w:rFonts w:asciiTheme="minorHAnsi" w:eastAsiaTheme="minorEastAsia" w:hAnsiTheme="minorHAnsi" w:cstheme="minorBidi"/>
          <w:noProof/>
        </w:rPr>
      </w:pPr>
      <w:hyperlink w:anchor="_Toc313666662" w:history="1">
        <w:r w:rsidRPr="00773542">
          <w:rPr>
            <w:rStyle w:val="Hyperlink"/>
            <w:noProof/>
          </w:rPr>
          <w:t>1.1.1</w:t>
        </w:r>
        <w:r>
          <w:rPr>
            <w:rFonts w:asciiTheme="minorHAnsi" w:eastAsiaTheme="minorEastAsia" w:hAnsiTheme="minorHAnsi" w:cstheme="minorBidi"/>
            <w:noProof/>
          </w:rPr>
          <w:tab/>
        </w:r>
        <w:r w:rsidRPr="00773542">
          <w:rPr>
            <w:rStyle w:val="Hyperlink"/>
            <w:noProof/>
          </w:rPr>
          <w:t>Start Cylinder Production Process</w:t>
        </w:r>
        <w:r>
          <w:rPr>
            <w:noProof/>
            <w:webHidden/>
          </w:rPr>
          <w:tab/>
        </w:r>
        <w:r>
          <w:rPr>
            <w:noProof/>
            <w:webHidden/>
          </w:rPr>
          <w:fldChar w:fldCharType="begin"/>
        </w:r>
        <w:r>
          <w:rPr>
            <w:noProof/>
            <w:webHidden/>
          </w:rPr>
          <w:instrText xml:space="preserve"> PAGEREF _Toc313666662 \h </w:instrText>
        </w:r>
        <w:r>
          <w:rPr>
            <w:noProof/>
            <w:webHidden/>
          </w:rPr>
        </w:r>
        <w:r>
          <w:rPr>
            <w:noProof/>
            <w:webHidden/>
          </w:rPr>
          <w:fldChar w:fldCharType="separate"/>
        </w:r>
        <w:r>
          <w:rPr>
            <w:noProof/>
            <w:webHidden/>
          </w:rPr>
          <w:t>8</w:t>
        </w:r>
        <w:r>
          <w:rPr>
            <w:noProof/>
            <w:webHidden/>
          </w:rPr>
          <w:fldChar w:fldCharType="end"/>
        </w:r>
      </w:hyperlink>
    </w:p>
    <w:p w:rsidR="00856A86" w:rsidRDefault="00856A86">
      <w:pPr>
        <w:pStyle w:val="TOC3"/>
        <w:rPr>
          <w:rFonts w:asciiTheme="minorHAnsi" w:eastAsiaTheme="minorEastAsia" w:hAnsiTheme="minorHAnsi" w:cstheme="minorBidi"/>
          <w:noProof/>
        </w:rPr>
      </w:pPr>
      <w:hyperlink w:anchor="_Toc313666663" w:history="1">
        <w:r w:rsidRPr="00773542">
          <w:rPr>
            <w:rStyle w:val="Hyperlink"/>
            <w:noProof/>
          </w:rPr>
          <w:t>1.1.2</w:t>
        </w:r>
        <w:r>
          <w:rPr>
            <w:rFonts w:asciiTheme="minorHAnsi" w:eastAsiaTheme="minorEastAsia" w:hAnsiTheme="minorHAnsi" w:cstheme="minorBidi"/>
            <w:noProof/>
          </w:rPr>
          <w:tab/>
        </w:r>
        <w:r w:rsidRPr="00773542">
          <w:rPr>
            <w:rStyle w:val="Hyperlink"/>
            <w:noProof/>
          </w:rPr>
          <w:t>Stop Cylinder Production Process</w:t>
        </w:r>
        <w:r>
          <w:rPr>
            <w:noProof/>
            <w:webHidden/>
          </w:rPr>
          <w:tab/>
        </w:r>
        <w:r>
          <w:rPr>
            <w:noProof/>
            <w:webHidden/>
          </w:rPr>
          <w:fldChar w:fldCharType="begin"/>
        </w:r>
        <w:r>
          <w:rPr>
            <w:noProof/>
            <w:webHidden/>
          </w:rPr>
          <w:instrText xml:space="preserve"> PAGEREF _Toc313666663 \h </w:instrText>
        </w:r>
        <w:r>
          <w:rPr>
            <w:noProof/>
            <w:webHidden/>
          </w:rPr>
        </w:r>
        <w:r>
          <w:rPr>
            <w:noProof/>
            <w:webHidden/>
          </w:rPr>
          <w:fldChar w:fldCharType="separate"/>
        </w:r>
        <w:r>
          <w:rPr>
            <w:noProof/>
            <w:webHidden/>
          </w:rPr>
          <w:t>8</w:t>
        </w:r>
        <w:r>
          <w:rPr>
            <w:noProof/>
            <w:webHidden/>
          </w:rPr>
          <w:fldChar w:fldCharType="end"/>
        </w:r>
      </w:hyperlink>
    </w:p>
    <w:p w:rsidR="002157F8" w:rsidRDefault="00AD1926" w:rsidP="006B6E3C">
      <w:pPr>
        <w:rPr>
          <w:rFonts w:cs="Times New Roman"/>
        </w:rPr>
      </w:pPr>
      <w:r>
        <w:fldChar w:fldCharType="end"/>
      </w:r>
    </w:p>
    <w:p w:rsidR="002157F8" w:rsidRDefault="002157F8" w:rsidP="006B6E3C">
      <w:pPr>
        <w:rPr>
          <w:rFonts w:cs="Times New Roman"/>
        </w:rPr>
        <w:sectPr w:rsidR="002157F8" w:rsidSect="00232FDA">
          <w:headerReference w:type="default" r:id="rId9"/>
          <w:footerReference w:type="default" r:id="rId10"/>
          <w:pgSz w:w="11906" w:h="16838"/>
          <w:pgMar w:top="1440" w:right="1440" w:bottom="1440" w:left="1440" w:header="708" w:footer="708" w:gutter="0"/>
          <w:pgNumType w:fmt="lowerRoman" w:start="1"/>
          <w:cols w:space="708"/>
          <w:rtlGutter/>
          <w:docGrid w:linePitch="360"/>
        </w:sectPr>
      </w:pPr>
    </w:p>
    <w:p w:rsidR="00511E2F" w:rsidRPr="00511E2F" w:rsidRDefault="002157F8" w:rsidP="00511E2F">
      <w:pPr>
        <w:pStyle w:val="Heading1"/>
        <w:numPr>
          <w:ilvl w:val="0"/>
          <w:numId w:val="9"/>
        </w:numPr>
      </w:pPr>
      <w:bookmarkStart w:id="0" w:name="_Toc313666638"/>
      <w:r w:rsidRPr="00511E2F">
        <w:lastRenderedPageBreak/>
        <w:t>INTRODUCTION</w:t>
      </w:r>
      <w:bookmarkEnd w:id="0"/>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F27587">
      <w:pPr>
        <w:pStyle w:val="Heading2"/>
      </w:pPr>
      <w:bookmarkStart w:id="1" w:name="_Toc313666639"/>
      <w:r>
        <w:t>Purpose</w:t>
      </w:r>
      <w:bookmarkEnd w:id="1"/>
    </w:p>
    <w:p w:rsidR="00D01486" w:rsidRPr="00D01486" w:rsidRDefault="00D01486" w:rsidP="00D01486">
      <w:r>
        <w:t>The purpose of this document is to provide the system instructions that will enable the users to use the cylinders and orders management system.</w:t>
      </w:r>
    </w:p>
    <w:p w:rsidR="002157F8" w:rsidRPr="006D71F0" w:rsidRDefault="002157F8" w:rsidP="0057127A">
      <w:pPr>
        <w:pStyle w:val="Heading2"/>
      </w:pPr>
      <w:bookmarkStart w:id="2" w:name="_Toc313666640"/>
      <w:r w:rsidRPr="006D71F0">
        <w:t>Audience</w:t>
      </w:r>
      <w:bookmarkEnd w:id="2"/>
    </w:p>
    <w:p w:rsidR="00B045F4" w:rsidRDefault="00B045F4" w:rsidP="00B045F4">
      <w:pPr>
        <w:pStyle w:val="ListParagraph"/>
      </w:pPr>
      <w:r>
        <w:t>The intended readers of this manual are the users, who are responsible for using this system. This document should provide all the necessary instructions.</w:t>
      </w:r>
    </w:p>
    <w:p w:rsidR="002157F8" w:rsidRDefault="002157F8" w:rsidP="0057127A">
      <w:pPr>
        <w:pStyle w:val="Heading2"/>
      </w:pPr>
      <w:bookmarkStart w:id="3" w:name="_Toc313666641"/>
      <w:r>
        <w:t>Organisation</w:t>
      </w:r>
      <w:bookmarkEnd w:id="3"/>
    </w:p>
    <w:p w:rsidR="00B045F4" w:rsidRDefault="00B045F4" w:rsidP="00B045F4">
      <w:pPr>
        <w:pStyle w:val="ListParagraph"/>
      </w:pPr>
      <w:r>
        <w:t xml:space="preserve">The cylinders and orders management system is a MS Windows application. </w:t>
      </w:r>
    </w:p>
    <w:p w:rsidR="00B045F4" w:rsidRDefault="00B045F4" w:rsidP="00B045F4">
      <w:pPr>
        <w:pStyle w:val="ListParagraph"/>
      </w:pPr>
      <w:r>
        <w:t>The instructions of how to use the following functions of cylinders and orders management system are described in Section 2:</w:t>
      </w:r>
    </w:p>
    <w:p w:rsidR="00F53702" w:rsidRPr="00F27587" w:rsidRDefault="00F53702" w:rsidP="002731B0">
      <w:pPr>
        <w:pStyle w:val="table20"/>
        <w:numPr>
          <w:ilvl w:val="0"/>
          <w:numId w:val="5"/>
        </w:numPr>
        <w:rPr>
          <w:highlight w:val="yellow"/>
        </w:rPr>
      </w:pPr>
      <w:r w:rsidRPr="00F27587">
        <w:rPr>
          <w:highlight w:val="yellow"/>
        </w:rPr>
        <w:t>User Login / Logout</w:t>
      </w:r>
    </w:p>
    <w:p w:rsidR="00EC3A14" w:rsidRDefault="00EC3A14" w:rsidP="002731B0">
      <w:pPr>
        <w:pStyle w:val="table20"/>
        <w:numPr>
          <w:ilvl w:val="0"/>
          <w:numId w:val="5"/>
        </w:numPr>
      </w:pPr>
      <w:r>
        <w:t>Manage Employee User Account</w:t>
      </w:r>
    </w:p>
    <w:p w:rsidR="00EC3A14" w:rsidRDefault="00EC3A14" w:rsidP="002731B0">
      <w:pPr>
        <w:pStyle w:val="table20"/>
        <w:numPr>
          <w:ilvl w:val="0"/>
          <w:numId w:val="5"/>
        </w:numPr>
      </w:pPr>
      <w:r>
        <w:t>Manage Roles</w:t>
      </w:r>
    </w:p>
    <w:p w:rsidR="00EC3A14" w:rsidRDefault="00EC3A14" w:rsidP="002731B0">
      <w:pPr>
        <w:pStyle w:val="table20"/>
        <w:numPr>
          <w:ilvl w:val="0"/>
          <w:numId w:val="5"/>
        </w:numPr>
      </w:pPr>
      <w:r>
        <w:t>Manage Rights</w:t>
      </w:r>
    </w:p>
    <w:p w:rsidR="00EC3A14" w:rsidRDefault="00EC3A14" w:rsidP="002731B0">
      <w:pPr>
        <w:pStyle w:val="table20"/>
        <w:numPr>
          <w:ilvl w:val="0"/>
          <w:numId w:val="5"/>
        </w:numPr>
      </w:pPr>
      <w:r>
        <w:t>Manage Employee-Role Relationship</w:t>
      </w:r>
    </w:p>
    <w:p w:rsidR="00EC3A14" w:rsidRDefault="00EC3A14" w:rsidP="002731B0">
      <w:pPr>
        <w:pStyle w:val="table20"/>
        <w:numPr>
          <w:ilvl w:val="0"/>
          <w:numId w:val="5"/>
        </w:numPr>
      </w:pPr>
      <w:r>
        <w:t>Manage Role-Access Rights Relationship</w:t>
      </w:r>
    </w:p>
    <w:p w:rsidR="00EC3A14" w:rsidRDefault="00EC3A14" w:rsidP="002731B0">
      <w:pPr>
        <w:pStyle w:val="table20"/>
        <w:numPr>
          <w:ilvl w:val="0"/>
          <w:numId w:val="5"/>
        </w:numPr>
      </w:pPr>
      <w:r>
        <w:t>Manage Sales Order</w:t>
      </w:r>
    </w:p>
    <w:p w:rsidR="00F53702" w:rsidRDefault="00F53702" w:rsidP="002731B0">
      <w:pPr>
        <w:pStyle w:val="table20"/>
        <w:numPr>
          <w:ilvl w:val="0"/>
          <w:numId w:val="5"/>
        </w:numPr>
      </w:pPr>
      <w:r>
        <w:t>Manage Error</w:t>
      </w:r>
    </w:p>
    <w:p w:rsidR="00EC3A14" w:rsidRPr="00F27587" w:rsidRDefault="00EC3A14" w:rsidP="002731B0">
      <w:pPr>
        <w:pStyle w:val="table20"/>
        <w:numPr>
          <w:ilvl w:val="0"/>
          <w:numId w:val="5"/>
        </w:numPr>
        <w:rPr>
          <w:highlight w:val="yellow"/>
        </w:rPr>
      </w:pPr>
      <w:r w:rsidRPr="00F27587">
        <w:rPr>
          <w:highlight w:val="yellow"/>
        </w:rPr>
        <w:t>Manage Performance Formula</w:t>
      </w:r>
    </w:p>
    <w:p w:rsidR="00F53702" w:rsidRPr="00F27587" w:rsidRDefault="00F53702" w:rsidP="002731B0">
      <w:pPr>
        <w:pStyle w:val="table20"/>
        <w:numPr>
          <w:ilvl w:val="0"/>
          <w:numId w:val="5"/>
        </w:numPr>
        <w:rPr>
          <w:highlight w:val="yellow"/>
        </w:rPr>
      </w:pPr>
      <w:r w:rsidRPr="00F27587">
        <w:rPr>
          <w:highlight w:val="yellow"/>
        </w:rPr>
        <w:t>Manage Workflows</w:t>
      </w:r>
    </w:p>
    <w:p w:rsidR="00F53702" w:rsidRPr="00F27587" w:rsidRDefault="00F53702" w:rsidP="002731B0">
      <w:pPr>
        <w:pStyle w:val="table20"/>
        <w:numPr>
          <w:ilvl w:val="0"/>
          <w:numId w:val="5"/>
        </w:numPr>
        <w:rPr>
          <w:highlight w:val="yellow"/>
        </w:rPr>
      </w:pPr>
      <w:r w:rsidRPr="00F27587">
        <w:rPr>
          <w:highlight w:val="yellow"/>
        </w:rPr>
        <w:t>Manage Steps</w:t>
      </w:r>
    </w:p>
    <w:p w:rsidR="00F53702" w:rsidRPr="00F27587" w:rsidRDefault="00F53702" w:rsidP="002731B0">
      <w:pPr>
        <w:pStyle w:val="table20"/>
        <w:numPr>
          <w:ilvl w:val="0"/>
          <w:numId w:val="5"/>
        </w:numPr>
        <w:rPr>
          <w:highlight w:val="yellow"/>
        </w:rPr>
      </w:pPr>
      <w:r w:rsidRPr="00F27587">
        <w:rPr>
          <w:highlight w:val="yellow"/>
        </w:rPr>
        <w:t>Manage Workflow-Step Relationship</w:t>
      </w:r>
    </w:p>
    <w:p w:rsidR="00F53702" w:rsidRDefault="00F53702" w:rsidP="002731B0">
      <w:pPr>
        <w:pStyle w:val="table20"/>
        <w:numPr>
          <w:ilvl w:val="0"/>
          <w:numId w:val="5"/>
        </w:numPr>
      </w:pPr>
      <w:r>
        <w:t>Manage Cylinder Production Process</w:t>
      </w:r>
    </w:p>
    <w:p w:rsidR="00F53702" w:rsidRPr="00F27587" w:rsidRDefault="00F53702" w:rsidP="002731B0">
      <w:pPr>
        <w:pStyle w:val="table20"/>
        <w:numPr>
          <w:ilvl w:val="0"/>
          <w:numId w:val="5"/>
        </w:numPr>
        <w:rPr>
          <w:highlight w:val="yellow"/>
        </w:rPr>
      </w:pPr>
      <w:r w:rsidRPr="00F27587">
        <w:rPr>
          <w:highlight w:val="yellow"/>
        </w:rPr>
        <w:lastRenderedPageBreak/>
        <w:t>Manage Cylinder Status</w:t>
      </w:r>
    </w:p>
    <w:p w:rsidR="00EC3A14" w:rsidRPr="00F27587" w:rsidRDefault="00EC3A14" w:rsidP="002731B0">
      <w:pPr>
        <w:pStyle w:val="table20"/>
        <w:numPr>
          <w:ilvl w:val="0"/>
          <w:numId w:val="5"/>
        </w:numPr>
        <w:rPr>
          <w:highlight w:val="yellow"/>
        </w:rPr>
      </w:pPr>
      <w:r w:rsidRPr="00F27587">
        <w:rPr>
          <w:highlight w:val="yellow"/>
        </w:rPr>
        <w:t>Change Cylinder Priority</w:t>
      </w:r>
    </w:p>
    <w:p w:rsidR="00F53702" w:rsidRPr="00F27587" w:rsidRDefault="00F53702" w:rsidP="002731B0">
      <w:pPr>
        <w:pStyle w:val="table20"/>
        <w:numPr>
          <w:ilvl w:val="0"/>
          <w:numId w:val="5"/>
        </w:numPr>
        <w:rPr>
          <w:highlight w:val="yellow"/>
        </w:rPr>
      </w:pPr>
      <w:r w:rsidRPr="00F27587">
        <w:rPr>
          <w:highlight w:val="yellow"/>
        </w:rPr>
        <w:t>Print Cylinder Information Report</w:t>
      </w:r>
    </w:p>
    <w:p w:rsidR="00F53702" w:rsidRPr="00F27587" w:rsidRDefault="00F53702" w:rsidP="002731B0">
      <w:pPr>
        <w:pStyle w:val="table20"/>
        <w:numPr>
          <w:ilvl w:val="0"/>
          <w:numId w:val="5"/>
        </w:numPr>
        <w:rPr>
          <w:highlight w:val="yellow"/>
        </w:rPr>
      </w:pPr>
      <w:r w:rsidRPr="00F27587">
        <w:rPr>
          <w:highlight w:val="yellow"/>
        </w:rPr>
        <w:t>View Cylinder Progress Logs</w:t>
      </w:r>
    </w:p>
    <w:p w:rsidR="00F53702" w:rsidRPr="00F27587" w:rsidRDefault="00F53702" w:rsidP="002731B0">
      <w:pPr>
        <w:pStyle w:val="table20"/>
        <w:numPr>
          <w:ilvl w:val="0"/>
          <w:numId w:val="5"/>
        </w:numPr>
        <w:rPr>
          <w:highlight w:val="yellow"/>
        </w:rPr>
      </w:pPr>
      <w:r w:rsidRPr="00F27587">
        <w:rPr>
          <w:highlight w:val="yellow"/>
        </w:rPr>
        <w:t>View Order Progress Logs</w:t>
      </w:r>
    </w:p>
    <w:p w:rsidR="00F53702" w:rsidRPr="00F27587" w:rsidRDefault="00F53702" w:rsidP="002731B0">
      <w:pPr>
        <w:pStyle w:val="table20"/>
        <w:numPr>
          <w:ilvl w:val="0"/>
          <w:numId w:val="5"/>
        </w:numPr>
        <w:rPr>
          <w:highlight w:val="yellow"/>
        </w:rPr>
      </w:pPr>
      <w:r w:rsidRPr="00F27587">
        <w:rPr>
          <w:highlight w:val="yellow"/>
        </w:rPr>
        <w:t>View Workflow Queues</w:t>
      </w:r>
    </w:p>
    <w:p w:rsidR="00F53702" w:rsidRPr="00F27587" w:rsidRDefault="00F53702" w:rsidP="002731B0">
      <w:pPr>
        <w:pStyle w:val="table20"/>
        <w:numPr>
          <w:ilvl w:val="0"/>
          <w:numId w:val="5"/>
        </w:numPr>
        <w:rPr>
          <w:highlight w:val="yellow"/>
        </w:rPr>
      </w:pPr>
      <w:r w:rsidRPr="00F27587">
        <w:rPr>
          <w:highlight w:val="yellow"/>
        </w:rPr>
        <w:t>Export Cylinder Queues</w:t>
      </w:r>
    </w:p>
    <w:p w:rsidR="00B045F4" w:rsidRDefault="00B045F4" w:rsidP="00F53702">
      <w:pPr>
        <w:pStyle w:val="table20"/>
        <w:ind w:left="1080" w:firstLine="0"/>
      </w:pPr>
    </w:p>
    <w:p w:rsidR="002157F8" w:rsidRDefault="002157F8" w:rsidP="0057127A">
      <w:pPr>
        <w:pStyle w:val="Heading2"/>
      </w:pPr>
      <w:bookmarkStart w:id="4" w:name="_Toc313666642"/>
      <w:r>
        <w:t>References</w:t>
      </w:r>
      <w:bookmarkEnd w:id="4"/>
    </w:p>
    <w:p w:rsidR="002157F8" w:rsidRDefault="002157F8" w:rsidP="00E9195B">
      <w:r>
        <w:t>To fully understand the background to this project, the reader should also be familiar with:</w:t>
      </w:r>
    </w:p>
    <w:p w:rsidR="002157F8" w:rsidRDefault="002157F8" w:rsidP="002731B0">
      <w:pPr>
        <w:numPr>
          <w:ilvl w:val="0"/>
          <w:numId w:val="3"/>
        </w:numPr>
      </w:pPr>
      <w:r>
        <w:t>COMS Project Plan, reference GG/COMS/MP.1/2, version 2.0, dated 1 February 2011.</w:t>
      </w:r>
    </w:p>
    <w:p w:rsidR="002157F8" w:rsidRDefault="002157F8" w:rsidP="002731B0">
      <w:pPr>
        <w:numPr>
          <w:ilvl w:val="0"/>
          <w:numId w:val="3"/>
        </w:numPr>
      </w:pPr>
      <w:r>
        <w:t>COMS Quality Plan, reference GG/COMS/MQ.1/3, version 3.0, dated 13 September 2011.</w:t>
      </w:r>
    </w:p>
    <w:p w:rsidR="002157F8" w:rsidRDefault="002157F8" w:rsidP="002731B0">
      <w:pPr>
        <w:numPr>
          <w:ilvl w:val="0"/>
          <w:numId w:val="3"/>
        </w:numPr>
      </w:pPr>
      <w:r>
        <w:t>COMS User Requirement Specifications, reference GG/COMS/TS.1/1.1, version 1.1, dated 1 February 2011.</w:t>
      </w:r>
    </w:p>
    <w:p w:rsidR="00F27587" w:rsidRPr="00511E2F" w:rsidRDefault="002157F8" w:rsidP="00AB333B">
      <w:pPr>
        <w:pStyle w:val="Heading1"/>
        <w:ind w:left="720"/>
      </w:pPr>
      <w:r>
        <w:rPr>
          <w:rFonts w:cs="Times New Roman"/>
        </w:rPr>
        <w:br w:type="page"/>
      </w:r>
      <w:bookmarkStart w:id="5" w:name="_Toc313666643"/>
      <w:r w:rsidR="00145A4B" w:rsidRPr="00511E2F">
        <w:lastRenderedPageBreak/>
        <w:t>USER INSTRUCTIONS</w:t>
      </w:r>
      <w:bookmarkEnd w:id="5"/>
    </w:p>
    <w:p w:rsidR="00145A4B" w:rsidRDefault="00145A4B" w:rsidP="00145A4B">
      <w:pPr>
        <w:spacing w:before="240"/>
      </w:pPr>
      <w:r>
        <w:t>Cylinder and orders management system</w:t>
      </w:r>
      <w:r w:rsidR="00800AE9">
        <w:t xml:space="preserve"> (COMS)</w:t>
      </w:r>
      <w:r>
        <w:t xml:space="preserve"> is designed to run under Windows. This section describes the procedure of executing the functions in Cylinder and orders management system and it presumes that the users know the basics of using Windows.</w:t>
      </w:r>
    </w:p>
    <w:p w:rsidR="00800AE9" w:rsidRPr="00511E2F" w:rsidRDefault="00800AE9" w:rsidP="00511E2F">
      <w:pPr>
        <w:pStyle w:val="Heading2"/>
        <w:numPr>
          <w:ilvl w:val="0"/>
          <w:numId w:val="10"/>
        </w:numPr>
      </w:pPr>
      <w:bookmarkStart w:id="6" w:name="_Toc313666644"/>
      <w:r w:rsidRPr="00511E2F">
        <w:t>Getting Started</w:t>
      </w:r>
      <w:bookmarkEnd w:id="6"/>
    </w:p>
    <w:p w:rsidR="002157F8" w:rsidRDefault="002157F8" w:rsidP="00B045F4"/>
    <w:p w:rsidR="00800AE9" w:rsidRDefault="00800AE9" w:rsidP="002731B0">
      <w:pPr>
        <w:pStyle w:val="ListParagraph"/>
        <w:numPr>
          <w:ilvl w:val="0"/>
          <w:numId w:val="6"/>
        </w:numPr>
      </w:pPr>
      <w:r>
        <w:t>Double click on the COMS icon.</w:t>
      </w:r>
      <w:r w:rsidR="002B43CC">
        <w:t xml:space="preserve">  </w:t>
      </w:r>
      <w:r w:rsidR="002B43CC">
        <w:rPr>
          <w:noProof/>
        </w:rPr>
        <w:drawing>
          <wp:inline distT="0" distB="0" distL="0" distR="0">
            <wp:extent cx="717550" cy="215227"/>
            <wp:effectExtent l="1905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718962" cy="215650"/>
                    </a:xfrm>
                    <a:prstGeom prst="rect">
                      <a:avLst/>
                    </a:prstGeom>
                    <a:noFill/>
                    <a:ln w="9525">
                      <a:noFill/>
                      <a:miter lim="800000"/>
                      <a:headEnd/>
                      <a:tailEnd/>
                    </a:ln>
                  </pic:spPr>
                </pic:pic>
              </a:graphicData>
            </a:graphic>
          </wp:inline>
        </w:drawing>
      </w:r>
    </w:p>
    <w:p w:rsidR="00800AE9" w:rsidRDefault="00800AE9" w:rsidP="002731B0">
      <w:pPr>
        <w:pStyle w:val="ListParagraph"/>
        <w:numPr>
          <w:ilvl w:val="0"/>
          <w:numId w:val="6"/>
        </w:numPr>
      </w:pPr>
      <w:r>
        <w:t>The COMS application window is displayed</w:t>
      </w:r>
    </w:p>
    <w:p w:rsidR="002157F8" w:rsidRDefault="00472A47" w:rsidP="002C1F79">
      <w:r>
        <w:rPr>
          <w:noProof/>
        </w:rPr>
        <w:drawing>
          <wp:inline distT="0" distB="0" distL="0" distR="0">
            <wp:extent cx="5509684" cy="2565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11511" cy="2566251"/>
                    </a:xfrm>
                    <a:prstGeom prst="rect">
                      <a:avLst/>
                    </a:prstGeom>
                    <a:noFill/>
                    <a:ln w="9525">
                      <a:noFill/>
                      <a:miter lim="800000"/>
                      <a:headEnd/>
                      <a:tailEnd/>
                    </a:ln>
                  </pic:spPr>
                </pic:pic>
              </a:graphicData>
            </a:graphic>
          </wp:inline>
        </w:drawing>
      </w:r>
    </w:p>
    <w:p w:rsidR="002157F8" w:rsidRDefault="002157F8" w:rsidP="002C1F79"/>
    <w:p w:rsidR="002157F8" w:rsidRDefault="002157F8" w:rsidP="002C1F79"/>
    <w:p w:rsidR="002157F8" w:rsidRDefault="002157F8" w:rsidP="002C1F79"/>
    <w:p w:rsidR="002157F8" w:rsidRDefault="002157F8" w:rsidP="00774F0C">
      <w:pPr>
        <w:pStyle w:val="Heading1"/>
      </w:pPr>
      <w:r>
        <w:rPr>
          <w:rFonts w:cs="Times New Roman"/>
        </w:rPr>
        <w:br w:type="page"/>
      </w:r>
    </w:p>
    <w:p w:rsidR="00511E2F" w:rsidRDefault="00511E2F" w:rsidP="00511E2F">
      <w:pPr>
        <w:pStyle w:val="Heading2"/>
        <w:numPr>
          <w:ilvl w:val="0"/>
          <w:numId w:val="10"/>
        </w:numPr>
      </w:pPr>
      <w:bookmarkStart w:id="7" w:name="_Toc313666645"/>
      <w:r>
        <w:lastRenderedPageBreak/>
        <w:t>Manage Employee User Account</w:t>
      </w:r>
      <w:bookmarkEnd w:id="7"/>
    </w:p>
    <w:p w:rsidR="002157F8" w:rsidRPr="00AC0930" w:rsidRDefault="002157F8" w:rsidP="00713F1F">
      <w:pPr>
        <w:rPr>
          <w:rFonts w:cs="Times New Roman"/>
        </w:rPr>
      </w:pPr>
      <w:r>
        <w:t xml:space="preserve">The aim of this </w:t>
      </w:r>
      <w:r w:rsidR="00774F0C">
        <w:t>function</w:t>
      </w:r>
      <w:r>
        <w:t xml:space="preserve"> is to </w:t>
      </w:r>
      <w:r>
        <w:rPr>
          <w:rStyle w:val="SoDAField"/>
          <w:color w:val="auto"/>
        </w:rPr>
        <w:t xml:space="preserve">manage the </w:t>
      </w:r>
      <w:r w:rsidR="00FE16A6">
        <w:rPr>
          <w:rStyle w:val="SoDAField"/>
          <w:color w:val="auto"/>
        </w:rPr>
        <w:t>employee information.</w:t>
      </w:r>
    </w:p>
    <w:p w:rsidR="0063161B" w:rsidRPr="00511E2F" w:rsidRDefault="0063161B" w:rsidP="0063161B">
      <w:pPr>
        <w:pStyle w:val="Heading3"/>
        <w:numPr>
          <w:ilvl w:val="2"/>
          <w:numId w:val="15"/>
        </w:numPr>
      </w:pPr>
      <w:bookmarkStart w:id="8" w:name="_Toc313666646"/>
      <w:r w:rsidRPr="00511E2F">
        <w:t xml:space="preserve">Create </w:t>
      </w:r>
      <w:r>
        <w:t>Employee User Account</w:t>
      </w:r>
      <w:bookmarkEnd w:id="8"/>
    </w:p>
    <w:p w:rsidR="0063161B" w:rsidRDefault="0063161B" w:rsidP="0063161B">
      <w:pPr>
        <w:numPr>
          <w:ilvl w:val="0"/>
          <w:numId w:val="14"/>
        </w:numPr>
      </w:pPr>
      <w:r>
        <w:t xml:space="preserve">In admin module, select the </w:t>
      </w:r>
      <w:r>
        <w:rPr>
          <w:b/>
          <w:bCs/>
        </w:rPr>
        <w:t>Employee</w:t>
      </w:r>
      <w:r w:rsidR="00414F94">
        <w:rPr>
          <w:b/>
          <w:bCs/>
        </w:rPr>
        <w:t xml:space="preserve"> Menu</w:t>
      </w:r>
    </w:p>
    <w:p w:rsidR="0063161B" w:rsidRDefault="0063161B" w:rsidP="0063161B">
      <w:pPr>
        <w:numPr>
          <w:ilvl w:val="0"/>
          <w:numId w:val="14"/>
        </w:numPr>
      </w:pPr>
      <w:r>
        <w:t>Enter/select the following information in the respective textboxes or drop down list</w:t>
      </w:r>
    </w:p>
    <w:p w:rsidR="0063161B" w:rsidRDefault="0063161B" w:rsidP="0063161B">
      <w:pPr>
        <w:pStyle w:val="ListParagraph"/>
        <w:numPr>
          <w:ilvl w:val="0"/>
          <w:numId w:val="19"/>
        </w:numPr>
        <w:spacing w:after="0" w:line="240" w:lineRule="auto"/>
        <w:ind w:left="1786" w:hanging="357"/>
      </w:pPr>
      <w:r>
        <w:t>Name</w:t>
      </w:r>
    </w:p>
    <w:p w:rsidR="0063161B" w:rsidRDefault="0063161B" w:rsidP="0063161B">
      <w:pPr>
        <w:pStyle w:val="ListParagraph"/>
        <w:numPr>
          <w:ilvl w:val="0"/>
          <w:numId w:val="19"/>
        </w:numPr>
        <w:spacing w:after="0" w:line="240" w:lineRule="auto"/>
        <w:ind w:left="1786" w:hanging="357"/>
      </w:pPr>
      <w:r>
        <w:t>Surname</w:t>
      </w:r>
    </w:p>
    <w:p w:rsidR="0063161B" w:rsidRDefault="0063161B" w:rsidP="0063161B">
      <w:pPr>
        <w:pStyle w:val="ListParagraph"/>
        <w:numPr>
          <w:ilvl w:val="0"/>
          <w:numId w:val="19"/>
        </w:numPr>
        <w:spacing w:after="0" w:line="240" w:lineRule="auto"/>
        <w:ind w:left="1786" w:hanging="357"/>
      </w:pPr>
      <w:r>
        <w:t>Staff code</w:t>
      </w:r>
    </w:p>
    <w:p w:rsidR="0063161B" w:rsidRDefault="0063161B" w:rsidP="0063161B">
      <w:pPr>
        <w:pStyle w:val="ListParagraph"/>
        <w:numPr>
          <w:ilvl w:val="0"/>
          <w:numId w:val="19"/>
        </w:numPr>
        <w:spacing w:after="0" w:line="240" w:lineRule="auto"/>
        <w:ind w:left="1786" w:hanging="357"/>
      </w:pPr>
      <w:r>
        <w:t>Bar code</w:t>
      </w:r>
    </w:p>
    <w:p w:rsidR="0063161B" w:rsidRDefault="0063161B" w:rsidP="0063161B">
      <w:pPr>
        <w:pStyle w:val="ListParagraph"/>
        <w:numPr>
          <w:ilvl w:val="0"/>
          <w:numId w:val="19"/>
        </w:numPr>
        <w:spacing w:after="0" w:line="240" w:lineRule="auto"/>
        <w:ind w:left="1786" w:hanging="357"/>
      </w:pPr>
      <w:r>
        <w:t>Department (drop down)</w:t>
      </w:r>
    </w:p>
    <w:p w:rsidR="0063161B" w:rsidRDefault="0063161B" w:rsidP="0063161B">
      <w:pPr>
        <w:pStyle w:val="ListParagraph"/>
        <w:numPr>
          <w:ilvl w:val="0"/>
          <w:numId w:val="19"/>
        </w:numPr>
        <w:spacing w:after="0" w:line="240" w:lineRule="auto"/>
        <w:ind w:left="1786" w:hanging="357"/>
      </w:pPr>
      <w:r>
        <w:t>Position</w:t>
      </w:r>
    </w:p>
    <w:p w:rsidR="0063161B" w:rsidRDefault="0063161B" w:rsidP="0063161B">
      <w:pPr>
        <w:pStyle w:val="ListParagraph"/>
        <w:numPr>
          <w:ilvl w:val="0"/>
          <w:numId w:val="19"/>
        </w:numPr>
        <w:spacing w:after="0" w:line="240" w:lineRule="auto"/>
        <w:ind w:left="1786" w:hanging="357"/>
      </w:pPr>
      <w:r>
        <w:t>Username</w:t>
      </w:r>
    </w:p>
    <w:p w:rsidR="0063161B" w:rsidRDefault="0063161B" w:rsidP="0063161B">
      <w:pPr>
        <w:pStyle w:val="ListParagraph"/>
        <w:numPr>
          <w:ilvl w:val="0"/>
          <w:numId w:val="19"/>
        </w:numPr>
        <w:spacing w:after="0" w:line="240" w:lineRule="auto"/>
        <w:ind w:left="1786" w:hanging="357"/>
      </w:pPr>
      <w:r>
        <w:t>Password</w:t>
      </w:r>
    </w:p>
    <w:p w:rsidR="0063161B" w:rsidRDefault="0063161B" w:rsidP="0063161B">
      <w:pPr>
        <w:pStyle w:val="ListParagraph"/>
        <w:spacing w:after="0" w:line="240" w:lineRule="auto"/>
        <w:ind w:left="1786"/>
      </w:pPr>
    </w:p>
    <w:p w:rsidR="00472A47" w:rsidRDefault="00472A47" w:rsidP="00472A47">
      <w:pPr>
        <w:pStyle w:val="ListParagraph"/>
        <w:spacing w:after="0" w:line="240" w:lineRule="auto"/>
        <w:ind w:left="709"/>
      </w:pPr>
      <w:r>
        <w:rPr>
          <w:noProof/>
        </w:rPr>
        <w:drawing>
          <wp:inline distT="0" distB="0" distL="0" distR="0">
            <wp:extent cx="5731510" cy="752277"/>
            <wp:effectExtent l="19050" t="0" r="254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31510" cy="752277"/>
                    </a:xfrm>
                    <a:prstGeom prst="rect">
                      <a:avLst/>
                    </a:prstGeom>
                    <a:noFill/>
                    <a:ln w="9525">
                      <a:noFill/>
                      <a:miter lim="800000"/>
                      <a:headEnd/>
                      <a:tailEnd/>
                    </a:ln>
                  </pic:spPr>
                </pic:pic>
              </a:graphicData>
            </a:graphic>
          </wp:inline>
        </w:drawing>
      </w:r>
    </w:p>
    <w:p w:rsidR="00472A47" w:rsidRDefault="00472A47" w:rsidP="0063161B">
      <w:pPr>
        <w:pStyle w:val="ListParagraph"/>
        <w:spacing w:after="0" w:line="240" w:lineRule="auto"/>
        <w:ind w:left="1786"/>
      </w:pPr>
    </w:p>
    <w:p w:rsidR="0063161B" w:rsidRDefault="0063161B" w:rsidP="0063161B">
      <w:pPr>
        <w:numPr>
          <w:ilvl w:val="0"/>
          <w:numId w:val="14"/>
        </w:numPr>
      </w:pPr>
      <w:r>
        <w:t xml:space="preserve">Click on </w:t>
      </w:r>
      <w:r w:rsidRPr="0063161B">
        <w:rPr>
          <w:b/>
        </w:rPr>
        <w:t>Save</w:t>
      </w:r>
      <w:r>
        <w:t xml:space="preserve"> button</w:t>
      </w:r>
    </w:p>
    <w:p w:rsidR="0063161B" w:rsidRDefault="0063161B" w:rsidP="0063161B">
      <w:pPr>
        <w:numPr>
          <w:ilvl w:val="0"/>
          <w:numId w:val="14"/>
        </w:numPr>
      </w:pPr>
      <w:r>
        <w:t xml:space="preserve">A portion of the employee information will be shown in the </w:t>
      </w:r>
      <w:r>
        <w:rPr>
          <w:b/>
        </w:rPr>
        <w:t>employee list</w:t>
      </w:r>
      <w:r w:rsidRPr="008735FD">
        <w:rPr>
          <w:b/>
        </w:rPr>
        <w:t xml:space="preserve"> table</w:t>
      </w:r>
      <w:r>
        <w:t>.</w:t>
      </w:r>
    </w:p>
    <w:p w:rsidR="006B0B9F" w:rsidRDefault="006B0B9F" w:rsidP="006B0B9F">
      <w:r>
        <w:rPr>
          <w:noProof/>
        </w:rPr>
        <w:drawing>
          <wp:inline distT="0" distB="0" distL="0" distR="0">
            <wp:extent cx="3841750" cy="464048"/>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843384" cy="464245"/>
                    </a:xfrm>
                    <a:prstGeom prst="rect">
                      <a:avLst/>
                    </a:prstGeom>
                    <a:noFill/>
                    <a:ln w="9525">
                      <a:noFill/>
                      <a:miter lim="800000"/>
                      <a:headEnd/>
                      <a:tailEnd/>
                    </a:ln>
                  </pic:spPr>
                </pic:pic>
              </a:graphicData>
            </a:graphic>
          </wp:inline>
        </w:drawing>
      </w:r>
    </w:p>
    <w:p w:rsidR="0063161B" w:rsidRDefault="0063161B" w:rsidP="0063161B">
      <w:pPr>
        <w:pStyle w:val="Heading3"/>
      </w:pPr>
      <w:bookmarkStart w:id="9" w:name="_Toc313666647"/>
      <w:r>
        <w:t>Edit Employee User Account</w:t>
      </w:r>
      <w:bookmarkEnd w:id="9"/>
    </w:p>
    <w:p w:rsidR="0063161B" w:rsidRDefault="0063161B" w:rsidP="0063161B">
      <w:pPr>
        <w:numPr>
          <w:ilvl w:val="0"/>
          <w:numId w:val="17"/>
        </w:numPr>
      </w:pPr>
      <w:r>
        <w:t xml:space="preserve">In admin module, select the </w:t>
      </w:r>
      <w:r>
        <w:rPr>
          <w:b/>
          <w:bCs/>
        </w:rPr>
        <w:t>Employee</w:t>
      </w:r>
      <w:r w:rsidR="00414F94">
        <w:rPr>
          <w:b/>
          <w:bCs/>
        </w:rPr>
        <w:t xml:space="preserve"> Menu</w:t>
      </w:r>
    </w:p>
    <w:p w:rsidR="0063161B" w:rsidRDefault="0063161B" w:rsidP="0063161B">
      <w:pPr>
        <w:numPr>
          <w:ilvl w:val="0"/>
          <w:numId w:val="17"/>
        </w:numPr>
      </w:pPr>
      <w:r>
        <w:t xml:space="preserve">Identify the employee information to be edited and </w:t>
      </w:r>
      <w:r w:rsidR="00522F53">
        <w:t>click</w:t>
      </w:r>
      <w:r>
        <w:t xml:space="preserve"> on its </w:t>
      </w:r>
      <w:r w:rsidR="00522F53">
        <w:rPr>
          <w:b/>
        </w:rPr>
        <w:t>edit link</w:t>
      </w:r>
      <w:r>
        <w:t xml:space="preserve"> (left side of the employee information)</w:t>
      </w:r>
    </w:p>
    <w:p w:rsidR="0063161B" w:rsidRDefault="0063161B" w:rsidP="0063161B">
      <w:pPr>
        <w:numPr>
          <w:ilvl w:val="0"/>
          <w:numId w:val="17"/>
        </w:numPr>
      </w:pPr>
      <w:r>
        <w:t>Enter</w:t>
      </w:r>
      <w:r w:rsidR="00884A27">
        <w:t>/select</w:t>
      </w:r>
      <w:r>
        <w:t xml:space="preserve"> the updated </w:t>
      </w:r>
      <w:r w:rsidR="00884A27">
        <w:t>employee</w:t>
      </w:r>
      <w:r>
        <w:t xml:space="preserve"> information in the </w:t>
      </w:r>
      <w:r w:rsidR="00884A27">
        <w:t xml:space="preserve">respective </w:t>
      </w:r>
      <w:r w:rsidRPr="008735FD">
        <w:rPr>
          <w:b/>
        </w:rPr>
        <w:t>text box</w:t>
      </w:r>
      <w:r w:rsidR="00884A27">
        <w:rPr>
          <w:b/>
        </w:rPr>
        <w:t>es or drop down list</w:t>
      </w:r>
    </w:p>
    <w:p w:rsidR="0063161B" w:rsidRDefault="0063161B" w:rsidP="0063161B">
      <w:pPr>
        <w:numPr>
          <w:ilvl w:val="0"/>
          <w:numId w:val="17"/>
        </w:numPr>
      </w:pPr>
      <w:r>
        <w:t xml:space="preserve">Click on </w:t>
      </w:r>
      <w:r w:rsidRPr="008735FD">
        <w:rPr>
          <w:b/>
        </w:rPr>
        <w:t>Save</w:t>
      </w:r>
      <w:r>
        <w:t xml:space="preserve"> button</w:t>
      </w:r>
    </w:p>
    <w:p w:rsidR="00884A27" w:rsidRDefault="00884A27" w:rsidP="00884A27">
      <w:pPr>
        <w:numPr>
          <w:ilvl w:val="0"/>
          <w:numId w:val="17"/>
        </w:numPr>
      </w:pPr>
      <w:r>
        <w:t xml:space="preserve">A portion of the employee information will be shown in the </w:t>
      </w:r>
      <w:r>
        <w:rPr>
          <w:b/>
        </w:rPr>
        <w:t>employee list</w:t>
      </w:r>
      <w:r w:rsidRPr="008735FD">
        <w:rPr>
          <w:b/>
        </w:rPr>
        <w:t xml:space="preserve"> table</w:t>
      </w:r>
      <w:r>
        <w:t>.</w:t>
      </w:r>
    </w:p>
    <w:p w:rsidR="0063161B" w:rsidRDefault="0063161B" w:rsidP="0063161B">
      <w:pPr>
        <w:pStyle w:val="Heading3"/>
      </w:pPr>
      <w:bookmarkStart w:id="10" w:name="_Toc313666648"/>
      <w:r>
        <w:t>Delete Employee User Account</w:t>
      </w:r>
      <w:bookmarkEnd w:id="10"/>
    </w:p>
    <w:p w:rsidR="0063161B" w:rsidRDefault="0063161B" w:rsidP="0063161B">
      <w:pPr>
        <w:numPr>
          <w:ilvl w:val="0"/>
          <w:numId w:val="18"/>
        </w:numPr>
      </w:pPr>
      <w:r>
        <w:t xml:space="preserve">In admin module, select the </w:t>
      </w:r>
      <w:r>
        <w:rPr>
          <w:b/>
          <w:bCs/>
        </w:rPr>
        <w:t>Employee</w:t>
      </w:r>
      <w:r w:rsidR="00414F94">
        <w:rPr>
          <w:b/>
          <w:bCs/>
        </w:rPr>
        <w:t xml:space="preserve"> Menu</w:t>
      </w:r>
    </w:p>
    <w:p w:rsidR="0063161B" w:rsidRDefault="0063161B" w:rsidP="0063161B">
      <w:pPr>
        <w:numPr>
          <w:ilvl w:val="0"/>
          <w:numId w:val="18"/>
        </w:numPr>
      </w:pPr>
      <w:r>
        <w:t xml:space="preserve">Identify the </w:t>
      </w:r>
      <w:r w:rsidR="004E5702">
        <w:t>employee</w:t>
      </w:r>
      <w:r>
        <w:t xml:space="preserve"> </w:t>
      </w:r>
      <w:r w:rsidR="004E5702">
        <w:t xml:space="preserve">user account </w:t>
      </w:r>
      <w:r>
        <w:t xml:space="preserve">to be deleted and check on its </w:t>
      </w:r>
      <w:r w:rsidRPr="008735FD">
        <w:rPr>
          <w:b/>
        </w:rPr>
        <w:t>checkbox</w:t>
      </w:r>
      <w:r>
        <w:t xml:space="preserve"> (left side of the </w:t>
      </w:r>
      <w:r w:rsidR="004E5702">
        <w:t>employee information</w:t>
      </w:r>
      <w:r>
        <w:t>)</w:t>
      </w:r>
    </w:p>
    <w:p w:rsidR="0063161B" w:rsidRDefault="0063161B" w:rsidP="0063161B">
      <w:pPr>
        <w:numPr>
          <w:ilvl w:val="0"/>
          <w:numId w:val="18"/>
        </w:numPr>
      </w:pPr>
      <w:r>
        <w:t xml:space="preserve">Click on </w:t>
      </w:r>
      <w:r>
        <w:rPr>
          <w:b/>
        </w:rPr>
        <w:t>Delete</w:t>
      </w:r>
      <w:r>
        <w:t xml:space="preserve"> button</w:t>
      </w:r>
    </w:p>
    <w:p w:rsidR="0063161B" w:rsidRDefault="0063161B" w:rsidP="0063161B">
      <w:pPr>
        <w:numPr>
          <w:ilvl w:val="0"/>
          <w:numId w:val="18"/>
        </w:numPr>
      </w:pPr>
      <w:r>
        <w:t xml:space="preserve">The selected </w:t>
      </w:r>
      <w:r w:rsidR="004E5702">
        <w:t>employee user account</w:t>
      </w:r>
      <w:r>
        <w:t xml:space="preserve"> will be deleted from the </w:t>
      </w:r>
      <w:r w:rsidR="004E5702">
        <w:rPr>
          <w:b/>
        </w:rPr>
        <w:t>employee list</w:t>
      </w:r>
      <w:r w:rsidR="004E5702" w:rsidRPr="008735FD">
        <w:rPr>
          <w:b/>
        </w:rPr>
        <w:t xml:space="preserve"> table</w:t>
      </w:r>
      <w:r>
        <w:t>.</w:t>
      </w:r>
    </w:p>
    <w:p w:rsidR="00511E2F" w:rsidRDefault="00511E2F" w:rsidP="00511E2F">
      <w:pPr>
        <w:pStyle w:val="Heading2"/>
        <w:numPr>
          <w:ilvl w:val="0"/>
          <w:numId w:val="10"/>
        </w:numPr>
      </w:pPr>
      <w:bookmarkStart w:id="11" w:name="_Toc313666649"/>
      <w:r>
        <w:lastRenderedPageBreak/>
        <w:t>Manage Roles</w:t>
      </w:r>
      <w:r w:rsidR="0059757C">
        <w:t xml:space="preserve"> &amp; Rights</w:t>
      </w:r>
      <w:bookmarkEnd w:id="11"/>
    </w:p>
    <w:p w:rsidR="00511E2F" w:rsidRDefault="00511E2F" w:rsidP="00511E2F">
      <w:pPr>
        <w:rPr>
          <w:rStyle w:val="SoDAField"/>
          <w:color w:val="auto"/>
        </w:rPr>
      </w:pPr>
      <w:r>
        <w:t xml:space="preserve">The aim of this function is to </w:t>
      </w:r>
      <w:r>
        <w:rPr>
          <w:rStyle w:val="SoDAField"/>
          <w:color w:val="auto"/>
        </w:rPr>
        <w:t xml:space="preserve">manage the </w:t>
      </w:r>
      <w:r w:rsidR="00414F94">
        <w:rPr>
          <w:rStyle w:val="SoDAField"/>
          <w:color w:val="auto"/>
        </w:rPr>
        <w:t>role information for the employees</w:t>
      </w:r>
    </w:p>
    <w:p w:rsidR="006B0B9F" w:rsidRPr="00AC0930" w:rsidRDefault="006B0B9F" w:rsidP="00511E2F">
      <w:pPr>
        <w:rPr>
          <w:rFonts w:cs="Times New Roman"/>
        </w:rPr>
      </w:pPr>
      <w:r>
        <w:rPr>
          <w:rFonts w:cs="Times New Roman"/>
          <w:noProof/>
        </w:rPr>
        <w:drawing>
          <wp:inline distT="0" distB="0" distL="0" distR="0">
            <wp:extent cx="5723255" cy="173545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723255" cy="1735455"/>
                    </a:xfrm>
                    <a:prstGeom prst="rect">
                      <a:avLst/>
                    </a:prstGeom>
                    <a:noFill/>
                    <a:ln w="9525">
                      <a:noFill/>
                      <a:miter lim="800000"/>
                      <a:headEnd/>
                      <a:tailEnd/>
                    </a:ln>
                  </pic:spPr>
                </pic:pic>
              </a:graphicData>
            </a:graphic>
          </wp:inline>
        </w:drawing>
      </w:r>
    </w:p>
    <w:p w:rsidR="00414F94" w:rsidRPr="00511E2F" w:rsidRDefault="00414F94" w:rsidP="00414F94">
      <w:pPr>
        <w:pStyle w:val="Heading3"/>
        <w:numPr>
          <w:ilvl w:val="2"/>
          <w:numId w:val="21"/>
        </w:numPr>
      </w:pPr>
      <w:bookmarkStart w:id="12" w:name="_Toc313666650"/>
      <w:r w:rsidRPr="00511E2F">
        <w:t xml:space="preserve">Create </w:t>
      </w:r>
      <w:r>
        <w:t>New Role</w:t>
      </w:r>
      <w:bookmarkEnd w:id="12"/>
    </w:p>
    <w:p w:rsidR="00414F94" w:rsidRDefault="00414F94" w:rsidP="00414F94">
      <w:pPr>
        <w:numPr>
          <w:ilvl w:val="0"/>
          <w:numId w:val="22"/>
        </w:numPr>
      </w:pPr>
      <w:r>
        <w:t xml:space="preserve">In admin module, select the </w:t>
      </w:r>
      <w:r>
        <w:rPr>
          <w:b/>
          <w:bCs/>
        </w:rPr>
        <w:t xml:space="preserve">Role </w:t>
      </w:r>
      <w:r w:rsidRPr="00B55D34">
        <w:rPr>
          <w:b/>
          <w:bCs/>
        </w:rPr>
        <w:t>Menu</w:t>
      </w:r>
    </w:p>
    <w:p w:rsidR="00414F94" w:rsidRDefault="00414F94" w:rsidP="00414F94">
      <w:pPr>
        <w:numPr>
          <w:ilvl w:val="0"/>
          <w:numId w:val="22"/>
        </w:numPr>
      </w:pPr>
      <w:r>
        <w:t xml:space="preserve">Enter the new </w:t>
      </w:r>
      <w:r w:rsidR="00A54B70" w:rsidRPr="00A54B70">
        <w:rPr>
          <w:b/>
        </w:rPr>
        <w:t>Role Name</w:t>
      </w:r>
      <w:r>
        <w:t xml:space="preserve"> in the </w:t>
      </w:r>
      <w:r w:rsidRPr="008735FD">
        <w:rPr>
          <w:b/>
        </w:rPr>
        <w:t>text box</w:t>
      </w:r>
      <w:r>
        <w:t xml:space="preserve"> besides the label “</w:t>
      </w:r>
      <w:r w:rsidR="00A54B70">
        <w:t>Role Name</w:t>
      </w:r>
      <w:r>
        <w:t>”</w:t>
      </w:r>
    </w:p>
    <w:p w:rsidR="00A54B70" w:rsidRDefault="00A54B70" w:rsidP="00414F94">
      <w:pPr>
        <w:numPr>
          <w:ilvl w:val="0"/>
          <w:numId w:val="22"/>
        </w:numPr>
      </w:pPr>
      <w:r>
        <w:t>Check the checkbox to activate the role name after creation</w:t>
      </w:r>
    </w:p>
    <w:p w:rsidR="00A54B70" w:rsidRDefault="00A54B70" w:rsidP="00414F94">
      <w:pPr>
        <w:numPr>
          <w:ilvl w:val="0"/>
          <w:numId w:val="22"/>
        </w:numPr>
      </w:pPr>
      <w:r>
        <w:t>Assign the access rights by checking the various access rights name</w:t>
      </w:r>
    </w:p>
    <w:p w:rsidR="00414F94" w:rsidRDefault="00414F94" w:rsidP="00414F94">
      <w:pPr>
        <w:numPr>
          <w:ilvl w:val="0"/>
          <w:numId w:val="22"/>
        </w:numPr>
      </w:pPr>
      <w:r>
        <w:t xml:space="preserve">Click on </w:t>
      </w:r>
      <w:r w:rsidRPr="008735FD">
        <w:rPr>
          <w:b/>
        </w:rPr>
        <w:t>Save</w:t>
      </w:r>
      <w:r>
        <w:t xml:space="preserve"> button</w:t>
      </w:r>
    </w:p>
    <w:p w:rsidR="00414F94" w:rsidRDefault="00414F94" w:rsidP="00414F94">
      <w:pPr>
        <w:numPr>
          <w:ilvl w:val="0"/>
          <w:numId w:val="22"/>
        </w:numPr>
      </w:pPr>
      <w:r>
        <w:t xml:space="preserve">The new </w:t>
      </w:r>
      <w:r w:rsidR="00A54B70">
        <w:t>role</w:t>
      </w:r>
      <w:r>
        <w:t xml:space="preserve"> </w:t>
      </w:r>
      <w:r w:rsidR="00A54B70">
        <w:t xml:space="preserve">name </w:t>
      </w:r>
      <w:r>
        <w:t xml:space="preserve">will be shown in the </w:t>
      </w:r>
      <w:r w:rsidR="00A54B70">
        <w:rPr>
          <w:b/>
        </w:rPr>
        <w:t>role list</w:t>
      </w:r>
      <w:r w:rsidRPr="008735FD">
        <w:rPr>
          <w:b/>
        </w:rPr>
        <w:t xml:space="preserve"> table</w:t>
      </w:r>
      <w:r>
        <w:t>.</w:t>
      </w:r>
    </w:p>
    <w:p w:rsidR="006B0B9F" w:rsidRDefault="006B0B9F" w:rsidP="006B0B9F">
      <w:r>
        <w:rPr>
          <w:noProof/>
        </w:rPr>
        <w:drawing>
          <wp:inline distT="0" distB="0" distL="0" distR="0">
            <wp:extent cx="2402417" cy="88762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404050" cy="888229"/>
                    </a:xfrm>
                    <a:prstGeom prst="rect">
                      <a:avLst/>
                    </a:prstGeom>
                    <a:noFill/>
                    <a:ln w="9525">
                      <a:noFill/>
                      <a:miter lim="800000"/>
                      <a:headEnd/>
                      <a:tailEnd/>
                    </a:ln>
                  </pic:spPr>
                </pic:pic>
              </a:graphicData>
            </a:graphic>
          </wp:inline>
        </w:drawing>
      </w:r>
    </w:p>
    <w:p w:rsidR="00414F94" w:rsidRDefault="00FF5719" w:rsidP="00414F94">
      <w:pPr>
        <w:pStyle w:val="Heading3"/>
      </w:pPr>
      <w:bookmarkStart w:id="13" w:name="_Toc313666651"/>
      <w:r>
        <w:t>Edit Role</w:t>
      </w:r>
      <w:bookmarkEnd w:id="13"/>
    </w:p>
    <w:p w:rsidR="00414F94" w:rsidRDefault="00414F94" w:rsidP="00414F94">
      <w:pPr>
        <w:numPr>
          <w:ilvl w:val="0"/>
          <w:numId w:val="23"/>
        </w:numPr>
      </w:pPr>
      <w:r>
        <w:t xml:space="preserve">In admin module, select the </w:t>
      </w:r>
      <w:r>
        <w:rPr>
          <w:b/>
          <w:bCs/>
        </w:rPr>
        <w:t xml:space="preserve">Role </w:t>
      </w:r>
      <w:r w:rsidRPr="00B55D34">
        <w:rPr>
          <w:b/>
          <w:bCs/>
        </w:rPr>
        <w:t>Menu</w:t>
      </w:r>
    </w:p>
    <w:p w:rsidR="00414F94" w:rsidRDefault="00FF5719" w:rsidP="00414F94">
      <w:pPr>
        <w:numPr>
          <w:ilvl w:val="0"/>
          <w:numId w:val="23"/>
        </w:numPr>
      </w:pPr>
      <w:r>
        <w:t>In the role list table, i</w:t>
      </w:r>
      <w:r w:rsidR="00414F94">
        <w:t xml:space="preserve">dentify the error code to be edited and </w:t>
      </w:r>
      <w:r>
        <w:t xml:space="preserve">click on the </w:t>
      </w:r>
      <w:r>
        <w:rPr>
          <w:b/>
        </w:rPr>
        <w:t>edit link</w:t>
      </w:r>
      <w:r w:rsidR="00414F94">
        <w:t xml:space="preserve"> (left side of the </w:t>
      </w:r>
      <w:r>
        <w:t>role name</w:t>
      </w:r>
      <w:r w:rsidR="00414F94">
        <w:t>)</w:t>
      </w:r>
    </w:p>
    <w:p w:rsidR="00414F94" w:rsidRDefault="00414F94" w:rsidP="00414F94">
      <w:pPr>
        <w:numPr>
          <w:ilvl w:val="0"/>
          <w:numId w:val="23"/>
        </w:numPr>
      </w:pPr>
      <w:r>
        <w:t xml:space="preserve">Enter the updated </w:t>
      </w:r>
      <w:r w:rsidR="00FF5719">
        <w:t>role</w:t>
      </w:r>
      <w:r>
        <w:t xml:space="preserve"> informa</w:t>
      </w:r>
      <w:r w:rsidR="00FF5719">
        <w:t>tion in the respective sections – role name, active and access rights.</w:t>
      </w:r>
    </w:p>
    <w:p w:rsidR="00414F94" w:rsidRDefault="00414F94" w:rsidP="00414F94">
      <w:pPr>
        <w:numPr>
          <w:ilvl w:val="0"/>
          <w:numId w:val="23"/>
        </w:numPr>
      </w:pPr>
      <w:r>
        <w:t xml:space="preserve">Click on </w:t>
      </w:r>
      <w:r w:rsidRPr="008735FD">
        <w:rPr>
          <w:b/>
        </w:rPr>
        <w:t>Save</w:t>
      </w:r>
      <w:r>
        <w:t xml:space="preserve"> button</w:t>
      </w:r>
    </w:p>
    <w:p w:rsidR="00414F94" w:rsidRDefault="00414F94" w:rsidP="00414F94">
      <w:pPr>
        <w:numPr>
          <w:ilvl w:val="0"/>
          <w:numId w:val="23"/>
        </w:numPr>
      </w:pPr>
      <w:r>
        <w:t xml:space="preserve">The updated </w:t>
      </w:r>
      <w:r w:rsidR="00FF5719">
        <w:t>role information</w:t>
      </w:r>
      <w:r>
        <w:t xml:space="preserve"> will be shown in the </w:t>
      </w:r>
      <w:r w:rsidR="00FF5719">
        <w:t xml:space="preserve">role list </w:t>
      </w:r>
      <w:r>
        <w:t>table.</w:t>
      </w:r>
    </w:p>
    <w:p w:rsidR="00511E2F" w:rsidRPr="008408A5" w:rsidRDefault="00511E2F" w:rsidP="008408A5">
      <w:pPr>
        <w:pStyle w:val="Heading2"/>
        <w:numPr>
          <w:ilvl w:val="0"/>
          <w:numId w:val="10"/>
        </w:numPr>
      </w:pPr>
      <w:bookmarkStart w:id="14" w:name="_Toc313666652"/>
      <w:r w:rsidRPr="008408A5">
        <w:t xml:space="preserve">Manage </w:t>
      </w:r>
      <w:r w:rsidRPr="003E15B6">
        <w:rPr>
          <w:highlight w:val="yellow"/>
        </w:rPr>
        <w:t>Employee-Role Relationship</w:t>
      </w:r>
      <w:bookmarkEnd w:id="14"/>
    </w:p>
    <w:p w:rsidR="00511E2F" w:rsidRPr="008408A5" w:rsidRDefault="00511E2F" w:rsidP="00511E2F">
      <w:pPr>
        <w:ind w:left="0"/>
      </w:pPr>
    </w:p>
    <w:p w:rsidR="00511E2F" w:rsidRPr="008408A5" w:rsidRDefault="00511E2F" w:rsidP="008408A5">
      <w:pPr>
        <w:pStyle w:val="Heading2"/>
        <w:numPr>
          <w:ilvl w:val="0"/>
          <w:numId w:val="10"/>
        </w:numPr>
      </w:pPr>
      <w:bookmarkStart w:id="15" w:name="_Toc313666653"/>
      <w:r w:rsidRPr="008408A5">
        <w:t>Manage Sales Order</w:t>
      </w:r>
      <w:bookmarkEnd w:id="15"/>
    </w:p>
    <w:p w:rsidR="006B0B9F" w:rsidRPr="006B0B9F" w:rsidRDefault="006B0B9F" w:rsidP="006B0B9F">
      <w:pPr>
        <w:pStyle w:val="ListParagraph"/>
        <w:rPr>
          <w:rStyle w:val="SoDAField"/>
          <w:color w:val="auto"/>
        </w:rPr>
      </w:pPr>
      <w:r>
        <w:t xml:space="preserve">The aim of this function is to </w:t>
      </w:r>
      <w:r w:rsidRPr="006B0B9F">
        <w:rPr>
          <w:rStyle w:val="SoDAField"/>
          <w:color w:val="auto"/>
        </w:rPr>
        <w:t xml:space="preserve">manage the </w:t>
      </w:r>
      <w:r>
        <w:rPr>
          <w:rStyle w:val="SoDAField"/>
          <w:color w:val="auto"/>
        </w:rPr>
        <w:t>sales order information</w:t>
      </w:r>
    </w:p>
    <w:p w:rsidR="006B0B9F" w:rsidRDefault="006B0B9F" w:rsidP="006B0B9F">
      <w:pPr>
        <w:rPr>
          <w:highlight w:val="yellow"/>
          <w:lang w:eastAsia="zh-TW"/>
        </w:rPr>
      </w:pPr>
    </w:p>
    <w:p w:rsidR="006B0B9F" w:rsidRPr="006B0B9F" w:rsidRDefault="006B0B9F" w:rsidP="006B0B9F">
      <w:pPr>
        <w:rPr>
          <w:highlight w:val="yellow"/>
          <w:lang w:eastAsia="zh-TW"/>
        </w:rPr>
      </w:pPr>
      <w:r>
        <w:rPr>
          <w:noProof/>
        </w:rPr>
        <w:drawing>
          <wp:inline distT="0" distB="0" distL="0" distR="0">
            <wp:extent cx="4857750" cy="185118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4857750" cy="1851186"/>
                    </a:xfrm>
                    <a:prstGeom prst="rect">
                      <a:avLst/>
                    </a:prstGeom>
                    <a:noFill/>
                    <a:ln w="9525">
                      <a:noFill/>
                      <a:miter lim="800000"/>
                      <a:headEnd/>
                      <a:tailEnd/>
                    </a:ln>
                  </pic:spPr>
                </pic:pic>
              </a:graphicData>
            </a:graphic>
          </wp:inline>
        </w:drawing>
      </w:r>
    </w:p>
    <w:p w:rsidR="00F90013" w:rsidRPr="00511E2F" w:rsidRDefault="00F90013" w:rsidP="00F90013">
      <w:pPr>
        <w:pStyle w:val="Heading3"/>
        <w:numPr>
          <w:ilvl w:val="2"/>
          <w:numId w:val="25"/>
        </w:numPr>
      </w:pPr>
      <w:bookmarkStart w:id="16" w:name="_Toc313666654"/>
      <w:r w:rsidRPr="00511E2F">
        <w:t xml:space="preserve">Create </w:t>
      </w:r>
      <w:r>
        <w:t>New Sales Order</w:t>
      </w:r>
      <w:bookmarkEnd w:id="16"/>
    </w:p>
    <w:p w:rsidR="00F90013" w:rsidRDefault="00F90013" w:rsidP="00F90013">
      <w:pPr>
        <w:numPr>
          <w:ilvl w:val="0"/>
          <w:numId w:val="26"/>
        </w:numPr>
      </w:pPr>
      <w:r>
        <w:t xml:space="preserve">In admin module, select the </w:t>
      </w:r>
      <w:r>
        <w:rPr>
          <w:b/>
          <w:bCs/>
        </w:rPr>
        <w:t xml:space="preserve">Orders </w:t>
      </w:r>
      <w:r w:rsidRPr="00B55D34">
        <w:rPr>
          <w:b/>
          <w:bCs/>
        </w:rPr>
        <w:t>Menu</w:t>
      </w:r>
    </w:p>
    <w:p w:rsidR="00F90013" w:rsidRDefault="00F90013" w:rsidP="00F90013">
      <w:pPr>
        <w:numPr>
          <w:ilvl w:val="0"/>
          <w:numId w:val="26"/>
        </w:numPr>
      </w:pPr>
      <w:r>
        <w:t xml:space="preserve">Enter the new order code information in the </w:t>
      </w:r>
      <w:r w:rsidRPr="008735FD">
        <w:rPr>
          <w:b/>
        </w:rPr>
        <w:t>text box</w:t>
      </w:r>
      <w:r>
        <w:t xml:space="preserve"> besides the label “Order Code”</w:t>
      </w:r>
    </w:p>
    <w:p w:rsidR="00D86B0A" w:rsidRDefault="00D86B0A" w:rsidP="00D86B0A">
      <w:pPr>
        <w:ind w:left="1069"/>
      </w:pPr>
      <w:r>
        <w:rPr>
          <w:noProof/>
        </w:rPr>
        <w:drawing>
          <wp:inline distT="0" distB="0" distL="0" distR="0">
            <wp:extent cx="3790950" cy="3679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792403" cy="368075"/>
                    </a:xfrm>
                    <a:prstGeom prst="rect">
                      <a:avLst/>
                    </a:prstGeom>
                    <a:noFill/>
                    <a:ln w="9525">
                      <a:noFill/>
                      <a:miter lim="800000"/>
                      <a:headEnd/>
                      <a:tailEnd/>
                    </a:ln>
                  </pic:spPr>
                </pic:pic>
              </a:graphicData>
            </a:graphic>
          </wp:inline>
        </w:drawing>
      </w:r>
    </w:p>
    <w:p w:rsidR="006A44BB" w:rsidRDefault="006A44BB" w:rsidP="006A44BB">
      <w:pPr>
        <w:spacing w:after="0"/>
        <w:ind w:left="0"/>
      </w:pPr>
    </w:p>
    <w:p w:rsidR="00672FB3" w:rsidRDefault="00672FB3" w:rsidP="00F90013">
      <w:pPr>
        <w:numPr>
          <w:ilvl w:val="0"/>
          <w:numId w:val="26"/>
        </w:numPr>
      </w:pPr>
      <w:r>
        <w:t>Enter the sales order information.</w:t>
      </w:r>
    </w:p>
    <w:p w:rsidR="00F90013" w:rsidRDefault="00F90013" w:rsidP="00F90013">
      <w:pPr>
        <w:numPr>
          <w:ilvl w:val="0"/>
          <w:numId w:val="26"/>
        </w:numPr>
      </w:pPr>
      <w:r>
        <w:t xml:space="preserve">Click on </w:t>
      </w:r>
      <w:r w:rsidRPr="008735FD">
        <w:rPr>
          <w:b/>
        </w:rPr>
        <w:t>Save</w:t>
      </w:r>
      <w:r>
        <w:t xml:space="preserve"> button</w:t>
      </w:r>
    </w:p>
    <w:p w:rsidR="00F90013" w:rsidRDefault="00F90013" w:rsidP="00F90013">
      <w:pPr>
        <w:numPr>
          <w:ilvl w:val="0"/>
          <w:numId w:val="26"/>
        </w:numPr>
      </w:pPr>
      <w:r>
        <w:t xml:space="preserve">The new </w:t>
      </w:r>
      <w:r w:rsidR="00672FB3">
        <w:t>sales order</w:t>
      </w:r>
      <w:r>
        <w:t xml:space="preserve"> will be shown in the </w:t>
      </w:r>
      <w:r w:rsidR="00672FB3">
        <w:rPr>
          <w:b/>
        </w:rPr>
        <w:t>sales order list</w:t>
      </w:r>
      <w:r w:rsidRPr="008735FD">
        <w:rPr>
          <w:b/>
        </w:rPr>
        <w:t xml:space="preserve"> table</w:t>
      </w:r>
      <w:r>
        <w:t>.</w:t>
      </w:r>
    </w:p>
    <w:p w:rsidR="00F90013" w:rsidRDefault="00F90013" w:rsidP="00F90013">
      <w:pPr>
        <w:pStyle w:val="Heading3"/>
      </w:pPr>
      <w:bookmarkStart w:id="17" w:name="_Toc313666655"/>
      <w:r>
        <w:t>Edit Sales Order</w:t>
      </w:r>
      <w:bookmarkEnd w:id="17"/>
    </w:p>
    <w:p w:rsidR="00F90013" w:rsidRDefault="00F90013" w:rsidP="00F90013">
      <w:pPr>
        <w:numPr>
          <w:ilvl w:val="0"/>
          <w:numId w:val="27"/>
        </w:numPr>
      </w:pPr>
      <w:r>
        <w:t xml:space="preserve">In admin module, select the </w:t>
      </w:r>
      <w:r>
        <w:rPr>
          <w:b/>
          <w:bCs/>
        </w:rPr>
        <w:t xml:space="preserve">Orders </w:t>
      </w:r>
      <w:r w:rsidRPr="00B55D34">
        <w:rPr>
          <w:b/>
          <w:bCs/>
        </w:rPr>
        <w:t>Menu</w:t>
      </w:r>
    </w:p>
    <w:p w:rsidR="00F90013" w:rsidRDefault="00F90013" w:rsidP="00F90013">
      <w:pPr>
        <w:numPr>
          <w:ilvl w:val="0"/>
          <w:numId w:val="27"/>
        </w:numPr>
      </w:pPr>
      <w:r>
        <w:t xml:space="preserve">Identify the sales order to be edited and click on its </w:t>
      </w:r>
      <w:r>
        <w:rPr>
          <w:b/>
        </w:rPr>
        <w:t>edit link</w:t>
      </w:r>
      <w:r>
        <w:t xml:space="preserve"> (left side of the sales order)</w:t>
      </w:r>
    </w:p>
    <w:p w:rsidR="00F90013" w:rsidRDefault="00F90013" w:rsidP="00F90013">
      <w:pPr>
        <w:numPr>
          <w:ilvl w:val="0"/>
          <w:numId w:val="27"/>
        </w:numPr>
      </w:pPr>
      <w:r>
        <w:t xml:space="preserve">Enter the updated sales order information in the </w:t>
      </w:r>
      <w:r>
        <w:rPr>
          <w:b/>
        </w:rPr>
        <w:t>respective fields</w:t>
      </w:r>
      <w:r>
        <w:t>.</w:t>
      </w:r>
    </w:p>
    <w:p w:rsidR="00F90013" w:rsidRDefault="00F90013" w:rsidP="00F90013">
      <w:pPr>
        <w:numPr>
          <w:ilvl w:val="0"/>
          <w:numId w:val="27"/>
        </w:numPr>
      </w:pPr>
      <w:r>
        <w:t xml:space="preserve">Click on </w:t>
      </w:r>
      <w:r w:rsidRPr="008735FD">
        <w:rPr>
          <w:b/>
        </w:rPr>
        <w:t>Save</w:t>
      </w:r>
      <w:r>
        <w:t xml:space="preserve"> button</w:t>
      </w:r>
    </w:p>
    <w:p w:rsidR="00F90013" w:rsidRDefault="00F90013" w:rsidP="00F90013">
      <w:pPr>
        <w:numPr>
          <w:ilvl w:val="0"/>
          <w:numId w:val="27"/>
        </w:numPr>
      </w:pPr>
      <w:r>
        <w:t>The updated sales order will be shown in the sales order list table.</w:t>
      </w:r>
    </w:p>
    <w:p w:rsidR="00F90013" w:rsidRDefault="00F90013" w:rsidP="00F90013">
      <w:pPr>
        <w:pStyle w:val="Heading3"/>
      </w:pPr>
      <w:bookmarkStart w:id="18" w:name="_Toc313666656"/>
      <w:r>
        <w:t>Delete Sales Order</w:t>
      </w:r>
      <w:bookmarkEnd w:id="18"/>
    </w:p>
    <w:p w:rsidR="00F90013" w:rsidRDefault="00F90013" w:rsidP="00F90013">
      <w:pPr>
        <w:numPr>
          <w:ilvl w:val="0"/>
          <w:numId w:val="24"/>
        </w:numPr>
      </w:pPr>
      <w:r>
        <w:t xml:space="preserve">In admin module, select the </w:t>
      </w:r>
      <w:r>
        <w:rPr>
          <w:b/>
          <w:bCs/>
        </w:rPr>
        <w:t xml:space="preserve">Orders </w:t>
      </w:r>
      <w:r w:rsidRPr="00B55D34">
        <w:rPr>
          <w:b/>
          <w:bCs/>
        </w:rPr>
        <w:t>Menu</w:t>
      </w:r>
    </w:p>
    <w:p w:rsidR="00F90013" w:rsidRDefault="00F90013" w:rsidP="00F90013">
      <w:pPr>
        <w:numPr>
          <w:ilvl w:val="0"/>
          <w:numId w:val="24"/>
        </w:numPr>
      </w:pPr>
      <w:r>
        <w:t xml:space="preserve">Identify the sales order to be deleted and check on its </w:t>
      </w:r>
      <w:r w:rsidRPr="008735FD">
        <w:rPr>
          <w:b/>
        </w:rPr>
        <w:t>checkbox</w:t>
      </w:r>
      <w:r>
        <w:t xml:space="preserve"> (left side of the sales order code)</w:t>
      </w:r>
    </w:p>
    <w:p w:rsidR="00F90013" w:rsidRDefault="00F90013" w:rsidP="00F90013">
      <w:pPr>
        <w:numPr>
          <w:ilvl w:val="0"/>
          <w:numId w:val="24"/>
        </w:numPr>
      </w:pPr>
      <w:r>
        <w:t xml:space="preserve">Click on </w:t>
      </w:r>
      <w:r>
        <w:rPr>
          <w:b/>
        </w:rPr>
        <w:t>Delete</w:t>
      </w:r>
      <w:r>
        <w:t xml:space="preserve"> button</w:t>
      </w:r>
    </w:p>
    <w:p w:rsidR="006A44BB" w:rsidRDefault="00F90013" w:rsidP="006A44BB">
      <w:pPr>
        <w:numPr>
          <w:ilvl w:val="0"/>
          <w:numId w:val="24"/>
        </w:numPr>
      </w:pPr>
      <w:r>
        <w:t xml:space="preserve">The selected sales order code will be deleted from the </w:t>
      </w:r>
      <w:r>
        <w:rPr>
          <w:b/>
        </w:rPr>
        <w:t>sales order list</w:t>
      </w:r>
      <w:r w:rsidRPr="008735FD">
        <w:rPr>
          <w:b/>
        </w:rPr>
        <w:t xml:space="preserve"> table</w:t>
      </w:r>
      <w:r>
        <w:t>.</w:t>
      </w:r>
    </w:p>
    <w:p w:rsidR="00511E2F" w:rsidRDefault="00511E2F" w:rsidP="00511E2F">
      <w:pPr>
        <w:pStyle w:val="Heading2"/>
        <w:numPr>
          <w:ilvl w:val="0"/>
          <w:numId w:val="10"/>
        </w:numPr>
      </w:pPr>
      <w:bookmarkStart w:id="19" w:name="_Toc313666657"/>
      <w:r>
        <w:t>Manage Error</w:t>
      </w:r>
      <w:bookmarkEnd w:id="19"/>
    </w:p>
    <w:p w:rsidR="00511E2F" w:rsidRDefault="00511E2F" w:rsidP="00511E2F">
      <w:pPr>
        <w:rPr>
          <w:rStyle w:val="SoDAField"/>
          <w:color w:val="auto"/>
        </w:rPr>
      </w:pPr>
      <w:r>
        <w:t xml:space="preserve">The aim of this function is to </w:t>
      </w:r>
      <w:r>
        <w:rPr>
          <w:rStyle w:val="SoDAField"/>
          <w:color w:val="auto"/>
        </w:rPr>
        <w:t>manage the error codes for the cylinders</w:t>
      </w:r>
    </w:p>
    <w:p w:rsidR="006A44BB" w:rsidRPr="00AC0930" w:rsidRDefault="006A44BB" w:rsidP="00511E2F">
      <w:pPr>
        <w:rPr>
          <w:rFonts w:cs="Times New Roman"/>
        </w:rPr>
      </w:pPr>
      <w:r>
        <w:rPr>
          <w:rFonts w:cs="Times New Roman"/>
          <w:noProof/>
        </w:rPr>
        <w:lastRenderedPageBreak/>
        <w:drawing>
          <wp:inline distT="0" distB="0" distL="0" distR="0">
            <wp:extent cx="4658331" cy="1727200"/>
            <wp:effectExtent l="19050" t="0" r="8919"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4658794" cy="1727371"/>
                    </a:xfrm>
                    <a:prstGeom prst="rect">
                      <a:avLst/>
                    </a:prstGeom>
                    <a:noFill/>
                    <a:ln w="9525">
                      <a:noFill/>
                      <a:miter lim="800000"/>
                      <a:headEnd/>
                      <a:tailEnd/>
                    </a:ln>
                  </pic:spPr>
                </pic:pic>
              </a:graphicData>
            </a:graphic>
          </wp:inline>
        </w:drawing>
      </w:r>
    </w:p>
    <w:p w:rsidR="00511E2F" w:rsidRPr="00511E2F" w:rsidRDefault="00511E2F" w:rsidP="00DB7471">
      <w:pPr>
        <w:pStyle w:val="Heading3"/>
        <w:numPr>
          <w:ilvl w:val="2"/>
          <w:numId w:val="28"/>
        </w:numPr>
      </w:pPr>
      <w:bookmarkStart w:id="20" w:name="_Toc313666658"/>
      <w:r w:rsidRPr="00511E2F">
        <w:t>Create Error Code</w:t>
      </w:r>
      <w:bookmarkEnd w:id="20"/>
    </w:p>
    <w:p w:rsidR="00511E2F" w:rsidRDefault="00866D20" w:rsidP="00DB7471">
      <w:pPr>
        <w:numPr>
          <w:ilvl w:val="0"/>
          <w:numId w:val="29"/>
        </w:numPr>
      </w:pPr>
      <w:r>
        <w:t xml:space="preserve">In admin module, select the </w:t>
      </w:r>
      <w:r>
        <w:rPr>
          <w:b/>
          <w:bCs/>
        </w:rPr>
        <w:t xml:space="preserve">Workflow Error Message </w:t>
      </w:r>
      <w:r w:rsidRPr="00B55D34">
        <w:rPr>
          <w:b/>
          <w:bCs/>
        </w:rPr>
        <w:t>Menu</w:t>
      </w:r>
    </w:p>
    <w:p w:rsidR="00511E2F" w:rsidRDefault="00866D20" w:rsidP="00DB7471">
      <w:pPr>
        <w:numPr>
          <w:ilvl w:val="0"/>
          <w:numId w:val="29"/>
        </w:numPr>
      </w:pPr>
      <w:r>
        <w:t xml:space="preserve">Enter the new error code information in the </w:t>
      </w:r>
      <w:r w:rsidRPr="008735FD">
        <w:rPr>
          <w:b/>
        </w:rPr>
        <w:t>text box</w:t>
      </w:r>
      <w:r>
        <w:t xml:space="preserve"> besides the label “Error Code Message”</w:t>
      </w:r>
    </w:p>
    <w:p w:rsidR="006A44BB" w:rsidRDefault="006A44BB" w:rsidP="006A44BB">
      <w:pPr>
        <w:ind w:left="1069"/>
      </w:pPr>
      <w:r>
        <w:rPr>
          <w:noProof/>
        </w:rPr>
        <w:drawing>
          <wp:inline distT="0" distB="0" distL="0" distR="0">
            <wp:extent cx="3257550" cy="25207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3259166" cy="252197"/>
                    </a:xfrm>
                    <a:prstGeom prst="rect">
                      <a:avLst/>
                    </a:prstGeom>
                    <a:noFill/>
                    <a:ln w="9525">
                      <a:noFill/>
                      <a:miter lim="800000"/>
                      <a:headEnd/>
                      <a:tailEnd/>
                    </a:ln>
                  </pic:spPr>
                </pic:pic>
              </a:graphicData>
            </a:graphic>
          </wp:inline>
        </w:drawing>
      </w:r>
    </w:p>
    <w:p w:rsidR="00866D20" w:rsidRDefault="00866D20" w:rsidP="00DB7471">
      <w:pPr>
        <w:numPr>
          <w:ilvl w:val="0"/>
          <w:numId w:val="29"/>
        </w:numPr>
      </w:pPr>
      <w:r>
        <w:t xml:space="preserve">Click on </w:t>
      </w:r>
      <w:r w:rsidRPr="008735FD">
        <w:rPr>
          <w:b/>
        </w:rPr>
        <w:t>Save</w:t>
      </w:r>
      <w:r>
        <w:t xml:space="preserve"> button</w:t>
      </w:r>
    </w:p>
    <w:p w:rsidR="00866D20" w:rsidRDefault="00866D20" w:rsidP="00DB7471">
      <w:pPr>
        <w:numPr>
          <w:ilvl w:val="0"/>
          <w:numId w:val="29"/>
        </w:numPr>
      </w:pPr>
      <w:r>
        <w:t xml:space="preserve">The new error code will be shown in the </w:t>
      </w:r>
      <w:r w:rsidRPr="008735FD">
        <w:rPr>
          <w:b/>
        </w:rPr>
        <w:t>error code table</w:t>
      </w:r>
      <w:r>
        <w:t>.</w:t>
      </w:r>
    </w:p>
    <w:p w:rsidR="00F502CD" w:rsidRDefault="00F502CD" w:rsidP="00F502CD">
      <w:pPr>
        <w:ind w:left="1069"/>
      </w:pPr>
      <w:r>
        <w:rPr>
          <w:noProof/>
        </w:rPr>
        <w:drawing>
          <wp:inline distT="0" distB="0" distL="0" distR="0">
            <wp:extent cx="3633896" cy="491067"/>
            <wp:effectExtent l="19050" t="0" r="4654"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3633896" cy="491067"/>
                    </a:xfrm>
                    <a:prstGeom prst="rect">
                      <a:avLst/>
                    </a:prstGeom>
                    <a:noFill/>
                    <a:ln w="9525">
                      <a:noFill/>
                      <a:miter lim="800000"/>
                      <a:headEnd/>
                      <a:tailEnd/>
                    </a:ln>
                  </pic:spPr>
                </pic:pic>
              </a:graphicData>
            </a:graphic>
          </wp:inline>
        </w:drawing>
      </w:r>
    </w:p>
    <w:p w:rsidR="00511E2F" w:rsidRDefault="00511E2F" w:rsidP="00511E2F">
      <w:pPr>
        <w:pStyle w:val="Heading3"/>
      </w:pPr>
      <w:bookmarkStart w:id="21" w:name="_Toc313666659"/>
      <w:r>
        <w:t>Edit Error Code</w:t>
      </w:r>
      <w:bookmarkEnd w:id="21"/>
    </w:p>
    <w:p w:rsidR="00866D20" w:rsidRDefault="00866D20" w:rsidP="00DB7471">
      <w:pPr>
        <w:numPr>
          <w:ilvl w:val="0"/>
          <w:numId w:val="30"/>
        </w:numPr>
      </w:pPr>
      <w:r>
        <w:t xml:space="preserve">In admin module, select the </w:t>
      </w:r>
      <w:r>
        <w:rPr>
          <w:b/>
          <w:bCs/>
        </w:rPr>
        <w:t xml:space="preserve">Workflow Error Message </w:t>
      </w:r>
      <w:r w:rsidRPr="00B55D34">
        <w:rPr>
          <w:b/>
          <w:bCs/>
        </w:rPr>
        <w:t>Menu</w:t>
      </w:r>
    </w:p>
    <w:p w:rsidR="008735FD" w:rsidRDefault="008735FD" w:rsidP="00DB7471">
      <w:pPr>
        <w:numPr>
          <w:ilvl w:val="0"/>
          <w:numId w:val="30"/>
        </w:numPr>
      </w:pPr>
      <w:r>
        <w:t xml:space="preserve">Identify the error code to be edited and </w:t>
      </w:r>
      <w:r w:rsidR="004557FA">
        <w:t>click</w:t>
      </w:r>
      <w:r>
        <w:t xml:space="preserve"> on its </w:t>
      </w:r>
      <w:r w:rsidR="004557FA">
        <w:rPr>
          <w:b/>
        </w:rPr>
        <w:t>edit link</w:t>
      </w:r>
      <w:r>
        <w:t xml:space="preserve"> (left side of the error code)</w:t>
      </w:r>
    </w:p>
    <w:p w:rsidR="00866D20" w:rsidRDefault="008735FD" w:rsidP="00DB7471">
      <w:pPr>
        <w:numPr>
          <w:ilvl w:val="0"/>
          <w:numId w:val="30"/>
        </w:numPr>
      </w:pPr>
      <w:r>
        <w:t xml:space="preserve">Enter the updated error code information in the </w:t>
      </w:r>
      <w:r w:rsidRPr="008735FD">
        <w:rPr>
          <w:b/>
        </w:rPr>
        <w:t>text box</w:t>
      </w:r>
      <w:r>
        <w:t xml:space="preserve"> besides the label “Error Code Message”</w:t>
      </w:r>
    </w:p>
    <w:p w:rsidR="008735FD" w:rsidRDefault="008735FD" w:rsidP="00DB7471">
      <w:pPr>
        <w:numPr>
          <w:ilvl w:val="0"/>
          <w:numId w:val="30"/>
        </w:numPr>
      </w:pPr>
      <w:r>
        <w:t xml:space="preserve">Click on </w:t>
      </w:r>
      <w:r w:rsidRPr="008735FD">
        <w:rPr>
          <w:b/>
        </w:rPr>
        <w:t>Save</w:t>
      </w:r>
      <w:r>
        <w:t xml:space="preserve"> button</w:t>
      </w:r>
    </w:p>
    <w:p w:rsidR="00866D20" w:rsidRDefault="00866D20" w:rsidP="00DB7471">
      <w:pPr>
        <w:numPr>
          <w:ilvl w:val="0"/>
          <w:numId w:val="30"/>
        </w:numPr>
      </w:pPr>
      <w:r>
        <w:t xml:space="preserve">The </w:t>
      </w:r>
      <w:r w:rsidR="008735FD">
        <w:t>updated</w:t>
      </w:r>
      <w:r>
        <w:t xml:space="preserve"> error code will be shown in the error code table.</w:t>
      </w:r>
    </w:p>
    <w:p w:rsidR="00511E2F" w:rsidRDefault="00511E2F" w:rsidP="00511E2F">
      <w:pPr>
        <w:pStyle w:val="Heading3"/>
      </w:pPr>
      <w:bookmarkStart w:id="22" w:name="_Toc313666660"/>
      <w:r>
        <w:t>Delete Error Code</w:t>
      </w:r>
      <w:bookmarkEnd w:id="22"/>
    </w:p>
    <w:p w:rsidR="00E40188" w:rsidRDefault="00E40188" w:rsidP="00DB7471">
      <w:pPr>
        <w:numPr>
          <w:ilvl w:val="0"/>
          <w:numId w:val="31"/>
        </w:numPr>
      </w:pPr>
      <w:r>
        <w:t xml:space="preserve">In admin module, select the </w:t>
      </w:r>
      <w:r>
        <w:rPr>
          <w:b/>
          <w:bCs/>
        </w:rPr>
        <w:t xml:space="preserve">Workflow Error Message </w:t>
      </w:r>
      <w:r w:rsidRPr="00B55D34">
        <w:rPr>
          <w:b/>
          <w:bCs/>
        </w:rPr>
        <w:t>Menu</w:t>
      </w:r>
    </w:p>
    <w:p w:rsidR="00E40188" w:rsidRDefault="00E40188" w:rsidP="00DB7471">
      <w:pPr>
        <w:numPr>
          <w:ilvl w:val="0"/>
          <w:numId w:val="31"/>
        </w:numPr>
      </w:pPr>
      <w:r>
        <w:t xml:space="preserve">Identify the error code to be deleted and check on its </w:t>
      </w:r>
      <w:r w:rsidRPr="008735FD">
        <w:rPr>
          <w:b/>
        </w:rPr>
        <w:t>checkbox</w:t>
      </w:r>
      <w:r>
        <w:t xml:space="preserve"> (left side of the error code)</w:t>
      </w:r>
    </w:p>
    <w:p w:rsidR="00E40188" w:rsidRDefault="00E40188" w:rsidP="00DB7471">
      <w:pPr>
        <w:numPr>
          <w:ilvl w:val="0"/>
          <w:numId w:val="31"/>
        </w:numPr>
      </w:pPr>
      <w:r>
        <w:t xml:space="preserve">Click on </w:t>
      </w:r>
      <w:r>
        <w:rPr>
          <w:b/>
        </w:rPr>
        <w:t>Delete</w:t>
      </w:r>
      <w:r>
        <w:t xml:space="preserve"> button</w:t>
      </w:r>
    </w:p>
    <w:p w:rsidR="00511E2F" w:rsidRDefault="00E40188" w:rsidP="00DB7471">
      <w:pPr>
        <w:numPr>
          <w:ilvl w:val="0"/>
          <w:numId w:val="31"/>
        </w:numPr>
      </w:pPr>
      <w:r>
        <w:t xml:space="preserve">The selected error code will be deleted from the </w:t>
      </w:r>
      <w:r w:rsidRPr="008735FD">
        <w:rPr>
          <w:b/>
        </w:rPr>
        <w:t>error code table</w:t>
      </w:r>
      <w:r>
        <w:t>.</w:t>
      </w:r>
    </w:p>
    <w:p w:rsidR="00511E2F" w:rsidRDefault="00511E2F" w:rsidP="00511E2F">
      <w:pPr>
        <w:pStyle w:val="Heading2"/>
        <w:numPr>
          <w:ilvl w:val="0"/>
          <w:numId w:val="10"/>
        </w:numPr>
      </w:pPr>
      <w:bookmarkStart w:id="23" w:name="_Toc313666661"/>
      <w:r>
        <w:lastRenderedPageBreak/>
        <w:t>Manage Cylinder Production Process</w:t>
      </w:r>
      <w:bookmarkEnd w:id="23"/>
    </w:p>
    <w:p w:rsidR="00805E6B" w:rsidRDefault="00805E6B" w:rsidP="00805E6B">
      <w:pPr>
        <w:pStyle w:val="Heading3"/>
        <w:numPr>
          <w:ilvl w:val="2"/>
          <w:numId w:val="32"/>
        </w:numPr>
      </w:pPr>
      <w:bookmarkStart w:id="24" w:name="_Toc313666662"/>
      <w:r>
        <w:t>Start Cylinder Production Process</w:t>
      </w:r>
      <w:bookmarkEnd w:id="24"/>
    </w:p>
    <w:p w:rsidR="00805E6B" w:rsidRDefault="00805E6B" w:rsidP="00805E6B">
      <w:pPr>
        <w:numPr>
          <w:ilvl w:val="0"/>
          <w:numId w:val="33"/>
        </w:numPr>
      </w:pPr>
      <w:r>
        <w:t xml:space="preserve">In admin module, select the </w:t>
      </w:r>
      <w:r>
        <w:rPr>
          <w:b/>
          <w:bCs/>
        </w:rPr>
        <w:t xml:space="preserve">Order </w:t>
      </w:r>
      <w:r w:rsidRPr="00B55D34">
        <w:rPr>
          <w:b/>
          <w:bCs/>
        </w:rPr>
        <w:t>Menu</w:t>
      </w:r>
    </w:p>
    <w:p w:rsidR="00805E6B" w:rsidRDefault="00805E6B" w:rsidP="00805E6B">
      <w:pPr>
        <w:numPr>
          <w:ilvl w:val="0"/>
          <w:numId w:val="33"/>
        </w:numPr>
      </w:pPr>
      <w:r>
        <w:t xml:space="preserve">Select a particular sales order to start the cylinder production process </w:t>
      </w:r>
    </w:p>
    <w:p w:rsidR="00805E6B" w:rsidRDefault="00805E6B" w:rsidP="00805E6B">
      <w:pPr>
        <w:numPr>
          <w:ilvl w:val="0"/>
          <w:numId w:val="33"/>
        </w:numPr>
      </w:pPr>
      <w:r>
        <w:t>The details of the selected order will be shown on the screen.</w:t>
      </w:r>
    </w:p>
    <w:p w:rsidR="00805E6B" w:rsidRDefault="00805E6B" w:rsidP="00805E6B">
      <w:pPr>
        <w:numPr>
          <w:ilvl w:val="0"/>
          <w:numId w:val="33"/>
        </w:numPr>
      </w:pPr>
      <w:r>
        <w:t xml:space="preserve">Click </w:t>
      </w:r>
      <w:r w:rsidRPr="00805E6B">
        <w:rPr>
          <w:b/>
        </w:rPr>
        <w:t>Start</w:t>
      </w:r>
      <w:r>
        <w:t xml:space="preserve"> to initiate the cylinder production process </w:t>
      </w:r>
    </w:p>
    <w:p w:rsidR="00805E6B" w:rsidRDefault="00805E6B" w:rsidP="00805E6B">
      <w:pPr>
        <w:pStyle w:val="Heading3"/>
      </w:pPr>
      <w:bookmarkStart w:id="25" w:name="_Toc313666663"/>
      <w:r>
        <w:t>Stop Cylinder Production Process</w:t>
      </w:r>
      <w:bookmarkEnd w:id="25"/>
    </w:p>
    <w:p w:rsidR="00805E6B" w:rsidRDefault="00805E6B" w:rsidP="00805E6B">
      <w:pPr>
        <w:numPr>
          <w:ilvl w:val="0"/>
          <w:numId w:val="35"/>
        </w:numPr>
      </w:pPr>
      <w:r>
        <w:t xml:space="preserve">In admin module, select the </w:t>
      </w:r>
      <w:r>
        <w:rPr>
          <w:b/>
          <w:bCs/>
        </w:rPr>
        <w:t xml:space="preserve">Order </w:t>
      </w:r>
      <w:r w:rsidRPr="00B55D34">
        <w:rPr>
          <w:b/>
          <w:bCs/>
        </w:rPr>
        <w:t>Menu</w:t>
      </w:r>
    </w:p>
    <w:p w:rsidR="00805E6B" w:rsidRDefault="00805E6B" w:rsidP="00805E6B">
      <w:pPr>
        <w:numPr>
          <w:ilvl w:val="0"/>
          <w:numId w:val="35"/>
        </w:numPr>
      </w:pPr>
      <w:r>
        <w:t xml:space="preserve">Select a particular sales order to start the cylinder production process </w:t>
      </w:r>
    </w:p>
    <w:p w:rsidR="00805E6B" w:rsidRDefault="00805E6B" w:rsidP="00805E6B">
      <w:pPr>
        <w:numPr>
          <w:ilvl w:val="0"/>
          <w:numId w:val="35"/>
        </w:numPr>
      </w:pPr>
      <w:r>
        <w:t>The details of the selected order will be shown on the screen.</w:t>
      </w:r>
    </w:p>
    <w:p w:rsidR="00805E6B" w:rsidRDefault="00805E6B" w:rsidP="00805E6B">
      <w:pPr>
        <w:numPr>
          <w:ilvl w:val="0"/>
          <w:numId w:val="35"/>
        </w:numPr>
      </w:pPr>
      <w:r>
        <w:t xml:space="preserve">Click </w:t>
      </w:r>
      <w:r w:rsidRPr="00805E6B">
        <w:rPr>
          <w:b/>
        </w:rPr>
        <w:t>St</w:t>
      </w:r>
      <w:r>
        <w:rPr>
          <w:b/>
        </w:rPr>
        <w:t>op</w:t>
      </w:r>
      <w:r>
        <w:t xml:space="preserve"> to initiate the cylinder production process </w:t>
      </w:r>
    </w:p>
    <w:p w:rsidR="00805E6B" w:rsidRDefault="00805E6B" w:rsidP="00805E6B">
      <w:pPr>
        <w:ind w:left="1069"/>
      </w:pPr>
    </w:p>
    <w:p w:rsidR="00511E2F" w:rsidRDefault="00511E2F" w:rsidP="00511E2F">
      <w:pPr>
        <w:ind w:left="0"/>
      </w:pPr>
    </w:p>
    <w:sectPr w:rsidR="00511E2F" w:rsidSect="00445786">
      <w:headerReference w:type="default" r:id="rId22"/>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5A8" w:rsidRDefault="00E705A8" w:rsidP="006B6E3C">
      <w:pPr>
        <w:rPr>
          <w:rFonts w:cs="Times New Roman"/>
        </w:rPr>
      </w:pPr>
      <w:r>
        <w:rPr>
          <w:rFonts w:cs="Times New Roman"/>
        </w:rPr>
        <w:separator/>
      </w:r>
    </w:p>
  </w:endnote>
  <w:endnote w:type="continuationSeparator" w:id="0">
    <w:p w:rsidR="00E705A8" w:rsidRDefault="00E705A8"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414F94" w:rsidRPr="005A2EF4">
      <w:trPr>
        <w:trHeight w:val="151"/>
      </w:trPr>
      <w:tc>
        <w:tcPr>
          <w:tcW w:w="2250" w:type="pct"/>
          <w:tcBorders>
            <w:bottom w:val="single" w:sz="4" w:space="0" w:color="4F81BD"/>
          </w:tcBorders>
        </w:tcPr>
        <w:p w:rsidR="00414F94" w:rsidRPr="00C37C6E" w:rsidRDefault="00414F94" w:rsidP="006B6E3C">
          <w:pPr>
            <w:pStyle w:val="Header"/>
            <w:rPr>
              <w:rFonts w:cs="Times New Roman"/>
              <w:sz w:val="22"/>
              <w:szCs w:val="22"/>
              <w:lang w:eastAsia="zh-CN"/>
            </w:rPr>
          </w:pPr>
        </w:p>
      </w:tc>
      <w:tc>
        <w:tcPr>
          <w:tcW w:w="500" w:type="pct"/>
          <w:vMerge w:val="restart"/>
          <w:noWrap/>
          <w:vAlign w:val="center"/>
        </w:tcPr>
        <w:p w:rsidR="00414F94" w:rsidRPr="00C37C6E" w:rsidRDefault="00414F94">
          <w:pPr>
            <w:pStyle w:val="NoSpacing"/>
            <w:rPr>
              <w:rFonts w:ascii="Cambria" w:hAnsi="Cambria" w:cs="Cambria"/>
            </w:rPr>
          </w:pPr>
          <w:r w:rsidRPr="00C37C6E">
            <w:rPr>
              <w:rFonts w:ascii="Cambria" w:hAnsi="Cambria" w:cs="Cambria"/>
              <w:b/>
              <w:bCs/>
            </w:rPr>
            <w:t xml:space="preserve">Page </w:t>
          </w:r>
          <w:fldSimple w:instr=" PAGE  \* MERGEFORMAT ">
            <w:r w:rsidR="00856A86" w:rsidRPr="00856A86">
              <w:rPr>
                <w:rFonts w:ascii="Cambria" w:hAnsi="Cambria" w:cs="Cambria"/>
                <w:b/>
                <w:bCs/>
                <w:noProof/>
              </w:rPr>
              <w:t>0</w:t>
            </w:r>
          </w:fldSimple>
        </w:p>
      </w:tc>
      <w:tc>
        <w:tcPr>
          <w:tcW w:w="2250" w:type="pct"/>
          <w:tcBorders>
            <w:bottom w:val="single" w:sz="4" w:space="0" w:color="4F81BD"/>
          </w:tcBorders>
        </w:tcPr>
        <w:p w:rsidR="00414F94" w:rsidRPr="00C37C6E" w:rsidRDefault="00414F94" w:rsidP="006B6E3C">
          <w:pPr>
            <w:pStyle w:val="Header"/>
            <w:rPr>
              <w:rFonts w:cs="Times New Roman"/>
              <w:sz w:val="22"/>
              <w:szCs w:val="22"/>
              <w:lang w:eastAsia="zh-CN"/>
            </w:rPr>
          </w:pPr>
        </w:p>
      </w:tc>
    </w:tr>
    <w:tr w:rsidR="00414F94" w:rsidRPr="005A2EF4">
      <w:trPr>
        <w:trHeight w:val="150"/>
      </w:trPr>
      <w:tc>
        <w:tcPr>
          <w:tcW w:w="2250" w:type="pct"/>
          <w:tcBorders>
            <w:top w:val="single" w:sz="4" w:space="0" w:color="4F81BD"/>
          </w:tcBorders>
        </w:tcPr>
        <w:p w:rsidR="00414F94" w:rsidRPr="00C37C6E" w:rsidRDefault="00414F94" w:rsidP="006B6E3C">
          <w:pPr>
            <w:pStyle w:val="Header"/>
            <w:rPr>
              <w:rFonts w:cs="Times New Roman"/>
              <w:sz w:val="22"/>
              <w:szCs w:val="22"/>
              <w:lang w:eastAsia="zh-CN"/>
            </w:rPr>
          </w:pPr>
        </w:p>
      </w:tc>
      <w:tc>
        <w:tcPr>
          <w:tcW w:w="500" w:type="pct"/>
          <w:vMerge/>
        </w:tcPr>
        <w:p w:rsidR="00414F94" w:rsidRPr="00C37C6E" w:rsidRDefault="00414F94" w:rsidP="006B6E3C">
          <w:pPr>
            <w:pStyle w:val="Header"/>
            <w:rPr>
              <w:rFonts w:cs="Times New Roman"/>
              <w:sz w:val="22"/>
              <w:szCs w:val="22"/>
              <w:lang w:eastAsia="zh-CN"/>
            </w:rPr>
          </w:pPr>
        </w:p>
      </w:tc>
      <w:tc>
        <w:tcPr>
          <w:tcW w:w="2250" w:type="pct"/>
          <w:tcBorders>
            <w:top w:val="single" w:sz="4" w:space="0" w:color="4F81BD"/>
          </w:tcBorders>
        </w:tcPr>
        <w:p w:rsidR="00414F94" w:rsidRPr="00C37C6E" w:rsidRDefault="00414F94" w:rsidP="006B6E3C">
          <w:pPr>
            <w:pStyle w:val="Header"/>
            <w:rPr>
              <w:rFonts w:cs="Times New Roman"/>
              <w:sz w:val="22"/>
              <w:szCs w:val="22"/>
              <w:lang w:eastAsia="zh-CN"/>
            </w:rPr>
          </w:pPr>
        </w:p>
      </w:tc>
    </w:tr>
  </w:tbl>
  <w:p w:rsidR="00414F94" w:rsidRDefault="00414F94"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414F94">
      <w:trPr>
        <w:trHeight w:val="271"/>
      </w:trPr>
      <w:tc>
        <w:tcPr>
          <w:tcW w:w="2250" w:type="pct"/>
        </w:tcPr>
        <w:p w:rsidR="00414F94" w:rsidRPr="00C37C6E" w:rsidRDefault="00414F94"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414F94" w:rsidRPr="00C37C6E" w:rsidRDefault="00414F94" w:rsidP="00C979AD">
          <w:pPr>
            <w:pStyle w:val="NoSpacing"/>
            <w:rPr>
              <w:rFonts w:ascii="Cambria" w:hAnsi="Cambria" w:cs="Cambria"/>
            </w:rPr>
          </w:pPr>
          <w:r w:rsidRPr="00C37C6E">
            <w:rPr>
              <w:rFonts w:ascii="Cambria" w:hAnsi="Cambria" w:cs="Cambria"/>
              <w:b/>
              <w:bCs/>
            </w:rPr>
            <w:t xml:space="preserve">page </w:t>
          </w:r>
          <w:fldSimple w:instr=" PAGE  \* MERGEFORMAT ">
            <w:r w:rsidR="00856A86" w:rsidRPr="00856A86">
              <w:rPr>
                <w:rFonts w:ascii="Cambria" w:hAnsi="Cambria" w:cs="Cambria"/>
                <w:b/>
                <w:bCs/>
                <w:noProof/>
              </w:rPr>
              <w:t>ii</w:t>
            </w:r>
          </w:fldSimple>
        </w:p>
      </w:tc>
      <w:tc>
        <w:tcPr>
          <w:tcW w:w="2250" w:type="pct"/>
        </w:tcPr>
        <w:p w:rsidR="00414F94" w:rsidRPr="00C37C6E" w:rsidRDefault="00414F94"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414F94">
      <w:trPr>
        <w:trHeight w:val="150"/>
      </w:trPr>
      <w:tc>
        <w:tcPr>
          <w:tcW w:w="2250" w:type="pct"/>
        </w:tcPr>
        <w:p w:rsidR="00414F94" w:rsidRPr="00C37C6E" w:rsidRDefault="00414F94" w:rsidP="00C979AD">
          <w:pPr>
            <w:pStyle w:val="Header"/>
            <w:rPr>
              <w:rFonts w:ascii="Cambria" w:hAnsi="Cambria" w:cs="Cambria"/>
              <w:b/>
              <w:bCs/>
              <w:sz w:val="22"/>
              <w:szCs w:val="22"/>
              <w:lang w:eastAsia="zh-CN"/>
            </w:rPr>
          </w:pPr>
        </w:p>
      </w:tc>
      <w:tc>
        <w:tcPr>
          <w:tcW w:w="500" w:type="pct"/>
          <w:vMerge/>
        </w:tcPr>
        <w:p w:rsidR="00414F94" w:rsidRPr="00C37C6E" w:rsidRDefault="00414F94" w:rsidP="00C979AD">
          <w:pPr>
            <w:pStyle w:val="Header"/>
            <w:jc w:val="center"/>
            <w:rPr>
              <w:rFonts w:ascii="Cambria" w:hAnsi="Cambria" w:cs="Cambria"/>
              <w:b/>
              <w:bCs/>
              <w:sz w:val="22"/>
              <w:szCs w:val="22"/>
              <w:lang w:eastAsia="zh-CN"/>
            </w:rPr>
          </w:pPr>
        </w:p>
      </w:tc>
      <w:tc>
        <w:tcPr>
          <w:tcW w:w="2250" w:type="pct"/>
        </w:tcPr>
        <w:p w:rsidR="00414F94" w:rsidRPr="00C37C6E" w:rsidRDefault="00414F94" w:rsidP="00C979AD">
          <w:pPr>
            <w:pStyle w:val="Header"/>
            <w:rPr>
              <w:rFonts w:ascii="Cambria" w:hAnsi="Cambria" w:cs="Cambria"/>
              <w:b/>
              <w:bCs/>
              <w:sz w:val="22"/>
              <w:szCs w:val="22"/>
              <w:lang w:eastAsia="zh-CN"/>
            </w:rPr>
          </w:pPr>
        </w:p>
      </w:tc>
    </w:tr>
  </w:tbl>
  <w:p w:rsidR="00414F94" w:rsidRDefault="00414F94" w:rsidP="002E2159">
    <w:pPr>
      <w:pStyle w:val="Footer"/>
    </w:pPr>
    <w:r>
      <w:t>GG/COMS/MP.2/1</w:t>
    </w:r>
  </w:p>
  <w:p w:rsidR="00414F94" w:rsidRPr="002E2159" w:rsidRDefault="00414F94" w:rsidP="002E2159">
    <w:pPr>
      <w:pStyle w:val="Footer"/>
      <w:ind w:left="0"/>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414F94">
      <w:trPr>
        <w:trHeight w:val="271"/>
      </w:trPr>
      <w:tc>
        <w:tcPr>
          <w:tcW w:w="2250" w:type="pct"/>
        </w:tcPr>
        <w:p w:rsidR="00414F94" w:rsidRPr="00C37C6E" w:rsidRDefault="00414F94"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414F94" w:rsidRPr="00C37C6E" w:rsidRDefault="00414F94" w:rsidP="00C979AD">
          <w:pPr>
            <w:pStyle w:val="NoSpacing"/>
            <w:rPr>
              <w:rFonts w:ascii="Cambria" w:hAnsi="Cambria" w:cs="Cambria"/>
            </w:rPr>
          </w:pPr>
          <w:r w:rsidRPr="00C37C6E">
            <w:rPr>
              <w:rFonts w:ascii="Cambria" w:hAnsi="Cambria" w:cs="Cambria"/>
              <w:b/>
              <w:bCs/>
            </w:rPr>
            <w:t xml:space="preserve">page </w:t>
          </w:r>
          <w:fldSimple w:instr=" PAGE  \* MERGEFORMAT ">
            <w:r w:rsidR="00856A86" w:rsidRPr="00856A86">
              <w:rPr>
                <w:rFonts w:ascii="Cambria" w:hAnsi="Cambria" w:cs="Cambria"/>
                <w:b/>
                <w:bCs/>
                <w:noProof/>
              </w:rPr>
              <w:t>7</w:t>
            </w:r>
          </w:fldSimple>
        </w:p>
      </w:tc>
      <w:tc>
        <w:tcPr>
          <w:tcW w:w="2250" w:type="pct"/>
        </w:tcPr>
        <w:p w:rsidR="00414F94" w:rsidRPr="00C37C6E" w:rsidRDefault="00414F94"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414F94">
      <w:trPr>
        <w:trHeight w:val="150"/>
      </w:trPr>
      <w:tc>
        <w:tcPr>
          <w:tcW w:w="2250" w:type="pct"/>
        </w:tcPr>
        <w:p w:rsidR="00414F94" w:rsidRPr="00C37C6E" w:rsidRDefault="00414F94" w:rsidP="00C979AD">
          <w:pPr>
            <w:pStyle w:val="Header"/>
            <w:rPr>
              <w:rFonts w:ascii="Cambria" w:hAnsi="Cambria" w:cs="Cambria"/>
              <w:b/>
              <w:bCs/>
              <w:sz w:val="22"/>
              <w:szCs w:val="22"/>
              <w:lang w:eastAsia="zh-CN"/>
            </w:rPr>
          </w:pPr>
        </w:p>
      </w:tc>
      <w:tc>
        <w:tcPr>
          <w:tcW w:w="500" w:type="pct"/>
          <w:vMerge/>
        </w:tcPr>
        <w:p w:rsidR="00414F94" w:rsidRPr="00C37C6E" w:rsidRDefault="00414F94" w:rsidP="00C979AD">
          <w:pPr>
            <w:pStyle w:val="Header"/>
            <w:jc w:val="center"/>
            <w:rPr>
              <w:rFonts w:ascii="Cambria" w:hAnsi="Cambria" w:cs="Cambria"/>
              <w:b/>
              <w:bCs/>
              <w:sz w:val="22"/>
              <w:szCs w:val="22"/>
              <w:lang w:eastAsia="zh-CN"/>
            </w:rPr>
          </w:pPr>
        </w:p>
      </w:tc>
      <w:tc>
        <w:tcPr>
          <w:tcW w:w="2250" w:type="pct"/>
        </w:tcPr>
        <w:p w:rsidR="00414F94" w:rsidRPr="00C37C6E" w:rsidRDefault="00414F94" w:rsidP="00C979AD">
          <w:pPr>
            <w:pStyle w:val="Header"/>
            <w:rPr>
              <w:rFonts w:ascii="Cambria" w:hAnsi="Cambria" w:cs="Cambria"/>
              <w:b/>
              <w:bCs/>
              <w:sz w:val="22"/>
              <w:szCs w:val="22"/>
              <w:lang w:eastAsia="zh-CN"/>
            </w:rPr>
          </w:pPr>
        </w:p>
      </w:tc>
    </w:tr>
  </w:tbl>
  <w:p w:rsidR="00414F94" w:rsidRDefault="00414F94" w:rsidP="002E2159">
    <w:pPr>
      <w:pStyle w:val="Footer"/>
    </w:pPr>
    <w:r>
      <w:t>GG/COMS/MP.2/1</w:t>
    </w:r>
  </w:p>
  <w:p w:rsidR="00414F94" w:rsidRPr="002E2159" w:rsidRDefault="00414F94" w:rsidP="002E2159">
    <w:pPr>
      <w:pStyle w:val="Footer"/>
      <w:ind w:left="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5A8" w:rsidRDefault="00E705A8" w:rsidP="006B6E3C">
      <w:pPr>
        <w:rPr>
          <w:rFonts w:cs="Times New Roman"/>
        </w:rPr>
      </w:pPr>
      <w:r>
        <w:rPr>
          <w:rFonts w:cs="Times New Roman"/>
        </w:rPr>
        <w:separator/>
      </w:r>
    </w:p>
  </w:footnote>
  <w:footnote w:type="continuationSeparator" w:id="0">
    <w:p w:rsidR="00E705A8" w:rsidRDefault="00E705A8"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F94" w:rsidRPr="000112A8" w:rsidRDefault="00414F94" w:rsidP="006B6E3C">
    <w:pPr>
      <w:pStyle w:val="Header"/>
      <w:rPr>
        <w:rFonts w:cs="Times New Roman"/>
      </w:rPr>
    </w:pPr>
    <w:r>
      <w:t>Project Plan</w:t>
    </w:r>
    <w:r w:rsidRPr="00AD1926">
      <w:rPr>
        <w:noProof/>
        <w:lang w:eastAsia="ja-JP"/>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Pr="00AD1926">
      <w:rPr>
        <w:noProof/>
        <w:lang w:eastAsia="ja-JP"/>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sidRPr="00AD1926">
      <w:rPr>
        <w:noProof/>
        <w:lang w:eastAsia="ja-JP"/>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414F94" w:rsidRPr="00232FDA" w:rsidRDefault="00414F94"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F94" w:rsidRPr="000112A8" w:rsidRDefault="00414F94" w:rsidP="006B6E3C">
    <w:pPr>
      <w:pStyle w:val="Header"/>
      <w:rPr>
        <w:rFonts w:cs="Times New Roman"/>
      </w:rPr>
    </w:pPr>
    <w:r w:rsidRPr="00AD1926">
      <w:rPr>
        <w:noProof/>
        <w:lang w:eastAsia="ja-JP"/>
      </w:rPr>
      <w:pict>
        <v:group id="Group 12" o:spid="_x0000_s2054" style="position:absolute;left:0;text-align:left;margin-left:0;margin-top:0;width:593.7pt;height:66.6pt;z-index:25166438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sidRPr="00AD1926">
      <w:rPr>
        <w:noProof/>
        <w:lang w:eastAsia="ja-JP"/>
      </w:rPr>
      <w:pict>
        <v:rect id="Rectangle 15" o:spid="_x0000_s2057" style="position:absolute;left:0;text-align:left;margin-left:556.45pt;margin-top:0;width:7.15pt;height:63.6pt;z-index:251665408;visibility:visible;mso-position-horizontal-relative:page;mso-position-vertical:top;mso-position-vertical-relative:page" fillcolor="#4bacc6" strokecolor="#4f81bd">
          <w10:wrap anchorx="page" anchory="page"/>
        </v:rect>
      </w:pict>
    </w:r>
    <w:r w:rsidRPr="00AD1926">
      <w:rPr>
        <w:noProof/>
        <w:lang w:eastAsia="ja-JP"/>
      </w:rPr>
      <w:pict>
        <v:rect id="Rectangle 16" o:spid="_x0000_s2058" style="position:absolute;left:0;text-align:left;margin-left:33.2pt;margin-top:0;width:7.15pt;height:63.6pt;z-index:251666432;visibility:visible;mso-position-horizontal-relative:page;mso-position-vertical:top;mso-position-vertical-relative:page" fillcolor="#4bacc6" strokecolor="#4f81bd">
          <w10:wrap anchorx="page" anchory="page"/>
        </v:rect>
      </w:pict>
    </w:r>
    <w:r>
      <w:t>System Test Plan</w:t>
    </w:r>
    <w:r>
      <w:tab/>
    </w:r>
    <w:r>
      <w:tab/>
      <w:t>GG Cylinders &amp; Orders Management System (COMS)</w:t>
    </w:r>
  </w:p>
  <w:p w:rsidR="00414F94" w:rsidRPr="00232FDA" w:rsidRDefault="00414F94"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44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9EB289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D69252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121E3FA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12BB425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
    <w:nsid w:val="185118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6">
    <w:nsid w:val="1B7C171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7">
    <w:nsid w:val="1C88480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1F1D64D8"/>
    <w:multiLevelType w:val="hybridMultilevel"/>
    <w:tmpl w:val="E43429C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nsid w:val="1F4832FD"/>
    <w:multiLevelType w:val="hybridMultilevel"/>
    <w:tmpl w:val="B04C0AD4"/>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FFB2AF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2A8E404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30A42D96"/>
    <w:multiLevelType w:val="hybridMultilevel"/>
    <w:tmpl w:val="CC569642"/>
    <w:lvl w:ilvl="0" w:tplc="934A1D00">
      <w:start w:val="1"/>
      <w:numFmt w:val="decimal"/>
      <w:lvlText w:val="2.%1."/>
      <w:lvlJc w:val="left"/>
      <w:pPr>
        <w:ind w:left="720" w:hanging="360"/>
      </w:pPr>
      <w:rPr>
        <w:rFonts w:hint="default"/>
        <w:b/>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38357DD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4">
    <w:nsid w:val="3A97642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5">
    <w:nsid w:val="3DE427B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6">
    <w:nsid w:val="3F056C6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7">
    <w:nsid w:val="41675F2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44C758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4F0704C9"/>
    <w:multiLevelType w:val="hybridMultilevel"/>
    <w:tmpl w:val="A59CBE0A"/>
    <w:lvl w:ilvl="0" w:tplc="48090001">
      <w:start w:val="1"/>
      <w:numFmt w:val="bullet"/>
      <w:lvlText w:val=""/>
      <w:lvlJc w:val="left"/>
      <w:pPr>
        <w:ind w:left="1789" w:hanging="360"/>
      </w:pPr>
      <w:rPr>
        <w:rFonts w:ascii="Symbol" w:hAnsi="Symbol" w:hint="default"/>
      </w:rPr>
    </w:lvl>
    <w:lvl w:ilvl="1" w:tplc="48090003" w:tentative="1">
      <w:start w:val="1"/>
      <w:numFmt w:val="bullet"/>
      <w:lvlText w:val="o"/>
      <w:lvlJc w:val="left"/>
      <w:pPr>
        <w:ind w:left="2509" w:hanging="360"/>
      </w:pPr>
      <w:rPr>
        <w:rFonts w:ascii="Courier New" w:hAnsi="Courier New" w:cs="Courier New" w:hint="default"/>
      </w:rPr>
    </w:lvl>
    <w:lvl w:ilvl="2" w:tplc="48090005" w:tentative="1">
      <w:start w:val="1"/>
      <w:numFmt w:val="bullet"/>
      <w:lvlText w:val=""/>
      <w:lvlJc w:val="left"/>
      <w:pPr>
        <w:ind w:left="3229" w:hanging="360"/>
      </w:pPr>
      <w:rPr>
        <w:rFonts w:ascii="Wingdings" w:hAnsi="Wingdings" w:hint="default"/>
      </w:rPr>
    </w:lvl>
    <w:lvl w:ilvl="3" w:tplc="48090001" w:tentative="1">
      <w:start w:val="1"/>
      <w:numFmt w:val="bullet"/>
      <w:lvlText w:val=""/>
      <w:lvlJc w:val="left"/>
      <w:pPr>
        <w:ind w:left="3949" w:hanging="360"/>
      </w:pPr>
      <w:rPr>
        <w:rFonts w:ascii="Symbol" w:hAnsi="Symbol" w:hint="default"/>
      </w:rPr>
    </w:lvl>
    <w:lvl w:ilvl="4" w:tplc="48090003" w:tentative="1">
      <w:start w:val="1"/>
      <w:numFmt w:val="bullet"/>
      <w:lvlText w:val="o"/>
      <w:lvlJc w:val="left"/>
      <w:pPr>
        <w:ind w:left="4669" w:hanging="360"/>
      </w:pPr>
      <w:rPr>
        <w:rFonts w:ascii="Courier New" w:hAnsi="Courier New" w:cs="Courier New" w:hint="default"/>
      </w:rPr>
    </w:lvl>
    <w:lvl w:ilvl="5" w:tplc="48090005" w:tentative="1">
      <w:start w:val="1"/>
      <w:numFmt w:val="bullet"/>
      <w:lvlText w:val=""/>
      <w:lvlJc w:val="left"/>
      <w:pPr>
        <w:ind w:left="5389" w:hanging="360"/>
      </w:pPr>
      <w:rPr>
        <w:rFonts w:ascii="Wingdings" w:hAnsi="Wingdings" w:hint="default"/>
      </w:rPr>
    </w:lvl>
    <w:lvl w:ilvl="6" w:tplc="48090001" w:tentative="1">
      <w:start w:val="1"/>
      <w:numFmt w:val="bullet"/>
      <w:lvlText w:val=""/>
      <w:lvlJc w:val="left"/>
      <w:pPr>
        <w:ind w:left="6109" w:hanging="360"/>
      </w:pPr>
      <w:rPr>
        <w:rFonts w:ascii="Symbol" w:hAnsi="Symbol" w:hint="default"/>
      </w:rPr>
    </w:lvl>
    <w:lvl w:ilvl="7" w:tplc="48090003" w:tentative="1">
      <w:start w:val="1"/>
      <w:numFmt w:val="bullet"/>
      <w:lvlText w:val="o"/>
      <w:lvlJc w:val="left"/>
      <w:pPr>
        <w:ind w:left="6829" w:hanging="360"/>
      </w:pPr>
      <w:rPr>
        <w:rFonts w:ascii="Courier New" w:hAnsi="Courier New" w:cs="Courier New" w:hint="default"/>
      </w:rPr>
    </w:lvl>
    <w:lvl w:ilvl="8" w:tplc="48090005" w:tentative="1">
      <w:start w:val="1"/>
      <w:numFmt w:val="bullet"/>
      <w:lvlText w:val=""/>
      <w:lvlJc w:val="left"/>
      <w:pPr>
        <w:ind w:left="7549" w:hanging="360"/>
      </w:pPr>
      <w:rPr>
        <w:rFonts w:ascii="Wingdings" w:hAnsi="Wingdings" w:hint="default"/>
      </w:rPr>
    </w:lvl>
  </w:abstractNum>
  <w:abstractNum w:abstractNumId="20">
    <w:nsid w:val="508372A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50F0406E"/>
    <w:multiLevelType w:val="hybridMultilevel"/>
    <w:tmpl w:val="674AF458"/>
    <w:lvl w:ilvl="0" w:tplc="44AE3B62">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2">
    <w:nsid w:val="514162F7"/>
    <w:multiLevelType w:val="multilevel"/>
    <w:tmpl w:val="648265F8"/>
    <w:lvl w:ilvl="0">
      <w:start w:val="1"/>
      <w:numFmt w:val="decimal"/>
      <w:lvlText w:val="%1."/>
      <w:lvlJc w:val="left"/>
      <w:pPr>
        <w:tabs>
          <w:tab w:val="num" w:pos="0"/>
        </w:tabs>
        <w:ind w:left="1440" w:hanging="720"/>
      </w:pPr>
      <w:rPr>
        <w:rFonts w:hint="default"/>
      </w:rPr>
    </w:lvl>
    <w:lvl w:ilvl="1">
      <w:start w:val="1"/>
      <w:numFmt w:val="decimal"/>
      <w:lvlText w:val="1.%2."/>
      <w:lvlJc w:val="left"/>
      <w:pPr>
        <w:tabs>
          <w:tab w:val="num" w:pos="0"/>
        </w:tabs>
        <w:ind w:left="1245" w:hanging="525"/>
      </w:pPr>
      <w:rPr>
        <w:rFonts w:hint="default"/>
        <w:b/>
        <w:i w:val="0"/>
      </w:rPr>
    </w:lvl>
    <w:lvl w:ilvl="2">
      <w:start w:val="1"/>
      <w:numFmt w:val="decimal"/>
      <w:pStyle w:val="Heading3"/>
      <w:isLgl/>
      <w:lvlText w:val="%1.%2.%3"/>
      <w:lvlJc w:val="left"/>
      <w:pPr>
        <w:tabs>
          <w:tab w:val="num" w:pos="0"/>
        </w:tabs>
        <w:ind w:left="144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23">
    <w:nsid w:val="521D789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5A1B165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5FF32DFB"/>
    <w:multiLevelType w:val="hybridMultilevel"/>
    <w:tmpl w:val="9816048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27">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7E5606F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26"/>
  </w:num>
  <w:num w:numId="2">
    <w:abstractNumId w:val="22"/>
  </w:num>
  <w:num w:numId="3">
    <w:abstractNumId w:val="9"/>
  </w:num>
  <w:num w:numId="4">
    <w:abstractNumId w:val="27"/>
  </w:num>
  <w:num w:numId="5">
    <w:abstractNumId w:val="8"/>
  </w:num>
  <w:num w:numId="6">
    <w:abstractNumId w:val="21"/>
  </w:num>
  <w:num w:numId="7">
    <w:abstractNumId w:val="15"/>
  </w:num>
  <w:num w:numId="8">
    <w:abstractNumId w:val="3"/>
  </w:num>
  <w:num w:numId="9">
    <w:abstractNumId w:val="25"/>
  </w:num>
  <w:num w:numId="10">
    <w:abstractNumId w:val="12"/>
  </w:num>
  <w:num w:numId="11">
    <w:abstractNumId w:val="16"/>
  </w:num>
  <w:num w:numId="12">
    <w:abstractNumId w:val="23"/>
  </w:num>
  <w:num w:numId="13">
    <w:abstractNumId w:val="4"/>
  </w:num>
  <w:num w:numId="14">
    <w:abstractNumId w:val="10"/>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
  </w:num>
  <w:num w:numId="18">
    <w:abstractNumId w:val="28"/>
  </w:num>
  <w:num w:numId="19">
    <w:abstractNumId w:val="19"/>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4"/>
  </w:num>
  <w:num w:numId="24">
    <w:abstractNumId w:val="7"/>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0"/>
  </w:num>
  <w:num w:numId="31">
    <w:abstractNumId w:val="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20"/>
  </w:num>
  <w:num w:numId="35">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oNotDisplayPageBoundaries/>
  <w:embedSystemFonts/>
  <w:proofState w:spelling="clean" w:grammar="clean"/>
  <w:defaultTabStop w:val="720"/>
  <w:doNotHyphenateCaps/>
  <w:characterSpacingControl w:val="doNotCompress"/>
  <w:doNotValidateAgainstSchema/>
  <w:doNotDemarcateInvalidXml/>
  <w:hdrShapeDefaults>
    <o:shapedefaults v:ext="edit" spidmax="6146"/>
    <o:shapelayout v:ext="edit">
      <o:idmap v:ext="edit" data="2"/>
      <o:rules v:ext="edit">
        <o:r id="V:Rule2" type="connector" idref="#AutoShape 4"/>
        <o:r id="V:Rule4" type="connector" idref="#AutoShape 4"/>
      </o:rules>
    </o:shapelayout>
  </w:hdrShapeDefaults>
  <w:footnotePr>
    <w:footnote w:id="-1"/>
    <w:footnote w:id="0"/>
  </w:footnotePr>
  <w:endnotePr>
    <w:endnote w:id="-1"/>
    <w:endnote w:id="0"/>
  </w:endnotePr>
  <w:compat>
    <w:useFELayout/>
  </w:compat>
  <w:rsids>
    <w:rsidRoot w:val="000E5ECB"/>
    <w:rsid w:val="00000078"/>
    <w:rsid w:val="00000BB9"/>
    <w:rsid w:val="00003643"/>
    <w:rsid w:val="000112A8"/>
    <w:rsid w:val="0001361E"/>
    <w:rsid w:val="000160AA"/>
    <w:rsid w:val="00020B83"/>
    <w:rsid w:val="00022D2A"/>
    <w:rsid w:val="00023F9E"/>
    <w:rsid w:val="00025E67"/>
    <w:rsid w:val="00033624"/>
    <w:rsid w:val="00034ACC"/>
    <w:rsid w:val="000372DE"/>
    <w:rsid w:val="00037A4A"/>
    <w:rsid w:val="0004280C"/>
    <w:rsid w:val="0004363C"/>
    <w:rsid w:val="00043EFB"/>
    <w:rsid w:val="000444D4"/>
    <w:rsid w:val="00055A01"/>
    <w:rsid w:val="00066288"/>
    <w:rsid w:val="0007066E"/>
    <w:rsid w:val="00075893"/>
    <w:rsid w:val="0009222E"/>
    <w:rsid w:val="00092D37"/>
    <w:rsid w:val="00093D17"/>
    <w:rsid w:val="00093FF2"/>
    <w:rsid w:val="000A1612"/>
    <w:rsid w:val="000A7A07"/>
    <w:rsid w:val="000B20B3"/>
    <w:rsid w:val="000B2D4B"/>
    <w:rsid w:val="000B2DA7"/>
    <w:rsid w:val="000B300E"/>
    <w:rsid w:val="000C1D31"/>
    <w:rsid w:val="000C47AB"/>
    <w:rsid w:val="000C4E84"/>
    <w:rsid w:val="000C6198"/>
    <w:rsid w:val="000C7AE0"/>
    <w:rsid w:val="000D2C7C"/>
    <w:rsid w:val="000D5F21"/>
    <w:rsid w:val="000D64A0"/>
    <w:rsid w:val="000D6978"/>
    <w:rsid w:val="000E08BF"/>
    <w:rsid w:val="000E13F2"/>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5A4B"/>
    <w:rsid w:val="00146144"/>
    <w:rsid w:val="00155F93"/>
    <w:rsid w:val="00162C39"/>
    <w:rsid w:val="0016624B"/>
    <w:rsid w:val="001669F0"/>
    <w:rsid w:val="001710A8"/>
    <w:rsid w:val="001718A6"/>
    <w:rsid w:val="00172262"/>
    <w:rsid w:val="00172ACD"/>
    <w:rsid w:val="00174031"/>
    <w:rsid w:val="00175CDE"/>
    <w:rsid w:val="001844AA"/>
    <w:rsid w:val="00185C25"/>
    <w:rsid w:val="00190DA9"/>
    <w:rsid w:val="0019216E"/>
    <w:rsid w:val="00192ECE"/>
    <w:rsid w:val="00193131"/>
    <w:rsid w:val="0019339C"/>
    <w:rsid w:val="00195019"/>
    <w:rsid w:val="001A3828"/>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108C5"/>
    <w:rsid w:val="0021492C"/>
    <w:rsid w:val="002157F8"/>
    <w:rsid w:val="002162FF"/>
    <w:rsid w:val="00223D85"/>
    <w:rsid w:val="00225454"/>
    <w:rsid w:val="00225AA1"/>
    <w:rsid w:val="00232FDA"/>
    <w:rsid w:val="00234A94"/>
    <w:rsid w:val="00234C23"/>
    <w:rsid w:val="00237173"/>
    <w:rsid w:val="00241713"/>
    <w:rsid w:val="00244F55"/>
    <w:rsid w:val="002450F8"/>
    <w:rsid w:val="00245DCB"/>
    <w:rsid w:val="00252867"/>
    <w:rsid w:val="00254588"/>
    <w:rsid w:val="00254FCA"/>
    <w:rsid w:val="00257547"/>
    <w:rsid w:val="00263FA7"/>
    <w:rsid w:val="0027106D"/>
    <w:rsid w:val="0027146A"/>
    <w:rsid w:val="002731B0"/>
    <w:rsid w:val="0027490B"/>
    <w:rsid w:val="00287D30"/>
    <w:rsid w:val="00293249"/>
    <w:rsid w:val="002966C8"/>
    <w:rsid w:val="002A1547"/>
    <w:rsid w:val="002A52F2"/>
    <w:rsid w:val="002B4165"/>
    <w:rsid w:val="002B43CC"/>
    <w:rsid w:val="002C0E55"/>
    <w:rsid w:val="002C1F79"/>
    <w:rsid w:val="002C34DB"/>
    <w:rsid w:val="002C71BE"/>
    <w:rsid w:val="002C7BD0"/>
    <w:rsid w:val="002E2159"/>
    <w:rsid w:val="002E3C5E"/>
    <w:rsid w:val="002F4528"/>
    <w:rsid w:val="002F7E3D"/>
    <w:rsid w:val="00300208"/>
    <w:rsid w:val="00300E9F"/>
    <w:rsid w:val="0031122F"/>
    <w:rsid w:val="00313039"/>
    <w:rsid w:val="00315C3F"/>
    <w:rsid w:val="003167CB"/>
    <w:rsid w:val="003263CC"/>
    <w:rsid w:val="0032766E"/>
    <w:rsid w:val="00334A7C"/>
    <w:rsid w:val="003365B0"/>
    <w:rsid w:val="00341287"/>
    <w:rsid w:val="003431CE"/>
    <w:rsid w:val="00344202"/>
    <w:rsid w:val="0034564A"/>
    <w:rsid w:val="0035375E"/>
    <w:rsid w:val="00355A72"/>
    <w:rsid w:val="0036056A"/>
    <w:rsid w:val="00362370"/>
    <w:rsid w:val="00371EDE"/>
    <w:rsid w:val="00376690"/>
    <w:rsid w:val="00382749"/>
    <w:rsid w:val="0038462F"/>
    <w:rsid w:val="00385E62"/>
    <w:rsid w:val="00386B6E"/>
    <w:rsid w:val="00387255"/>
    <w:rsid w:val="00396A13"/>
    <w:rsid w:val="003A5D18"/>
    <w:rsid w:val="003B0EF9"/>
    <w:rsid w:val="003B20B6"/>
    <w:rsid w:val="003B41FB"/>
    <w:rsid w:val="003C5DDB"/>
    <w:rsid w:val="003D51D2"/>
    <w:rsid w:val="003E15B6"/>
    <w:rsid w:val="003E1EDD"/>
    <w:rsid w:val="003E2AE9"/>
    <w:rsid w:val="003E747A"/>
    <w:rsid w:val="003F30CD"/>
    <w:rsid w:val="003F7EEE"/>
    <w:rsid w:val="00410651"/>
    <w:rsid w:val="004123F3"/>
    <w:rsid w:val="004130DF"/>
    <w:rsid w:val="00414F94"/>
    <w:rsid w:val="00420C6D"/>
    <w:rsid w:val="00421125"/>
    <w:rsid w:val="00432093"/>
    <w:rsid w:val="00435E76"/>
    <w:rsid w:val="00441354"/>
    <w:rsid w:val="0044391B"/>
    <w:rsid w:val="00445786"/>
    <w:rsid w:val="004470C6"/>
    <w:rsid w:val="004504E2"/>
    <w:rsid w:val="004557FA"/>
    <w:rsid w:val="004569C8"/>
    <w:rsid w:val="0046428B"/>
    <w:rsid w:val="00466F5D"/>
    <w:rsid w:val="00470F41"/>
    <w:rsid w:val="00472A47"/>
    <w:rsid w:val="0047438E"/>
    <w:rsid w:val="004767F2"/>
    <w:rsid w:val="00481F87"/>
    <w:rsid w:val="0048279F"/>
    <w:rsid w:val="004828DB"/>
    <w:rsid w:val="0048370A"/>
    <w:rsid w:val="0048527F"/>
    <w:rsid w:val="00485F9D"/>
    <w:rsid w:val="00486225"/>
    <w:rsid w:val="0048666F"/>
    <w:rsid w:val="00491EE4"/>
    <w:rsid w:val="004A066D"/>
    <w:rsid w:val="004A1B8A"/>
    <w:rsid w:val="004A5B67"/>
    <w:rsid w:val="004C5920"/>
    <w:rsid w:val="004C6BFA"/>
    <w:rsid w:val="004D1487"/>
    <w:rsid w:val="004D1602"/>
    <w:rsid w:val="004D2B97"/>
    <w:rsid w:val="004D361F"/>
    <w:rsid w:val="004D4648"/>
    <w:rsid w:val="004D5C3E"/>
    <w:rsid w:val="004E3D92"/>
    <w:rsid w:val="004E5702"/>
    <w:rsid w:val="004E62E8"/>
    <w:rsid w:val="004F5594"/>
    <w:rsid w:val="005011A8"/>
    <w:rsid w:val="00502193"/>
    <w:rsid w:val="00507D03"/>
    <w:rsid w:val="00507DF1"/>
    <w:rsid w:val="00507EEE"/>
    <w:rsid w:val="00510A79"/>
    <w:rsid w:val="00511E2F"/>
    <w:rsid w:val="005121DE"/>
    <w:rsid w:val="00512E80"/>
    <w:rsid w:val="00513E4B"/>
    <w:rsid w:val="0051489C"/>
    <w:rsid w:val="00514F5C"/>
    <w:rsid w:val="00517B5D"/>
    <w:rsid w:val="00522F53"/>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5BA9"/>
    <w:rsid w:val="00586E5E"/>
    <w:rsid w:val="0059757C"/>
    <w:rsid w:val="00597CC2"/>
    <w:rsid w:val="005A22D5"/>
    <w:rsid w:val="005A2EF4"/>
    <w:rsid w:val="005A39F5"/>
    <w:rsid w:val="005A4EED"/>
    <w:rsid w:val="005A4F4A"/>
    <w:rsid w:val="005A7D28"/>
    <w:rsid w:val="005B17EB"/>
    <w:rsid w:val="005C1746"/>
    <w:rsid w:val="005D151B"/>
    <w:rsid w:val="005E15D0"/>
    <w:rsid w:val="005E766E"/>
    <w:rsid w:val="005E7C69"/>
    <w:rsid w:val="005F7E15"/>
    <w:rsid w:val="006037A3"/>
    <w:rsid w:val="00614C68"/>
    <w:rsid w:val="0061688B"/>
    <w:rsid w:val="00620869"/>
    <w:rsid w:val="00620FA7"/>
    <w:rsid w:val="0063161B"/>
    <w:rsid w:val="00636AF1"/>
    <w:rsid w:val="00643136"/>
    <w:rsid w:val="00646E26"/>
    <w:rsid w:val="00647D8F"/>
    <w:rsid w:val="00665440"/>
    <w:rsid w:val="006717F8"/>
    <w:rsid w:val="00672FB3"/>
    <w:rsid w:val="00674256"/>
    <w:rsid w:val="006806F4"/>
    <w:rsid w:val="00681D03"/>
    <w:rsid w:val="006855D3"/>
    <w:rsid w:val="00685EDD"/>
    <w:rsid w:val="00687F3B"/>
    <w:rsid w:val="00690378"/>
    <w:rsid w:val="006907FF"/>
    <w:rsid w:val="006964CB"/>
    <w:rsid w:val="00696792"/>
    <w:rsid w:val="006A44BB"/>
    <w:rsid w:val="006A5A4E"/>
    <w:rsid w:val="006A63CD"/>
    <w:rsid w:val="006B0B9F"/>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39FF"/>
    <w:rsid w:val="007441E0"/>
    <w:rsid w:val="00750F35"/>
    <w:rsid w:val="0075220F"/>
    <w:rsid w:val="00756C38"/>
    <w:rsid w:val="00762B26"/>
    <w:rsid w:val="00766013"/>
    <w:rsid w:val="007710E8"/>
    <w:rsid w:val="00771BFD"/>
    <w:rsid w:val="0077207A"/>
    <w:rsid w:val="007740B3"/>
    <w:rsid w:val="00774790"/>
    <w:rsid w:val="00774F0C"/>
    <w:rsid w:val="007830DB"/>
    <w:rsid w:val="0078366C"/>
    <w:rsid w:val="00786C9A"/>
    <w:rsid w:val="00787385"/>
    <w:rsid w:val="00792A67"/>
    <w:rsid w:val="00792B6C"/>
    <w:rsid w:val="00795BD3"/>
    <w:rsid w:val="00795F8C"/>
    <w:rsid w:val="007A2D3E"/>
    <w:rsid w:val="007A6B1A"/>
    <w:rsid w:val="007A74EA"/>
    <w:rsid w:val="007B3B81"/>
    <w:rsid w:val="007B6107"/>
    <w:rsid w:val="007D2310"/>
    <w:rsid w:val="007E02B2"/>
    <w:rsid w:val="007E0801"/>
    <w:rsid w:val="007E2EB7"/>
    <w:rsid w:val="007E4FE4"/>
    <w:rsid w:val="007E6381"/>
    <w:rsid w:val="007E714B"/>
    <w:rsid w:val="007F1BC2"/>
    <w:rsid w:val="00800484"/>
    <w:rsid w:val="00800AE9"/>
    <w:rsid w:val="00800ED2"/>
    <w:rsid w:val="00801F1D"/>
    <w:rsid w:val="00801FAC"/>
    <w:rsid w:val="00803909"/>
    <w:rsid w:val="00805E6B"/>
    <w:rsid w:val="00810CE9"/>
    <w:rsid w:val="00811BE1"/>
    <w:rsid w:val="00813C0D"/>
    <w:rsid w:val="00822FB1"/>
    <w:rsid w:val="00827CAB"/>
    <w:rsid w:val="00830D04"/>
    <w:rsid w:val="00830F73"/>
    <w:rsid w:val="008364B4"/>
    <w:rsid w:val="00837618"/>
    <w:rsid w:val="00837E7D"/>
    <w:rsid w:val="008408A5"/>
    <w:rsid w:val="00843B8B"/>
    <w:rsid w:val="00854E4D"/>
    <w:rsid w:val="0085590D"/>
    <w:rsid w:val="00856A86"/>
    <w:rsid w:val="00860FED"/>
    <w:rsid w:val="00865BBC"/>
    <w:rsid w:val="00866D20"/>
    <w:rsid w:val="00867C52"/>
    <w:rsid w:val="008735FD"/>
    <w:rsid w:val="008845BE"/>
    <w:rsid w:val="00884A27"/>
    <w:rsid w:val="0088554D"/>
    <w:rsid w:val="00887F8E"/>
    <w:rsid w:val="0089052E"/>
    <w:rsid w:val="00893079"/>
    <w:rsid w:val="008A1FC5"/>
    <w:rsid w:val="008A6508"/>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27896"/>
    <w:rsid w:val="0093211D"/>
    <w:rsid w:val="00933FB4"/>
    <w:rsid w:val="00937638"/>
    <w:rsid w:val="00941033"/>
    <w:rsid w:val="009435EE"/>
    <w:rsid w:val="0095103F"/>
    <w:rsid w:val="009519E5"/>
    <w:rsid w:val="00951F4A"/>
    <w:rsid w:val="00953EE9"/>
    <w:rsid w:val="009616F1"/>
    <w:rsid w:val="0098500C"/>
    <w:rsid w:val="009864C9"/>
    <w:rsid w:val="009A1655"/>
    <w:rsid w:val="009B3A42"/>
    <w:rsid w:val="009B519D"/>
    <w:rsid w:val="009C0C65"/>
    <w:rsid w:val="009C3E16"/>
    <w:rsid w:val="009D4739"/>
    <w:rsid w:val="009E2E45"/>
    <w:rsid w:val="009E461C"/>
    <w:rsid w:val="009E5F0A"/>
    <w:rsid w:val="009E7CAB"/>
    <w:rsid w:val="009F4FFC"/>
    <w:rsid w:val="009F6E2F"/>
    <w:rsid w:val="009F6F3A"/>
    <w:rsid w:val="00A028FA"/>
    <w:rsid w:val="00A05975"/>
    <w:rsid w:val="00A12F8C"/>
    <w:rsid w:val="00A1369E"/>
    <w:rsid w:val="00A1659B"/>
    <w:rsid w:val="00A2077B"/>
    <w:rsid w:val="00A2641A"/>
    <w:rsid w:val="00A30BAF"/>
    <w:rsid w:val="00A34D8D"/>
    <w:rsid w:val="00A36351"/>
    <w:rsid w:val="00A44B52"/>
    <w:rsid w:val="00A45C8A"/>
    <w:rsid w:val="00A461E7"/>
    <w:rsid w:val="00A54B70"/>
    <w:rsid w:val="00A54DEE"/>
    <w:rsid w:val="00A5638B"/>
    <w:rsid w:val="00A61887"/>
    <w:rsid w:val="00A6399E"/>
    <w:rsid w:val="00A6633D"/>
    <w:rsid w:val="00A67C7C"/>
    <w:rsid w:val="00A700DE"/>
    <w:rsid w:val="00A70526"/>
    <w:rsid w:val="00A7171F"/>
    <w:rsid w:val="00A80FF7"/>
    <w:rsid w:val="00A81A97"/>
    <w:rsid w:val="00A84E7F"/>
    <w:rsid w:val="00A87146"/>
    <w:rsid w:val="00AB3038"/>
    <w:rsid w:val="00AB333B"/>
    <w:rsid w:val="00AB60E4"/>
    <w:rsid w:val="00AC08C0"/>
    <w:rsid w:val="00AC0930"/>
    <w:rsid w:val="00AC4865"/>
    <w:rsid w:val="00AD1926"/>
    <w:rsid w:val="00AD53F2"/>
    <w:rsid w:val="00AD705B"/>
    <w:rsid w:val="00AE11A0"/>
    <w:rsid w:val="00AE3340"/>
    <w:rsid w:val="00AE748B"/>
    <w:rsid w:val="00AF1269"/>
    <w:rsid w:val="00B00AD2"/>
    <w:rsid w:val="00B01564"/>
    <w:rsid w:val="00B01B2B"/>
    <w:rsid w:val="00B045F4"/>
    <w:rsid w:val="00B07D18"/>
    <w:rsid w:val="00B12574"/>
    <w:rsid w:val="00B169DE"/>
    <w:rsid w:val="00B260A2"/>
    <w:rsid w:val="00B27D8C"/>
    <w:rsid w:val="00B368D7"/>
    <w:rsid w:val="00B45E42"/>
    <w:rsid w:val="00B51C9D"/>
    <w:rsid w:val="00B52502"/>
    <w:rsid w:val="00B528C9"/>
    <w:rsid w:val="00B55D34"/>
    <w:rsid w:val="00B604FD"/>
    <w:rsid w:val="00B61C60"/>
    <w:rsid w:val="00B662FA"/>
    <w:rsid w:val="00B66F47"/>
    <w:rsid w:val="00B70F90"/>
    <w:rsid w:val="00B7432A"/>
    <w:rsid w:val="00B802BA"/>
    <w:rsid w:val="00B80967"/>
    <w:rsid w:val="00B87BE9"/>
    <w:rsid w:val="00B92394"/>
    <w:rsid w:val="00BB3FFF"/>
    <w:rsid w:val="00BB6F6E"/>
    <w:rsid w:val="00BB6F9E"/>
    <w:rsid w:val="00BC196E"/>
    <w:rsid w:val="00BC2A84"/>
    <w:rsid w:val="00BC56F9"/>
    <w:rsid w:val="00BC6229"/>
    <w:rsid w:val="00BC70B8"/>
    <w:rsid w:val="00BD1696"/>
    <w:rsid w:val="00BD66C5"/>
    <w:rsid w:val="00BE3622"/>
    <w:rsid w:val="00BF1F03"/>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83860"/>
    <w:rsid w:val="00C84E7A"/>
    <w:rsid w:val="00C85726"/>
    <w:rsid w:val="00C96ECD"/>
    <w:rsid w:val="00C974B9"/>
    <w:rsid w:val="00C979AD"/>
    <w:rsid w:val="00CA2779"/>
    <w:rsid w:val="00CA4F4E"/>
    <w:rsid w:val="00CB6506"/>
    <w:rsid w:val="00CC3C75"/>
    <w:rsid w:val="00CC54AF"/>
    <w:rsid w:val="00CC7ADD"/>
    <w:rsid w:val="00CD74E1"/>
    <w:rsid w:val="00CF68E8"/>
    <w:rsid w:val="00D00F65"/>
    <w:rsid w:val="00D01486"/>
    <w:rsid w:val="00D01995"/>
    <w:rsid w:val="00D02467"/>
    <w:rsid w:val="00D028EF"/>
    <w:rsid w:val="00D02FBF"/>
    <w:rsid w:val="00D03327"/>
    <w:rsid w:val="00D0637D"/>
    <w:rsid w:val="00D1190F"/>
    <w:rsid w:val="00D11C28"/>
    <w:rsid w:val="00D20297"/>
    <w:rsid w:val="00D20FFD"/>
    <w:rsid w:val="00D27DA2"/>
    <w:rsid w:val="00D36D7B"/>
    <w:rsid w:val="00D37744"/>
    <w:rsid w:val="00D41F38"/>
    <w:rsid w:val="00D423D6"/>
    <w:rsid w:val="00D44658"/>
    <w:rsid w:val="00D53203"/>
    <w:rsid w:val="00D57F08"/>
    <w:rsid w:val="00D640DF"/>
    <w:rsid w:val="00D70562"/>
    <w:rsid w:val="00D71A5E"/>
    <w:rsid w:val="00D72BC5"/>
    <w:rsid w:val="00D83761"/>
    <w:rsid w:val="00D83799"/>
    <w:rsid w:val="00D84AFC"/>
    <w:rsid w:val="00D853AB"/>
    <w:rsid w:val="00D86B0A"/>
    <w:rsid w:val="00D92087"/>
    <w:rsid w:val="00D94427"/>
    <w:rsid w:val="00DB6544"/>
    <w:rsid w:val="00DB7471"/>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40188"/>
    <w:rsid w:val="00E509D4"/>
    <w:rsid w:val="00E50A65"/>
    <w:rsid w:val="00E550AD"/>
    <w:rsid w:val="00E6363D"/>
    <w:rsid w:val="00E6710E"/>
    <w:rsid w:val="00E705A8"/>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3A14"/>
    <w:rsid w:val="00EC6F82"/>
    <w:rsid w:val="00ED4123"/>
    <w:rsid w:val="00ED4DE2"/>
    <w:rsid w:val="00ED6571"/>
    <w:rsid w:val="00ED74C6"/>
    <w:rsid w:val="00EE2463"/>
    <w:rsid w:val="00EE289A"/>
    <w:rsid w:val="00EE3402"/>
    <w:rsid w:val="00EE3D44"/>
    <w:rsid w:val="00EF207A"/>
    <w:rsid w:val="00F06D52"/>
    <w:rsid w:val="00F10931"/>
    <w:rsid w:val="00F15FC2"/>
    <w:rsid w:val="00F27587"/>
    <w:rsid w:val="00F3235F"/>
    <w:rsid w:val="00F36C81"/>
    <w:rsid w:val="00F43704"/>
    <w:rsid w:val="00F45351"/>
    <w:rsid w:val="00F502CD"/>
    <w:rsid w:val="00F51325"/>
    <w:rsid w:val="00F53702"/>
    <w:rsid w:val="00F762FE"/>
    <w:rsid w:val="00F80F84"/>
    <w:rsid w:val="00F837F1"/>
    <w:rsid w:val="00F90013"/>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16A6"/>
    <w:rsid w:val="00FE4145"/>
    <w:rsid w:val="00FE5DB3"/>
    <w:rsid w:val="00FF48C6"/>
    <w:rsid w:val="00FF5719"/>
    <w:rsid w:val="00FF5754"/>
    <w:rsid w:val="00FF6D0E"/>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lang w:eastAsia="zh-CN"/>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spacing w:before="200" w:after="0"/>
      <w:ind w:left="0"/>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2"/>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basedOn w:val="DefaultParagraphFont"/>
    <w:link w:val="Heading2"/>
    <w:uiPriority w:val="99"/>
    <w:locked/>
    <w:rsid w:val="0057127A"/>
    <w:rPr>
      <w:rFonts w:ascii="Cambria" w:hAnsi="Cambria" w:cs="Cambria"/>
      <w:b/>
      <w:bCs/>
      <w:color w:val="4F81BD"/>
      <w:sz w:val="26"/>
      <w:szCs w:val="26"/>
      <w:lang w:eastAsia="zh-TW"/>
    </w:rPr>
  </w:style>
  <w:style w:type="character" w:customStyle="1" w:styleId="Heading3Char">
    <w:name w:val="Heading 3 Char"/>
    <w:basedOn w:val="DefaultParagraphFont"/>
    <w:link w:val="Heading3"/>
    <w:uiPriority w:val="99"/>
    <w:locked/>
    <w:rsid w:val="00025E67"/>
    <w:rPr>
      <w:rFonts w:ascii="Cambria" w:hAnsi="Cambria" w:cs="Cambria"/>
      <w:b/>
      <w:bCs/>
      <w:color w:val="4F81BD"/>
      <w:sz w:val="20"/>
      <w:szCs w:val="20"/>
      <w:lang w:eastAsia="zh-TW"/>
    </w:rPr>
  </w:style>
  <w:style w:type="character" w:customStyle="1" w:styleId="Heading4Char">
    <w:name w:val="Heading 4 Char"/>
    <w:basedOn w:val="DefaultParagraphFont"/>
    <w:link w:val="Heading4"/>
    <w:uiPriority w:val="99"/>
    <w:locked/>
    <w:rsid w:val="00445786"/>
    <w:rPr>
      <w:rFonts w:ascii="Times New Roman" w:hAnsi="Times New Roman" w:cs="Times New Roman"/>
      <w:b/>
      <w:bCs/>
      <w:sz w:val="20"/>
      <w:szCs w:val="20"/>
    </w:rPr>
  </w:style>
  <w:style w:type="character" w:customStyle="1" w:styleId="Heading5Char">
    <w:name w:val="Heading 5 Char"/>
    <w:basedOn w:val="DefaultParagraphFont"/>
    <w:link w:val="Heading5"/>
    <w:uiPriority w:val="99"/>
    <w:locked/>
    <w:rsid w:val="00445786"/>
    <w:rPr>
      <w:rFonts w:ascii="Times New Roman" w:hAnsi="Times New Roman" w:cs="Times New Roman"/>
      <w:b/>
      <w:bCs/>
      <w:sz w:val="20"/>
      <w:szCs w:val="20"/>
    </w:rPr>
  </w:style>
  <w:style w:type="character" w:customStyle="1" w:styleId="Heading6Char">
    <w:name w:val="Heading 6 Char"/>
    <w:basedOn w:val="DefaultParagraphFont"/>
    <w:link w:val="Heading6"/>
    <w:uiPriority w:val="99"/>
    <w:locked/>
    <w:rsid w:val="00445786"/>
    <w:rPr>
      <w:rFonts w:ascii="Times New Roman" w:hAnsi="Times New Roman" w:cs="Times New Roman"/>
      <w:sz w:val="20"/>
      <w:szCs w:val="20"/>
      <w:u w:val="single"/>
    </w:rPr>
  </w:style>
  <w:style w:type="character" w:customStyle="1" w:styleId="Heading7Char">
    <w:name w:val="Heading 7 Char"/>
    <w:basedOn w:val="DefaultParagraphFont"/>
    <w:link w:val="Heading7"/>
    <w:uiPriority w:val="99"/>
    <w:locked/>
    <w:rsid w:val="00445786"/>
    <w:rPr>
      <w:rFonts w:ascii="Times New Roman" w:hAnsi="Times New Roman" w:cs="Times New Roman"/>
      <w:i/>
      <w:iCs/>
      <w:sz w:val="20"/>
      <w:szCs w:val="20"/>
    </w:rPr>
  </w:style>
  <w:style w:type="character" w:customStyle="1" w:styleId="Heading8Char">
    <w:name w:val="Heading 8 Char"/>
    <w:basedOn w:val="DefaultParagraphFont"/>
    <w:link w:val="Heading8"/>
    <w:uiPriority w:val="99"/>
    <w:locked/>
    <w:rsid w:val="00445786"/>
    <w:rPr>
      <w:rFonts w:ascii="Times New Roman" w:hAnsi="Times New Roman" w:cs="Times New Roman"/>
      <w:i/>
      <w:iCs/>
      <w:sz w:val="20"/>
      <w:szCs w:val="20"/>
    </w:rPr>
  </w:style>
  <w:style w:type="character" w:customStyle="1" w:styleId="Heading9Char">
    <w:name w:val="Heading 9 Char"/>
    <w:basedOn w:val="DefaultParagraphFont"/>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39"/>
    <w:rsid w:val="005D151B"/>
    <w:pPr>
      <w:tabs>
        <w:tab w:val="left" w:pos="1276"/>
        <w:tab w:val="right" w:leader="dot" w:pos="9016"/>
      </w:tabs>
      <w:spacing w:after="10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39"/>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39"/>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basedOn w:val="DefaultParagraphFont"/>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basedOn w:val="DefaultParagraphFont"/>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basedOn w:val="DefaultParagraphFont"/>
    <w:link w:val="BodyText"/>
    <w:uiPriority w:val="99"/>
    <w:semiHidden/>
    <w:locked/>
    <w:rsid w:val="0038462F"/>
    <w:rPr>
      <w:lang w:val="en-SG" w:eastAsia="zh-CN"/>
    </w:rPr>
  </w:style>
  <w:style w:type="character" w:customStyle="1" w:styleId="SoDAField">
    <w:name w:val="SoDA Field"/>
    <w:uiPriority w:val="99"/>
    <w:rsid w:val="00C85726"/>
    <w:rPr>
      <w:color w:val="0000FF"/>
    </w:rPr>
  </w:style>
  <w:style w:type="paragraph" w:customStyle="1" w:styleId="table20">
    <w:name w:val="table2"/>
    <w:basedOn w:val="NormalIndent"/>
    <w:rsid w:val="00B045F4"/>
    <w:pPr>
      <w:tabs>
        <w:tab w:val="clear" w:pos="1800"/>
      </w:tabs>
      <w:spacing w:before="120"/>
      <w:ind w:left="2520" w:hanging="360"/>
    </w:pPr>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Quality Plan</vt:lpstr>
    </vt:vector>
  </TitlesOfParts>
  <Company>Grizli777</Company>
  <LinksUpToDate>false</LinksUpToDate>
  <CharactersWithSpaces>10592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lastModifiedBy>Roger</cp:lastModifiedBy>
  <cp:revision>2</cp:revision>
  <cp:lastPrinted>2011-04-02T01:48:00Z</cp:lastPrinted>
  <dcterms:created xsi:type="dcterms:W3CDTF">2012-01-06T18:33:00Z</dcterms:created>
  <dcterms:modified xsi:type="dcterms:W3CDTF">2012-01-06T18:33:00Z</dcterms:modified>
</cp:coreProperties>
</file>