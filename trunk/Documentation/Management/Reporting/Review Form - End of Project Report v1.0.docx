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9152"/>
      </w:tblGrid>
      <w:tr w:rsidR="009672F7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672F7" w:rsidRDefault="009672F7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9672F7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672F7" w:rsidRDefault="009672F7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9672F7" w:rsidRPr="0059411A" w:rsidRDefault="009672F7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End of Project Report</w:t>
            </w:r>
          </w:p>
          <w:p w:rsidR="009672F7" w:rsidRPr="0059411A" w:rsidRDefault="009672F7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9672F7" w:rsidRPr="0059411A" w:rsidRDefault="009672F7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TRAN BA TIEN</w:t>
            </w:r>
          </w:p>
          <w:p w:rsidR="009672F7" w:rsidRPr="0059411A" w:rsidRDefault="009672F7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14 Jan 2012</w:t>
            </w:r>
          </w:p>
          <w:p w:rsidR="009672F7" w:rsidRPr="0059411A" w:rsidRDefault="009672F7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Palatino Linotype" w:hAnsi="Palatino Linotype"/>
                    <w:sz w:val="20"/>
                    <w:szCs w:val="20"/>
                    <w:lang w:val="en-US"/>
                  </w:rPr>
                  <w:t>ALVIN</w:t>
                </w:r>
              </w:smartTag>
            </w:smartTag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CHANG</w:t>
            </w:r>
          </w:p>
          <w:p w:rsidR="009672F7" w:rsidRPr="0059411A" w:rsidRDefault="009672F7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2972"/>
              <w:gridCol w:w="2977"/>
              <w:gridCol w:w="1418"/>
              <w:gridCol w:w="1417"/>
            </w:tblGrid>
            <w:tr w:rsidR="009672F7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DA4CF1" w:rsidRDefault="009672F7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DA4CF1" w:rsidRDefault="009672F7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DA4CF1" w:rsidRDefault="009672F7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9672F7" w:rsidRPr="00DA4CF1" w:rsidRDefault="009672F7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DA4CF1" w:rsidRDefault="009672F7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9672F7" w:rsidRPr="00DA4CF1" w:rsidRDefault="009672F7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9672F7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Version 1.0 of End of Project Report created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Reviewed End of Project Report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Ba Tien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Palatino Linotype" w:hAnsi="Palatino Linotype"/>
                          <w:sz w:val="20"/>
                          <w:szCs w:val="20"/>
                          <w:lang w:val="en-US"/>
                        </w:rPr>
                        <w:t>Alvin</w:t>
                      </w:r>
                    </w:smartTag>
                  </w:smartTag>
                </w:p>
              </w:tc>
            </w:tr>
            <w:tr w:rsidR="009672F7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9672F7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9672F7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9672F7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9672F7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9672F7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9672F7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9672F7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9672F7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72F7" w:rsidRPr="004F6032" w:rsidRDefault="009672F7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9672F7" w:rsidRPr="0059411A" w:rsidRDefault="009672F7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9672F7" w:rsidRPr="005A2EF4" w:rsidRDefault="009672F7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9672F7" w:rsidRDefault="009672F7"/>
    <w:sectPr w:rsidR="009672F7" w:rsidSect="000B5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4CF1"/>
    <w:rsid w:val="000B5B73"/>
    <w:rsid w:val="000D6C21"/>
    <w:rsid w:val="00102BAC"/>
    <w:rsid w:val="003044C3"/>
    <w:rsid w:val="004B2B16"/>
    <w:rsid w:val="004C1CDF"/>
    <w:rsid w:val="004F6032"/>
    <w:rsid w:val="0059411A"/>
    <w:rsid w:val="005A2EF4"/>
    <w:rsid w:val="00690D6E"/>
    <w:rsid w:val="00737021"/>
    <w:rsid w:val="0089504A"/>
    <w:rsid w:val="009672F7"/>
    <w:rsid w:val="00B13915"/>
    <w:rsid w:val="00DA4CF1"/>
    <w:rsid w:val="00EB552C"/>
    <w:rsid w:val="00ED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57</Words>
  <Characters>327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A0065725b</cp:lastModifiedBy>
  <cp:revision>5</cp:revision>
  <dcterms:created xsi:type="dcterms:W3CDTF">2011-08-21T05:20:00Z</dcterms:created>
  <dcterms:modified xsi:type="dcterms:W3CDTF">2012-01-14T08:23:00Z</dcterms:modified>
</cp:coreProperties>
</file>