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922" w:rsidRDefault="00640922"/>
    <w:tbl>
      <w:tblPr>
        <w:tblW w:w="0" w:type="auto"/>
        <w:tblInd w:w="-106" w:type="dxa"/>
        <w:tblLayout w:type="fixed"/>
        <w:tblLook w:val="0000"/>
      </w:tblPr>
      <w:tblGrid>
        <w:gridCol w:w="4500"/>
        <w:gridCol w:w="1181"/>
        <w:gridCol w:w="3319"/>
      </w:tblGrid>
      <w:tr w:rsidR="00640922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922" w:rsidRDefault="00640922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Team Number: SE18-</w:t>
            </w:r>
            <w:r w:rsidRPr="00A26637">
              <w:rPr>
                <w:b/>
                <w:bCs/>
                <w:color w:val="auto"/>
              </w:rPr>
              <w:t>2S</w:t>
            </w: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922" w:rsidRDefault="00640922" w:rsidP="008F5690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Date: 30-June-2011</w:t>
            </w:r>
          </w:p>
        </w:tc>
      </w:tr>
      <w:tr w:rsidR="00640922">
        <w:trPr>
          <w:cantSplit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922" w:rsidRDefault="00640922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Summary of work done since last report:</w:t>
            </w:r>
          </w:p>
          <w:p w:rsidR="00640922" w:rsidRDefault="00640922" w:rsidP="00B458B6">
            <w:pPr>
              <w:numPr>
                <w:ilvl w:val="0"/>
                <w:numId w:val="1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Update to Analysis UCRR has been done.</w:t>
            </w:r>
          </w:p>
          <w:p w:rsidR="00640922" w:rsidRDefault="00640922" w:rsidP="00B458B6">
            <w:pPr>
              <w:numPr>
                <w:ilvl w:val="0"/>
                <w:numId w:val="1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Interface prototype has been completed</w:t>
            </w:r>
          </w:p>
          <w:p w:rsidR="00640922" w:rsidRPr="00B458B6" w:rsidRDefault="00640922" w:rsidP="00B458B6">
            <w:pPr>
              <w:numPr>
                <w:ilvl w:val="0"/>
                <w:numId w:val="1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Team meetings were conducted and minutes were written.</w:t>
            </w:r>
          </w:p>
          <w:p w:rsidR="00640922" w:rsidRDefault="00640922">
            <w:pPr>
              <w:spacing w:before="120" w:after="120"/>
              <w:rPr>
                <w:b/>
                <w:bCs/>
              </w:rPr>
            </w:pPr>
          </w:p>
        </w:tc>
      </w:tr>
      <w:tr w:rsidR="00640922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922" w:rsidRDefault="00640922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Deliverables Started since last report:</w:t>
            </w:r>
          </w:p>
          <w:p w:rsidR="00640922" w:rsidRDefault="00640922">
            <w:pPr>
              <w:spacing w:before="120" w:after="120"/>
              <w:rPr>
                <w:b/>
                <w:bCs/>
              </w:rPr>
            </w:pPr>
          </w:p>
          <w:p w:rsidR="00640922" w:rsidRDefault="00640922" w:rsidP="00B458B6">
            <w:pPr>
              <w:numPr>
                <w:ilvl w:val="0"/>
                <w:numId w:val="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Use Case Realization Reports (Analysis)</w:t>
            </w:r>
          </w:p>
          <w:p w:rsidR="00640922" w:rsidRDefault="00640922" w:rsidP="00B458B6">
            <w:pPr>
              <w:numPr>
                <w:ilvl w:val="0"/>
                <w:numId w:val="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Interface prototype</w:t>
            </w:r>
          </w:p>
          <w:p w:rsidR="00640922" w:rsidRDefault="00640922">
            <w:pPr>
              <w:spacing w:before="120" w:after="120"/>
              <w:rPr>
                <w:b/>
                <w:bCs/>
              </w:rPr>
            </w:pPr>
          </w:p>
          <w:p w:rsidR="00640922" w:rsidRDefault="00640922">
            <w:pPr>
              <w:spacing w:before="120" w:after="120"/>
              <w:rPr>
                <w:b/>
                <w:bCs/>
              </w:rPr>
            </w:pPr>
          </w:p>
          <w:p w:rsidR="00640922" w:rsidRDefault="00640922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922" w:rsidRDefault="00640922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Deliverables Complete since last report:</w:t>
            </w:r>
          </w:p>
          <w:p w:rsidR="00640922" w:rsidRDefault="00640922" w:rsidP="001F6A61">
            <w:pPr>
              <w:numPr>
                <w:ilvl w:val="0"/>
                <w:numId w:val="3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Interface prototype</w:t>
            </w:r>
          </w:p>
          <w:p w:rsidR="00640922" w:rsidRDefault="00640922" w:rsidP="00B458B6">
            <w:pPr>
              <w:numPr>
                <w:ilvl w:val="0"/>
                <w:numId w:val="3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UCRR (Analysis)</w:t>
            </w:r>
          </w:p>
          <w:p w:rsidR="00640922" w:rsidRDefault="00640922" w:rsidP="00B458B6">
            <w:pPr>
              <w:numPr>
                <w:ilvl w:val="0"/>
                <w:numId w:val="3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June’s time reports</w:t>
            </w:r>
          </w:p>
          <w:p w:rsidR="00640922" w:rsidRDefault="00640922" w:rsidP="00B458B6">
            <w:pPr>
              <w:numPr>
                <w:ilvl w:val="0"/>
                <w:numId w:val="3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Meeting minutes</w:t>
            </w:r>
          </w:p>
          <w:p w:rsidR="00640922" w:rsidRDefault="00640922">
            <w:pPr>
              <w:spacing w:before="120" w:after="120"/>
              <w:rPr>
                <w:b/>
                <w:bCs/>
              </w:rPr>
            </w:pPr>
          </w:p>
          <w:p w:rsidR="00640922" w:rsidRDefault="00640922">
            <w:pPr>
              <w:spacing w:before="120" w:after="120"/>
              <w:rPr>
                <w:b/>
                <w:bCs/>
              </w:rPr>
            </w:pPr>
          </w:p>
          <w:p w:rsidR="00640922" w:rsidRDefault="00640922">
            <w:pPr>
              <w:spacing w:before="120" w:after="120"/>
              <w:rPr>
                <w:b/>
                <w:bCs/>
              </w:rPr>
            </w:pPr>
          </w:p>
        </w:tc>
      </w:tr>
      <w:tr w:rsidR="00640922">
        <w:trPr>
          <w:cantSplit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922" w:rsidRDefault="00640922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Effort Expended</w:t>
            </w:r>
          </w:p>
        </w:tc>
      </w:tr>
      <w:tr w:rsidR="00640922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922" w:rsidRDefault="00640922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Name of each Team Member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922" w:rsidRDefault="00640922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Hours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922" w:rsidRDefault="00640922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Brief Summary of Work</w:t>
            </w:r>
          </w:p>
        </w:tc>
      </w:tr>
      <w:tr w:rsidR="00640922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922" w:rsidRDefault="00640922" w:rsidP="00B458B6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1.  Maung Tin Kyaw Oo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922" w:rsidRPr="00F7270D" w:rsidRDefault="00640922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5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922" w:rsidRDefault="00640922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Concept Prototype</w:t>
            </w:r>
          </w:p>
        </w:tc>
      </w:tr>
      <w:tr w:rsidR="00640922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922" w:rsidRDefault="00640922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 xml:space="preserve">2.  </w:t>
            </w:r>
            <w:r w:rsidRPr="00B458B6">
              <w:rPr>
                <w:b/>
                <w:bCs/>
              </w:rPr>
              <w:t>Tran Ba Tien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922" w:rsidRPr="00A26637" w:rsidRDefault="00640922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10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922" w:rsidRDefault="00640922" w:rsidP="004819FB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Project Management</w:t>
            </w:r>
          </w:p>
        </w:tc>
      </w:tr>
      <w:tr w:rsidR="00640922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922" w:rsidRDefault="00640922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 xml:space="preserve">3.  </w:t>
            </w:r>
            <w:r w:rsidRPr="00B458B6">
              <w:rPr>
                <w:b/>
                <w:bCs/>
              </w:rPr>
              <w:t>Chang Parkk Khiong Alvin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922" w:rsidRPr="000D32B8" w:rsidRDefault="00640922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17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922" w:rsidRDefault="00640922" w:rsidP="00BB2A9A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Update UCRR (Analysis) for Department Manager,</w:t>
            </w:r>
          </w:p>
          <w:p w:rsidR="00640922" w:rsidRDefault="00640922" w:rsidP="00BB2A9A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Concept Prototype</w:t>
            </w:r>
          </w:p>
        </w:tc>
      </w:tr>
      <w:tr w:rsidR="00640922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922" w:rsidRDefault="00640922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 xml:space="preserve">4.  </w:t>
            </w:r>
            <w:r w:rsidRPr="00B458B6">
              <w:rPr>
                <w:b/>
                <w:bCs/>
              </w:rPr>
              <w:t>Junaith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922" w:rsidRPr="00F7270D" w:rsidRDefault="00640922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8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922" w:rsidRDefault="00640922" w:rsidP="00BB2A9A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Meeting Minutes, UCRR for Employee &amp; Sales Staff</w:t>
            </w:r>
          </w:p>
        </w:tc>
      </w:tr>
      <w:tr w:rsidR="00640922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922" w:rsidRPr="00A26637" w:rsidRDefault="00640922">
            <w:pPr>
              <w:spacing w:before="240" w:after="240"/>
              <w:rPr>
                <w:b/>
                <w:bCs/>
                <w:color w:val="auto"/>
              </w:rPr>
            </w:pPr>
            <w:r w:rsidRPr="00A26637">
              <w:rPr>
                <w:b/>
                <w:bCs/>
                <w:color w:val="auto"/>
              </w:rPr>
              <w:t>5.  Koh Ming Jin Roger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922" w:rsidRPr="00F7270D" w:rsidRDefault="00640922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2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922" w:rsidRDefault="00640922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Update UCRR Analysis for Operation Manager</w:t>
            </w:r>
          </w:p>
        </w:tc>
      </w:tr>
      <w:tr w:rsidR="00640922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922" w:rsidRDefault="00640922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 xml:space="preserve">6.  </w:t>
            </w:r>
            <w:r w:rsidRPr="00B458B6">
              <w:rPr>
                <w:b/>
                <w:bCs/>
              </w:rPr>
              <w:t>Phyo Phyo Lwin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922" w:rsidRPr="00F7270D" w:rsidRDefault="00640922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17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922" w:rsidRDefault="00640922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Update UCRR</w:t>
            </w:r>
            <w:r w:rsidRPr="008F5690">
              <w:rPr>
                <w:b/>
                <w:bCs/>
              </w:rPr>
              <w:t xml:space="preserve"> (Analysis) for Account and Worker</w:t>
            </w:r>
            <w:r>
              <w:rPr>
                <w:b/>
                <w:bCs/>
              </w:rPr>
              <w:t>, Concept Prototype</w:t>
            </w:r>
          </w:p>
        </w:tc>
      </w:tr>
    </w:tbl>
    <w:p w:rsidR="00640922" w:rsidRDefault="00640922">
      <w:pPr>
        <w:rPr>
          <w:b/>
          <w:bCs/>
        </w:rPr>
      </w:pPr>
      <w:r>
        <w:rPr>
          <w:b/>
          <w:bCs/>
        </w:rPr>
        <w:br w:type="page"/>
      </w:r>
    </w:p>
    <w:tbl>
      <w:tblPr>
        <w:tblW w:w="0" w:type="auto"/>
        <w:tblInd w:w="-106" w:type="dxa"/>
        <w:tblLayout w:type="fixed"/>
        <w:tblLook w:val="0000"/>
      </w:tblPr>
      <w:tblGrid>
        <w:gridCol w:w="9000"/>
      </w:tblGrid>
      <w:tr w:rsidR="00640922">
        <w:trPr>
          <w:cantSplit/>
        </w:trPr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922" w:rsidRDefault="00640922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 xml:space="preserve">Problems Encountered </w:t>
            </w:r>
            <w:r>
              <w:rPr>
                <w:b/>
                <w:bCs/>
                <w:i/>
                <w:iCs/>
              </w:rPr>
              <w:t>(highlight any assistance you might need from your ISS advisor or other staff)</w:t>
            </w:r>
            <w:r>
              <w:rPr>
                <w:b/>
                <w:bCs/>
              </w:rPr>
              <w:t>:</w:t>
            </w:r>
          </w:p>
          <w:p w:rsidR="00640922" w:rsidRDefault="00640922" w:rsidP="00A26637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Monitor each member’s work progress.</w:t>
            </w:r>
          </w:p>
          <w:p w:rsidR="00640922" w:rsidRDefault="00640922" w:rsidP="00A26637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Communicating with client who is overseas.</w:t>
            </w:r>
          </w:p>
          <w:p w:rsidR="00640922" w:rsidRDefault="00640922" w:rsidP="00A26637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Keeping everyone informed of the project progress.</w:t>
            </w:r>
          </w:p>
          <w:p w:rsidR="00640922" w:rsidRDefault="00640922">
            <w:pPr>
              <w:spacing w:before="240" w:after="240"/>
              <w:rPr>
                <w:b/>
                <w:bCs/>
              </w:rPr>
            </w:pPr>
          </w:p>
          <w:p w:rsidR="00640922" w:rsidRDefault="00640922">
            <w:pPr>
              <w:spacing w:before="240" w:after="240"/>
              <w:rPr>
                <w:b/>
                <w:bCs/>
              </w:rPr>
            </w:pPr>
          </w:p>
          <w:p w:rsidR="00640922" w:rsidRDefault="00640922">
            <w:pPr>
              <w:spacing w:before="240" w:after="240"/>
              <w:rPr>
                <w:b/>
                <w:bCs/>
              </w:rPr>
            </w:pPr>
          </w:p>
          <w:p w:rsidR="00640922" w:rsidRDefault="00640922">
            <w:pPr>
              <w:spacing w:before="240" w:after="240"/>
              <w:rPr>
                <w:b/>
                <w:bCs/>
              </w:rPr>
            </w:pPr>
          </w:p>
          <w:p w:rsidR="00640922" w:rsidRDefault="00640922">
            <w:pPr>
              <w:spacing w:before="240" w:after="240"/>
              <w:rPr>
                <w:b/>
                <w:bCs/>
              </w:rPr>
            </w:pPr>
          </w:p>
          <w:p w:rsidR="00640922" w:rsidRDefault="00640922">
            <w:pPr>
              <w:spacing w:before="240" w:after="240"/>
              <w:rPr>
                <w:b/>
                <w:bCs/>
              </w:rPr>
            </w:pPr>
          </w:p>
        </w:tc>
      </w:tr>
      <w:tr w:rsidR="00640922">
        <w:trPr>
          <w:cantSplit/>
        </w:trPr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0922" w:rsidRDefault="00640922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Plans for the Next Month:</w:t>
            </w:r>
          </w:p>
          <w:p w:rsidR="00640922" w:rsidRDefault="00640922" w:rsidP="000A1DAB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Complete Use Case Realization Reports (Analysis).</w:t>
            </w:r>
          </w:p>
          <w:p w:rsidR="00640922" w:rsidRDefault="00640922" w:rsidP="000A1DAB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Complete interface prototype &amp; prototyping report.</w:t>
            </w:r>
          </w:p>
          <w:p w:rsidR="00640922" w:rsidRDefault="00640922" w:rsidP="000A1DAB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Transition from Analysis to Design.</w:t>
            </w:r>
          </w:p>
          <w:p w:rsidR="00640922" w:rsidRDefault="00640922" w:rsidP="000A1DAB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Define software architecture.</w:t>
            </w:r>
          </w:p>
          <w:p w:rsidR="00640922" w:rsidRDefault="00640922" w:rsidP="000A1DAB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Team meetings to ensure that everyone is following the plan.</w:t>
            </w:r>
          </w:p>
          <w:p w:rsidR="00640922" w:rsidRDefault="00640922" w:rsidP="000A1DAB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Regular communication with clients to keep them involved.</w:t>
            </w:r>
          </w:p>
          <w:p w:rsidR="00640922" w:rsidRDefault="00640922">
            <w:pPr>
              <w:spacing w:before="240" w:after="240"/>
              <w:rPr>
                <w:b/>
                <w:bCs/>
              </w:rPr>
            </w:pPr>
          </w:p>
          <w:p w:rsidR="00640922" w:rsidRDefault="00640922">
            <w:pPr>
              <w:spacing w:before="240" w:after="240"/>
              <w:rPr>
                <w:b/>
                <w:bCs/>
              </w:rPr>
            </w:pPr>
          </w:p>
          <w:p w:rsidR="00640922" w:rsidRDefault="00640922">
            <w:pPr>
              <w:spacing w:before="240" w:after="240"/>
              <w:rPr>
                <w:b/>
                <w:bCs/>
              </w:rPr>
            </w:pPr>
          </w:p>
          <w:p w:rsidR="00640922" w:rsidRDefault="00640922">
            <w:pPr>
              <w:spacing w:before="240" w:after="240"/>
              <w:rPr>
                <w:b/>
                <w:bCs/>
              </w:rPr>
            </w:pPr>
          </w:p>
          <w:p w:rsidR="00640922" w:rsidRDefault="00640922">
            <w:pPr>
              <w:spacing w:before="240" w:after="240"/>
              <w:rPr>
                <w:b/>
                <w:bCs/>
              </w:rPr>
            </w:pPr>
          </w:p>
          <w:p w:rsidR="00640922" w:rsidRDefault="00640922">
            <w:pPr>
              <w:spacing w:before="240" w:after="240"/>
              <w:rPr>
                <w:b/>
                <w:bCs/>
              </w:rPr>
            </w:pPr>
          </w:p>
        </w:tc>
      </w:tr>
    </w:tbl>
    <w:p w:rsidR="00640922" w:rsidRDefault="00640922"/>
    <w:sectPr w:rsidR="00640922" w:rsidSect="00E3294C">
      <w:headerReference w:type="default" r:id="rId7"/>
      <w:footerReference w:type="default" r:id="rId8"/>
      <w:pgSz w:w="11880" w:h="16819"/>
      <w:pgMar w:top="1080" w:right="1440" w:bottom="1440" w:left="1440" w:header="720" w:footer="720" w:gutter="0"/>
      <w:paperSrc w:first="32" w:other="3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0922" w:rsidRDefault="00640922">
      <w:r>
        <w:separator/>
      </w:r>
    </w:p>
  </w:endnote>
  <w:endnote w:type="continuationSeparator" w:id="0">
    <w:p w:rsidR="00640922" w:rsidRDefault="006409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922" w:rsidRDefault="00640922">
    <w:pPr>
      <w:pStyle w:val="Header"/>
      <w:pBdr>
        <w:top w:val="single" w:sz="6" w:space="0" w:color="auto"/>
      </w:pBdr>
      <w:tabs>
        <w:tab w:val="clear" w:pos="8640"/>
      </w:tabs>
      <w:ind w:right="-360"/>
    </w:pPr>
  </w:p>
  <w:p w:rsidR="00640922" w:rsidRDefault="00640922">
    <w:pPr>
      <w:pBdr>
        <w:top w:val="single" w:sz="6" w:space="0" w:color="auto"/>
      </w:pBdr>
      <w:tabs>
        <w:tab w:val="left" w:pos="3240"/>
        <w:tab w:val="left" w:pos="7920"/>
      </w:tabs>
      <w:ind w:right="-360"/>
      <w:rPr>
        <w:b/>
        <w:bCs/>
        <w:i/>
        <w:iCs/>
        <w:sz w:val="20"/>
        <w:szCs w:val="20"/>
      </w:rPr>
    </w:pPr>
    <w:r>
      <w:rPr>
        <w:b/>
        <w:bCs/>
        <w:i/>
        <w:iCs/>
        <w:position w:val="30"/>
        <w:sz w:val="20"/>
        <w:szCs w:val="20"/>
      </w:rPr>
      <w:t>HR/ATA/SE-DIP/TR-17/V1.0</w:t>
    </w:r>
    <w:r>
      <w:rPr>
        <w:b/>
        <w:bCs/>
        <w:i/>
        <w:iCs/>
        <w:position w:val="30"/>
        <w:sz w:val="20"/>
        <w:szCs w:val="20"/>
      </w:rPr>
      <w:tab/>
      <w:t>MTech SE Project Progress Report Form</w:t>
    </w:r>
    <w:r>
      <w:rPr>
        <w:b/>
        <w:bCs/>
        <w:i/>
        <w:iCs/>
        <w:position w:val="30"/>
        <w:sz w:val="20"/>
        <w:szCs w:val="20"/>
      </w:rPr>
      <w:tab/>
    </w:r>
    <w:r w:rsidRPr="003B296E">
      <w:rPr>
        <w:b/>
        <w:bCs/>
        <w:i/>
        <w:iCs/>
        <w:noProof/>
        <w:sz w:val="20"/>
        <w:szCs w:val="20"/>
        <w:lang w:val="en-SG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6" type="#_x0000_t75" style="width:60.75pt;height:35.25pt;visibility:visible">
          <v:imagedata r:id="rId1" o:title="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0922" w:rsidRDefault="00640922">
      <w:r>
        <w:separator/>
      </w:r>
    </w:p>
  </w:footnote>
  <w:footnote w:type="continuationSeparator" w:id="0">
    <w:p w:rsidR="00640922" w:rsidRDefault="006409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922" w:rsidRDefault="00640922">
    <w:pPr>
      <w:pStyle w:val="Header"/>
      <w:pBdr>
        <w:bottom w:val="single" w:sz="6" w:space="0" w:color="auto"/>
      </w:pBdr>
      <w:tabs>
        <w:tab w:val="clear" w:pos="4320"/>
        <w:tab w:val="clear" w:pos="8640"/>
        <w:tab w:val="left" w:pos="8100"/>
        <w:tab w:val="left" w:pos="11970"/>
      </w:tabs>
      <w:ind w:right="-360"/>
      <w:rPr>
        <w:b/>
        <w:bCs/>
        <w:i/>
        <w:iCs/>
        <w:sz w:val="20"/>
        <w:szCs w:val="20"/>
      </w:rPr>
    </w:pPr>
    <w:r>
      <w:rPr>
        <w:b/>
        <w:bCs/>
        <w:i/>
        <w:iCs/>
        <w:sz w:val="20"/>
        <w:szCs w:val="20"/>
      </w:rPr>
      <w:t>Master of Technology in Software Engineering</w:t>
    </w:r>
    <w:r>
      <w:rPr>
        <w:b/>
        <w:bCs/>
        <w:i/>
        <w:iCs/>
        <w:sz w:val="20"/>
        <w:szCs w:val="20"/>
      </w:rPr>
      <w:tab/>
      <w:t xml:space="preserve">page </w:t>
    </w:r>
    <w:r>
      <w:rPr>
        <w:b/>
        <w:bCs/>
        <w:i/>
        <w:iCs/>
        <w:sz w:val="20"/>
        <w:szCs w:val="20"/>
      </w:rPr>
      <w:fldChar w:fldCharType="begin"/>
    </w:r>
    <w:r>
      <w:rPr>
        <w:b/>
        <w:bCs/>
        <w:i/>
        <w:iCs/>
        <w:sz w:val="20"/>
        <w:szCs w:val="20"/>
      </w:rPr>
      <w:instrText xml:space="preserve"> PAGE  \* MERGEFORMAT </w:instrText>
    </w:r>
    <w:r>
      <w:rPr>
        <w:b/>
        <w:bCs/>
        <w:i/>
        <w:iCs/>
        <w:sz w:val="20"/>
        <w:szCs w:val="20"/>
      </w:rPr>
      <w:fldChar w:fldCharType="separate"/>
    </w:r>
    <w:r>
      <w:rPr>
        <w:b/>
        <w:bCs/>
        <w:i/>
        <w:iCs/>
        <w:noProof/>
        <w:sz w:val="20"/>
        <w:szCs w:val="20"/>
      </w:rPr>
      <w:t>3</w:t>
    </w:r>
    <w:r>
      <w:rPr>
        <w:b/>
        <w:bCs/>
        <w:i/>
        <w:iCs/>
        <w:sz w:val="20"/>
        <w:szCs w:val="20"/>
      </w:rPr>
      <w:fldChar w:fldCharType="end"/>
    </w:r>
    <w:r>
      <w:rPr>
        <w:b/>
        <w:bCs/>
        <w:i/>
        <w:iCs/>
        <w:sz w:val="20"/>
        <w:szCs w:val="20"/>
      </w:rPr>
      <w:t xml:space="preserve"> of </w:t>
    </w:r>
    <w:fldSimple w:instr=" SECTIONPAGES  \* MERGEFORMAT ">
      <w:r w:rsidRPr="001F6A61">
        <w:rPr>
          <w:b/>
          <w:bCs/>
          <w:i/>
          <w:iCs/>
          <w:noProof/>
          <w:sz w:val="20"/>
          <w:szCs w:val="20"/>
        </w:rPr>
        <w:t>3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A4C44"/>
    <w:multiLevelType w:val="hybridMultilevel"/>
    <w:tmpl w:val="83606F9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477CF"/>
    <w:multiLevelType w:val="hybridMultilevel"/>
    <w:tmpl w:val="52B42EB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409046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alatino" w:eastAsia="Times New Roman" w:hAnsi="Palatino"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CE108A"/>
    <w:multiLevelType w:val="hybridMultilevel"/>
    <w:tmpl w:val="41A243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FE3D5E"/>
    <w:multiLevelType w:val="hybridMultilevel"/>
    <w:tmpl w:val="D5FCB50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6F0405"/>
    <w:multiLevelType w:val="hybridMultilevel"/>
    <w:tmpl w:val="207C756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intFractionalCharacterWidth/>
  <w:embedSystemFont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58B6"/>
    <w:rsid w:val="000106F6"/>
    <w:rsid w:val="0003263A"/>
    <w:rsid w:val="000A1DAB"/>
    <w:rsid w:val="000D32B8"/>
    <w:rsid w:val="001518C7"/>
    <w:rsid w:val="001C1788"/>
    <w:rsid w:val="001C3F82"/>
    <w:rsid w:val="001E36A0"/>
    <w:rsid w:val="001F6A61"/>
    <w:rsid w:val="00225B7C"/>
    <w:rsid w:val="00296CE2"/>
    <w:rsid w:val="00297E00"/>
    <w:rsid w:val="002F1CA1"/>
    <w:rsid w:val="0032334A"/>
    <w:rsid w:val="003B296E"/>
    <w:rsid w:val="003D70BB"/>
    <w:rsid w:val="00454DE2"/>
    <w:rsid w:val="004819FB"/>
    <w:rsid w:val="004C72D0"/>
    <w:rsid w:val="004D7718"/>
    <w:rsid w:val="004E0395"/>
    <w:rsid w:val="004E5A69"/>
    <w:rsid w:val="00505C36"/>
    <w:rsid w:val="00521AA9"/>
    <w:rsid w:val="00571F6C"/>
    <w:rsid w:val="00640922"/>
    <w:rsid w:val="00640BBF"/>
    <w:rsid w:val="00654FC4"/>
    <w:rsid w:val="006A1358"/>
    <w:rsid w:val="006D7E5C"/>
    <w:rsid w:val="00745CB0"/>
    <w:rsid w:val="0078461A"/>
    <w:rsid w:val="007A10B6"/>
    <w:rsid w:val="007A6C96"/>
    <w:rsid w:val="007D1CCA"/>
    <w:rsid w:val="007F68A6"/>
    <w:rsid w:val="0083288B"/>
    <w:rsid w:val="008853D0"/>
    <w:rsid w:val="008A6F7A"/>
    <w:rsid w:val="008D3BEB"/>
    <w:rsid w:val="008F5690"/>
    <w:rsid w:val="00964940"/>
    <w:rsid w:val="009911BF"/>
    <w:rsid w:val="00A26637"/>
    <w:rsid w:val="00AA77B7"/>
    <w:rsid w:val="00AB6A53"/>
    <w:rsid w:val="00AF2FA4"/>
    <w:rsid w:val="00B458B6"/>
    <w:rsid w:val="00B76AD5"/>
    <w:rsid w:val="00BB1DE4"/>
    <w:rsid w:val="00BB2A9A"/>
    <w:rsid w:val="00C06557"/>
    <w:rsid w:val="00CA2A9A"/>
    <w:rsid w:val="00CB30A8"/>
    <w:rsid w:val="00CD2DD6"/>
    <w:rsid w:val="00D25343"/>
    <w:rsid w:val="00D94BEF"/>
    <w:rsid w:val="00DD4CFF"/>
    <w:rsid w:val="00DD6115"/>
    <w:rsid w:val="00E3294C"/>
    <w:rsid w:val="00E84520"/>
    <w:rsid w:val="00EF5665"/>
    <w:rsid w:val="00F64893"/>
    <w:rsid w:val="00F7270D"/>
    <w:rsid w:val="00F75E80"/>
    <w:rsid w:val="00FE2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 New Roman" w:hAnsi="Times" w:cs="Times New Roman"/>
        <w:sz w:val="22"/>
        <w:szCs w:val="22"/>
        <w:lang w:val="en-SG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94C"/>
    <w:pPr>
      <w:overflowPunct w:val="0"/>
      <w:autoSpaceDE w:val="0"/>
      <w:autoSpaceDN w:val="0"/>
      <w:adjustRightInd w:val="0"/>
      <w:textAlignment w:val="baseline"/>
    </w:pPr>
    <w:rPr>
      <w:rFonts w:ascii="Palatino" w:hAnsi="Palatino" w:cs="Palatino"/>
      <w:color w:val="000000"/>
      <w:sz w:val="24"/>
      <w:szCs w:val="24"/>
      <w:lang w:val="en-US" w:eastAsia="en-SG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99"/>
    <w:semiHidden/>
    <w:rsid w:val="00E3294C"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autoRedefine/>
    <w:uiPriority w:val="99"/>
    <w:semiHidden/>
    <w:rsid w:val="00E3294C"/>
    <w:pPr>
      <w:tabs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link w:val="FooterChar"/>
    <w:uiPriority w:val="99"/>
    <w:semiHidden/>
    <w:rsid w:val="00E329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8461A"/>
    <w:rPr>
      <w:rFonts w:ascii="Palatino" w:hAnsi="Palatino" w:cs="Palatino"/>
      <w:color w:val="000000"/>
      <w:sz w:val="20"/>
      <w:szCs w:val="20"/>
      <w:lang w:val="en-US" w:eastAsia="en-SG"/>
    </w:rPr>
  </w:style>
  <w:style w:type="paragraph" w:styleId="Header">
    <w:name w:val="header"/>
    <w:basedOn w:val="Normal"/>
    <w:link w:val="HeaderChar"/>
    <w:uiPriority w:val="99"/>
    <w:semiHidden/>
    <w:rsid w:val="00E329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8461A"/>
    <w:rPr>
      <w:rFonts w:ascii="Palatino" w:hAnsi="Palatino" w:cs="Palatino"/>
      <w:color w:val="000000"/>
      <w:sz w:val="20"/>
      <w:szCs w:val="20"/>
      <w:lang w:val="en-US" w:eastAsia="en-SG"/>
    </w:rPr>
  </w:style>
  <w:style w:type="paragraph" w:customStyle="1" w:styleId="PageNumber1">
    <w:name w:val="Page Number1"/>
    <w:basedOn w:val="Normal"/>
    <w:next w:val="Normal"/>
    <w:uiPriority w:val="99"/>
    <w:rsid w:val="00E3294C"/>
  </w:style>
  <w:style w:type="paragraph" w:customStyle="1" w:styleId="Times">
    <w:name w:val="Times"/>
    <w:basedOn w:val="Normal"/>
    <w:uiPriority w:val="99"/>
    <w:rsid w:val="00E3294C"/>
    <w:pPr>
      <w:ind w:firstLine="720"/>
    </w:pPr>
    <w:rPr>
      <w:sz w:val="18"/>
      <w:szCs w:val="18"/>
    </w:rPr>
  </w:style>
  <w:style w:type="paragraph" w:customStyle="1" w:styleId="point">
    <w:name w:val="point"/>
    <w:basedOn w:val="Normal"/>
    <w:uiPriority w:val="99"/>
    <w:rsid w:val="00E3294C"/>
    <w:rPr>
      <w:sz w:val="18"/>
      <w:szCs w:val="18"/>
    </w:rPr>
  </w:style>
  <w:style w:type="paragraph" w:customStyle="1" w:styleId="SPara">
    <w:name w:val="SPara"/>
    <w:basedOn w:val="Normal"/>
    <w:uiPriority w:val="99"/>
    <w:rsid w:val="00E3294C"/>
    <w:pPr>
      <w:spacing w:before="240" w:line="240" w:lineRule="atLeast"/>
      <w:ind w:left="720"/>
      <w:jc w:val="both"/>
    </w:pPr>
    <w:rPr>
      <w:sz w:val="18"/>
      <w:szCs w:val="18"/>
    </w:rPr>
  </w:style>
  <w:style w:type="paragraph" w:customStyle="1" w:styleId="SHMAIN">
    <w:name w:val="SHMAIN"/>
    <w:basedOn w:val="Normal"/>
    <w:uiPriority w:val="99"/>
    <w:rsid w:val="00E3294C"/>
    <w:pPr>
      <w:pageBreakBefore/>
      <w:spacing w:before="480" w:line="240" w:lineRule="atLeast"/>
      <w:ind w:left="720" w:hanging="720"/>
    </w:pPr>
    <w:rPr>
      <w:b/>
      <w:bCs/>
      <w:sz w:val="18"/>
      <w:szCs w:val="18"/>
    </w:rPr>
  </w:style>
  <w:style w:type="paragraph" w:customStyle="1" w:styleId="AL">
    <w:name w:val="AL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1440" w:hanging="576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AN">
    <w:name w:val="AN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1008" w:hanging="576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AU">
    <w:name w:val="AU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576" w:hanging="576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IP">
    <w:name w:val="IP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firstLine="720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MP">
    <w:name w:val="MP"/>
    <w:uiPriority w:val="99"/>
    <w:rsid w:val="00E3294C"/>
    <w:pPr>
      <w:overflowPunct w:val="0"/>
      <w:autoSpaceDE w:val="0"/>
      <w:autoSpaceDN w:val="0"/>
      <w:adjustRightInd w:val="0"/>
      <w:spacing w:after="240" w:line="240" w:lineRule="atLeast"/>
      <w:ind w:left="8352"/>
      <w:textAlignment w:val="baseline"/>
    </w:pPr>
    <w:rPr>
      <w:rFonts w:ascii="Palatino" w:hAnsi="Palatino" w:cs="Palatino"/>
      <w:i/>
      <w:iCs/>
      <w:color w:val="000000"/>
      <w:sz w:val="24"/>
      <w:szCs w:val="24"/>
      <w:lang w:val="en-US" w:eastAsia="en-SG"/>
    </w:rPr>
  </w:style>
  <w:style w:type="paragraph" w:customStyle="1" w:styleId="QH">
    <w:name w:val="QH"/>
    <w:uiPriority w:val="99"/>
    <w:rsid w:val="00E3294C"/>
    <w:pPr>
      <w:overflowPunct w:val="0"/>
      <w:autoSpaceDE w:val="0"/>
      <w:autoSpaceDN w:val="0"/>
      <w:adjustRightInd w:val="0"/>
      <w:spacing w:after="240" w:line="240" w:lineRule="atLeast"/>
      <w:ind w:left="720" w:hanging="720"/>
      <w:textAlignment w:val="baseline"/>
    </w:pPr>
    <w:rPr>
      <w:rFonts w:ascii="Palatino" w:hAnsi="Palatino" w:cs="Palatino"/>
      <w:b/>
      <w:bCs/>
      <w:i/>
      <w:iCs/>
      <w:color w:val="000000"/>
      <w:sz w:val="24"/>
      <w:szCs w:val="24"/>
      <w:lang w:val="en-US" w:eastAsia="en-SG"/>
    </w:rPr>
  </w:style>
  <w:style w:type="paragraph" w:customStyle="1" w:styleId="RP">
    <w:name w:val="RP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1872" w:hanging="576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SH">
    <w:name w:val="SH"/>
    <w:uiPriority w:val="99"/>
    <w:rsid w:val="00E3294C"/>
    <w:pPr>
      <w:overflowPunct w:val="0"/>
      <w:autoSpaceDE w:val="0"/>
      <w:autoSpaceDN w:val="0"/>
      <w:adjustRightInd w:val="0"/>
      <w:spacing w:after="240" w:line="240" w:lineRule="atLeast"/>
      <w:jc w:val="center"/>
      <w:textAlignment w:val="baseline"/>
    </w:pPr>
    <w:rPr>
      <w:rFonts w:ascii="Palatino" w:hAnsi="Palatino" w:cs="Palatino"/>
      <w:b/>
      <w:bCs/>
      <w:color w:val="000000"/>
      <w:sz w:val="28"/>
      <w:szCs w:val="28"/>
      <w:u w:val="single"/>
      <w:lang w:val="en-US" w:eastAsia="en-SG"/>
    </w:rPr>
  </w:style>
  <w:style w:type="paragraph" w:customStyle="1" w:styleId="UP">
    <w:name w:val="UP"/>
    <w:uiPriority w:val="99"/>
    <w:rsid w:val="00E3294C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HL-1">
    <w:name w:val="HL-1"/>
    <w:basedOn w:val="Normal"/>
    <w:uiPriority w:val="99"/>
    <w:rsid w:val="00E3294C"/>
    <w:pPr>
      <w:pageBreakBefore/>
      <w:spacing w:before="180"/>
      <w:jc w:val="both"/>
    </w:pPr>
    <w:rPr>
      <w:sz w:val="36"/>
      <w:szCs w:val="36"/>
    </w:rPr>
  </w:style>
  <w:style w:type="paragraph" w:customStyle="1" w:styleId="FIXSPACE">
    <w:name w:val="FIX SPACE"/>
    <w:basedOn w:val="PageNumber1"/>
    <w:uiPriority w:val="99"/>
    <w:rsid w:val="00E3294C"/>
  </w:style>
  <w:style w:type="paragraph" w:customStyle="1" w:styleId="subsubpara">
    <w:name w:val="sub sub para"/>
    <w:basedOn w:val="Normal"/>
    <w:uiPriority w:val="99"/>
    <w:rsid w:val="00E3294C"/>
    <w:pPr>
      <w:spacing w:before="200" w:line="320" w:lineRule="atLeast"/>
      <w:ind w:left="1440" w:hanging="720"/>
      <w:jc w:val="both"/>
    </w:pPr>
  </w:style>
  <w:style w:type="paragraph" w:customStyle="1" w:styleId="Header-L1">
    <w:name w:val="Header-L1"/>
    <w:basedOn w:val="Normal"/>
    <w:uiPriority w:val="99"/>
    <w:rsid w:val="00E3294C"/>
    <w:pPr>
      <w:keepNext/>
      <w:spacing w:before="360" w:line="240" w:lineRule="atLeast"/>
    </w:pPr>
    <w:rPr>
      <w:b/>
      <w:bCs/>
      <w:caps/>
    </w:rPr>
  </w:style>
  <w:style w:type="paragraph" w:customStyle="1" w:styleId="Header-L2">
    <w:name w:val="Header-L2"/>
    <w:basedOn w:val="Normal"/>
    <w:uiPriority w:val="99"/>
    <w:rsid w:val="00E3294C"/>
    <w:pPr>
      <w:keepNext/>
      <w:spacing w:before="240" w:line="240" w:lineRule="atLeast"/>
    </w:pPr>
    <w:rPr>
      <w:b/>
      <w:bCs/>
    </w:rPr>
  </w:style>
  <w:style w:type="paragraph" w:customStyle="1" w:styleId="L3-Header">
    <w:name w:val="L3-Header"/>
    <w:basedOn w:val="Normal"/>
    <w:uiPriority w:val="99"/>
    <w:rsid w:val="00E3294C"/>
    <w:pPr>
      <w:keepNext/>
      <w:tabs>
        <w:tab w:val="left" w:pos="10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1080" w:hanging="1080"/>
      <w:jc w:val="both"/>
    </w:pPr>
  </w:style>
  <w:style w:type="paragraph" w:customStyle="1" w:styleId="L3-header0">
    <w:name w:val="L3-header"/>
    <w:basedOn w:val="Normal"/>
    <w:uiPriority w:val="99"/>
    <w:rsid w:val="00E3294C"/>
    <w:pPr>
      <w:keepNext/>
      <w:tabs>
        <w:tab w:val="left" w:pos="9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900" w:hanging="900"/>
      <w:jc w:val="both"/>
    </w:pPr>
  </w:style>
  <w:style w:type="paragraph" w:customStyle="1" w:styleId="RDBDSTYLESHEETP">
    <w:name w:val="RDBD STYLE SHEET/P"/>
    <w:basedOn w:val="Normal"/>
    <w:uiPriority w:val="99"/>
    <w:rsid w:val="00E3294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CB30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B30A8"/>
    <w:rPr>
      <w:rFonts w:ascii="Tahoma" w:hAnsi="Tahoma" w:cs="Tahoma"/>
      <w:color w:val="00000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3</Pages>
  <Words>219</Words>
  <Characters>1253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Number: SE18-2S</dc:title>
  <dc:subject/>
  <dc:creator>ISS</dc:creator>
  <cp:keywords/>
  <dc:description/>
  <cp:lastModifiedBy>Tran Ba Tien</cp:lastModifiedBy>
  <cp:revision>3</cp:revision>
  <cp:lastPrinted>1993-10-22T10:05:00Z</cp:lastPrinted>
  <dcterms:created xsi:type="dcterms:W3CDTF">2011-08-19T18:06:00Z</dcterms:created>
  <dcterms:modified xsi:type="dcterms:W3CDTF">2011-08-19T18:11:00Z</dcterms:modified>
</cp:coreProperties>
</file>