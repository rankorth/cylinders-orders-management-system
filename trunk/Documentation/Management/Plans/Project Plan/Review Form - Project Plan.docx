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80" w:type="dxa"/>
          <w:right w:w="80" w:type="dxa"/>
        </w:tblCellMar>
        <w:tblLook w:val="0000"/>
      </w:tblPr>
      <w:tblGrid>
        <w:gridCol w:w="9152"/>
      </w:tblGrid>
      <w:tr w:rsidR="00246452" w:rsidTr="00DA4CF1">
        <w:trPr>
          <w:cantSplit/>
        </w:trPr>
        <w:tc>
          <w:tcPr>
            <w:tcW w:w="91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46452" w:rsidRDefault="00246452" w:rsidP="00B13915">
            <w:pPr>
              <w:pStyle w:val="toctop"/>
              <w:tabs>
                <w:tab w:val="clear" w:pos="2160"/>
                <w:tab w:val="left" w:pos="3119"/>
              </w:tabs>
              <w:ind w:left="3261"/>
            </w:pPr>
            <w:r>
              <w:rPr>
                <w:sz w:val="22"/>
                <w:szCs w:val="22"/>
              </w:rPr>
              <w:br w:type="page"/>
            </w:r>
            <w:r>
              <w:t>Review Form</w:t>
            </w:r>
            <w:r>
              <w:tab/>
            </w:r>
            <w:r>
              <w:rPr>
                <w:b w:val="0"/>
                <w:sz w:val="16"/>
                <w:szCs w:val="16"/>
              </w:rPr>
              <w:t>GG/Forms/RF</w:t>
            </w:r>
          </w:p>
        </w:tc>
      </w:tr>
      <w:tr w:rsidR="00246452" w:rsidRPr="005A2EF4" w:rsidTr="00DA4CF1">
        <w:trPr>
          <w:cantSplit/>
        </w:trPr>
        <w:tc>
          <w:tcPr>
            <w:tcW w:w="91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46452" w:rsidRDefault="00246452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</w:p>
          <w:p w:rsidR="00246452" w:rsidRPr="0059411A" w:rsidRDefault="00246452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DOCUMENT: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PROJECT PLAN</w:t>
            </w:r>
          </w:p>
          <w:p w:rsidR="00246452" w:rsidRPr="0059411A" w:rsidRDefault="00246452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VERSION REVIEWED: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1.0</w:t>
            </w:r>
          </w:p>
          <w:p w:rsidR="00246452" w:rsidRPr="0059411A" w:rsidRDefault="00246452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AUTHOR: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TRAN BA TIEN</w:t>
            </w:r>
          </w:p>
          <w:p w:rsidR="00246452" w:rsidRPr="0059411A" w:rsidRDefault="00246452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DATE OF REVIEW: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1 August 2011</w:t>
            </w:r>
          </w:p>
          <w:p w:rsidR="00246452" w:rsidRPr="0059411A" w:rsidRDefault="00246452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REVIEWERS: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MAUNG TIN KYAW OO</w:t>
            </w:r>
          </w:p>
          <w:p w:rsidR="00246452" w:rsidRPr="0059411A" w:rsidRDefault="00246452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</w:p>
          <w:tbl>
            <w:tblPr>
              <w:tblW w:w="878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/>
            </w:tblPr>
            <w:tblGrid>
              <w:gridCol w:w="2972"/>
              <w:gridCol w:w="2977"/>
              <w:gridCol w:w="1418"/>
              <w:gridCol w:w="1417"/>
            </w:tblGrid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DA4CF1" w:rsidRDefault="00246452" w:rsidP="00DA4CF1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 xml:space="preserve">Issues / Changes </w:t>
                  </w: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DA4CF1" w:rsidRDefault="00246452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Actions Taken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DA4CF1" w:rsidRDefault="00246452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Amended by</w:t>
                  </w:r>
                </w:p>
                <w:p w:rsidR="00246452" w:rsidRPr="00DA4CF1" w:rsidRDefault="00246452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Name / Signature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DA4CF1" w:rsidRDefault="00246452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Verified by</w:t>
                  </w:r>
                </w:p>
                <w:p w:rsidR="00246452" w:rsidRPr="00DA4CF1" w:rsidRDefault="00246452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Name / Signature</w:t>
                  </w:r>
                </w:p>
              </w:tc>
            </w:tr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DA4CF1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  <w:t>WBS is not updated</w:t>
                  </w: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DA4CF1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  <w:t>Updated WBS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DA4CF1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  <w:t>Ba Tien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Default="00246452" w:rsidP="00DA4CF1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  <w:t>Maung Tin Kyaw Oo</w:t>
                  </w:r>
                </w:p>
                <w:p w:rsidR="00246452" w:rsidRPr="004F6032" w:rsidRDefault="00246452" w:rsidP="00DA4CF1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:rsidR="00246452" w:rsidRPr="0059411A" w:rsidRDefault="00246452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</w:p>
          <w:p w:rsidR="00246452" w:rsidRPr="005A2EF4" w:rsidRDefault="00246452" w:rsidP="00B13915">
            <w:pPr>
              <w:tabs>
                <w:tab w:val="left" w:pos="1440"/>
                <w:tab w:val="left" w:pos="5760"/>
              </w:tabs>
              <w:spacing w:before="120" w:after="120" w:line="240" w:lineRule="atLeast"/>
              <w:ind w:right="-360"/>
              <w:rPr>
                <w:rFonts w:ascii="Palatino" w:hAnsi="Palatino"/>
                <w:b/>
                <w:sz w:val="20"/>
              </w:rPr>
            </w:pPr>
          </w:p>
        </w:tc>
      </w:tr>
    </w:tbl>
    <w:p w:rsidR="00246452" w:rsidRDefault="00246452"/>
    <w:sectPr w:rsidR="00246452" w:rsidSect="00986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??¨¬?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A4CF1"/>
    <w:rsid w:val="00246452"/>
    <w:rsid w:val="003044C3"/>
    <w:rsid w:val="004F6032"/>
    <w:rsid w:val="0059411A"/>
    <w:rsid w:val="005A2EF4"/>
    <w:rsid w:val="007F65DE"/>
    <w:rsid w:val="00986F9C"/>
    <w:rsid w:val="00A722CA"/>
    <w:rsid w:val="00B13915"/>
    <w:rsid w:val="00C549BF"/>
    <w:rsid w:val="00DA4CF1"/>
    <w:rsid w:val="00ED2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CF1"/>
    <w:pPr>
      <w:spacing w:after="200" w:line="276" w:lineRule="auto"/>
    </w:pPr>
    <w:rPr>
      <w:lang w:val="en-SG" w:eastAsia="zh-C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top">
    <w:name w:val="toc top"/>
    <w:basedOn w:val="Normal"/>
    <w:uiPriority w:val="99"/>
    <w:rsid w:val="00DA4CF1"/>
    <w:pPr>
      <w:pageBreakBefore/>
      <w:tabs>
        <w:tab w:val="left" w:pos="2160"/>
        <w:tab w:val="right" w:pos="7920"/>
      </w:tabs>
      <w:spacing w:before="360" w:after="360" w:line="240" w:lineRule="atLeast"/>
      <w:ind w:left="2160" w:right="-360"/>
    </w:pPr>
    <w:rPr>
      <w:rFonts w:ascii="Palatino" w:hAnsi="Palatino" w:cs="Palatino"/>
      <w:b/>
      <w:color w:val="000000"/>
      <w:sz w:val="28"/>
      <w:szCs w:val="20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52</Words>
  <Characters>299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 Form</dc:title>
  <dc:subject/>
  <dc:creator>Alvin</dc:creator>
  <cp:keywords/>
  <dc:description/>
  <cp:lastModifiedBy>a0065760a</cp:lastModifiedBy>
  <cp:revision>2</cp:revision>
  <dcterms:created xsi:type="dcterms:W3CDTF">2011-08-21T07:17:00Z</dcterms:created>
  <dcterms:modified xsi:type="dcterms:W3CDTF">2011-08-21T07:17:00Z</dcterms:modified>
</cp:coreProperties>
</file>