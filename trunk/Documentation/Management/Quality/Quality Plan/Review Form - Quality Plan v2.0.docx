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DA4CF1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DA4CF1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QUALITY PLAN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>.0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ALVIN CHANG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31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210A11">
              <w:rPr>
                <w:rFonts w:ascii="Palatino Linotype" w:hAnsi="Palatino Linotype"/>
                <w:sz w:val="20"/>
                <w:szCs w:val="20"/>
                <w:lang w:val="en-US"/>
              </w:rPr>
              <w:t>December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2011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2977"/>
              <w:gridCol w:w="1418"/>
              <w:gridCol w:w="1417"/>
            </w:tblGrid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DA4CF1" w:rsidRDefault="00DA4CF1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210A11" w:rsidP="00210A1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 xml:space="preserve">Incorrect references to other documents (i.e. Project Plan, </w:t>
                  </w:r>
                  <w:proofErr w:type="spellStart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etc</w:t>
                  </w:r>
                  <w:proofErr w:type="spellEnd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2977" w:type="dxa"/>
                </w:tcPr>
                <w:p w:rsidR="00DA4CF1" w:rsidRPr="004F6032" w:rsidRDefault="00210A11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Corrected references to the documents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 xml:space="preserve">Ba </w:t>
                  </w:r>
                  <w:proofErr w:type="spellStart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Tien</w:t>
                  </w:r>
                  <w:proofErr w:type="spellEnd"/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Versioning format is inconsistent</w:t>
                  </w:r>
                </w:p>
              </w:tc>
              <w:tc>
                <w:tcPr>
                  <w:tcW w:w="2977" w:type="dxa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Modified all versioning formatting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210A1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 xml:space="preserve">Ba </w:t>
                  </w:r>
                  <w:proofErr w:type="spellStart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Tien</w:t>
                  </w:r>
                  <w:proofErr w:type="spellEnd"/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Scope of work for software development team is unspecified</w:t>
                  </w: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Added the scope of work for software development team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39675A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  <w:bookmarkStart w:id="0" w:name="_GoBack"/>
                  <w:bookmarkEnd w:id="0"/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39675A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 xml:space="preserve">Ba </w:t>
                  </w:r>
                  <w:proofErr w:type="spellStart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Tien</w:t>
                  </w:r>
                  <w:proofErr w:type="spellEnd"/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343CE" w:rsidRPr="004F6032" w:rsidTr="00DA4CF1">
              <w:tc>
                <w:tcPr>
                  <w:tcW w:w="2972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7343CE" w:rsidRPr="004F6032" w:rsidRDefault="007343C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A2EF4" w:rsidRDefault="00DA4CF1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3044C3" w:rsidRDefault="003044C3"/>
    <w:sectPr w:rsidR="0030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F1"/>
    <w:rsid w:val="00210A11"/>
    <w:rsid w:val="003044C3"/>
    <w:rsid w:val="007343CE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Ai Gek</cp:lastModifiedBy>
  <cp:revision>4</cp:revision>
  <dcterms:created xsi:type="dcterms:W3CDTF">2011-08-21T05:20:00Z</dcterms:created>
  <dcterms:modified xsi:type="dcterms:W3CDTF">2011-12-31T18:32:00Z</dcterms:modified>
</cp:coreProperties>
</file>